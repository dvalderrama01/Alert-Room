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C5E2E2" w14:textId="77777777" w:rsidR="001A5429" w:rsidRPr="00A7797F" w:rsidRDefault="00996FCE" w:rsidP="007D53B7">
      <w:pPr>
        <w:spacing w:line="360" w:lineRule="auto"/>
        <w:jc w:val="center"/>
        <w:rPr>
          <w:rFonts w:asciiTheme="majorHAnsi" w:hAnsiTheme="majorHAnsi"/>
          <w:noProof/>
          <w:lang w:val="es-CO"/>
        </w:rPr>
      </w:pPr>
      <w:r w:rsidRPr="00A7797F">
        <w:rPr>
          <w:rFonts w:asciiTheme="majorHAnsi" w:hAnsiTheme="majorHAnsi"/>
          <w:noProof/>
          <w:lang w:val="en-US"/>
        </w:rPr>
        <w:drawing>
          <wp:inline distT="0" distB="0" distL="0" distR="0" wp14:anchorId="051EC5BC" wp14:editId="089466BC">
            <wp:extent cx="4120896" cy="1516714"/>
            <wp:effectExtent l="0" t="0" r="0" b="7620"/>
            <wp:docPr id="4" name="Imagen 4" descr="C:\Users\Portatil\Desktop\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ale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177" cy="1562088"/>
                    </a:xfrm>
                    <a:prstGeom prst="rect">
                      <a:avLst/>
                    </a:prstGeom>
                    <a:noFill/>
                    <a:ln>
                      <a:noFill/>
                    </a:ln>
                  </pic:spPr>
                </pic:pic>
              </a:graphicData>
            </a:graphic>
          </wp:inline>
        </w:drawing>
      </w:r>
    </w:p>
    <w:tbl>
      <w:tblPr>
        <w:tblW w:w="0" w:type="auto"/>
        <w:tblLook w:val="0600" w:firstRow="0" w:lastRow="0" w:firstColumn="0" w:lastColumn="0" w:noHBand="1" w:noVBand="1"/>
      </w:tblPr>
      <w:tblGrid>
        <w:gridCol w:w="1242"/>
        <w:gridCol w:w="1052"/>
        <w:gridCol w:w="4542"/>
        <w:gridCol w:w="994"/>
        <w:gridCol w:w="1196"/>
      </w:tblGrid>
      <w:tr w:rsidR="0092125E" w:rsidRPr="00A7797F" w14:paraId="71F7EEE4" w14:textId="77777777" w:rsidTr="008925FC">
        <w:trPr>
          <w:trHeight w:val="144"/>
        </w:trPr>
        <w:tc>
          <w:tcPr>
            <w:tcW w:w="1242" w:type="dxa"/>
            <w:shd w:val="clear" w:color="auto" w:fill="auto"/>
          </w:tcPr>
          <w:p w14:paraId="7B9DC0DB" w14:textId="77777777" w:rsidR="0092125E" w:rsidRPr="00A7797F" w:rsidRDefault="0092125E" w:rsidP="007D53B7">
            <w:pPr>
              <w:spacing w:line="360" w:lineRule="auto"/>
              <w:rPr>
                <w:rFonts w:asciiTheme="majorHAnsi" w:hAnsiTheme="majorHAnsi"/>
                <w:noProof/>
                <w:sz w:val="10"/>
                <w:szCs w:val="10"/>
                <w:lang w:val="es-CO"/>
              </w:rPr>
            </w:pPr>
          </w:p>
        </w:tc>
        <w:tc>
          <w:tcPr>
            <w:tcW w:w="6588" w:type="dxa"/>
            <w:gridSpan w:val="3"/>
            <w:shd w:val="clear" w:color="auto" w:fill="F0CDA1" w:themeFill="accent1"/>
            <w:vAlign w:val="center"/>
          </w:tcPr>
          <w:p w14:paraId="6DFC79B5" w14:textId="77777777" w:rsidR="0092125E" w:rsidRPr="00A7797F" w:rsidRDefault="0092125E" w:rsidP="007D53B7">
            <w:pPr>
              <w:spacing w:line="360" w:lineRule="auto"/>
              <w:rPr>
                <w:rFonts w:asciiTheme="majorHAnsi" w:hAnsiTheme="majorHAnsi"/>
                <w:noProof/>
                <w:sz w:val="10"/>
                <w:szCs w:val="10"/>
                <w:lang w:val="es-CO"/>
              </w:rPr>
            </w:pPr>
          </w:p>
        </w:tc>
        <w:tc>
          <w:tcPr>
            <w:tcW w:w="1196" w:type="dxa"/>
            <w:shd w:val="clear" w:color="auto" w:fill="auto"/>
          </w:tcPr>
          <w:p w14:paraId="09D6012E" w14:textId="77777777" w:rsidR="0092125E" w:rsidRPr="00A7797F" w:rsidRDefault="0092125E" w:rsidP="007D53B7">
            <w:pPr>
              <w:spacing w:line="360" w:lineRule="auto"/>
              <w:rPr>
                <w:rFonts w:asciiTheme="majorHAnsi" w:hAnsiTheme="majorHAnsi"/>
                <w:noProof/>
                <w:sz w:val="10"/>
                <w:szCs w:val="10"/>
                <w:lang w:val="es-CO"/>
              </w:rPr>
            </w:pPr>
          </w:p>
        </w:tc>
      </w:tr>
      <w:tr w:rsidR="0092125E" w:rsidRPr="00A7797F" w14:paraId="113DC0E6" w14:textId="77777777" w:rsidTr="008925FC">
        <w:tc>
          <w:tcPr>
            <w:tcW w:w="9026" w:type="dxa"/>
            <w:gridSpan w:val="5"/>
            <w:vAlign w:val="center"/>
          </w:tcPr>
          <w:p w14:paraId="4F948EF9" w14:textId="77777777" w:rsidR="0092125E" w:rsidRPr="00A7797F" w:rsidRDefault="000E7925" w:rsidP="007D53B7">
            <w:pPr>
              <w:pStyle w:val="Ttulo"/>
              <w:spacing w:line="360" w:lineRule="auto"/>
              <w:rPr>
                <w:noProof/>
                <w:lang w:val="es-CO"/>
              </w:rPr>
            </w:pPr>
            <w:sdt>
              <w:sdtPr>
                <w:rPr>
                  <w:noProof/>
                  <w:lang w:val="es-CO"/>
                </w:rPr>
                <w:alias w:val="Título 2"/>
                <w:tag w:val=""/>
                <w:id w:val="-1692516626"/>
                <w:placeholder>
                  <w:docPart w:val="CBE2EAA0E74545BCBC2487C0B9F2A786"/>
                </w:placeholder>
                <w:dataBinding w:prefixMappings="xmlns:ns0='http://purl.org/dc/elements/1.1/' xmlns:ns1='http://schemas.openxmlformats.org/package/2006/metadata/core-properties' " w:xpath="/ns1:coreProperties[1]/ns0:subject[1]" w:storeItemID="{6C3C8BC8-F283-45AE-878A-BAB7291924A1}"/>
                <w15:appearance w15:val="hidden"/>
                <w:text/>
              </w:sdtPr>
              <w:sdtEndPr>
                <w:rPr>
                  <w:rStyle w:val="TtuloCar"/>
                  <w:b w:val="0"/>
                </w:rPr>
              </w:sdtEndPr>
              <w:sdtContent>
                <w:r w:rsidR="00D043E1" w:rsidRPr="00A7797F">
                  <w:rPr>
                    <w:noProof/>
                    <w:lang w:val="es-CO"/>
                  </w:rPr>
                  <w:t>MANUAL DE USUARIO</w:t>
                </w:r>
              </w:sdtContent>
            </w:sdt>
          </w:p>
        </w:tc>
      </w:tr>
      <w:tr w:rsidR="0092125E" w:rsidRPr="00A7797F" w14:paraId="10A39BB3" w14:textId="77777777" w:rsidTr="008925FC">
        <w:trPr>
          <w:trHeight w:val="1368"/>
        </w:trPr>
        <w:tc>
          <w:tcPr>
            <w:tcW w:w="2294" w:type="dxa"/>
            <w:gridSpan w:val="2"/>
          </w:tcPr>
          <w:p w14:paraId="091DF440" w14:textId="77777777" w:rsidR="0092125E" w:rsidRPr="00A7797F" w:rsidRDefault="0092125E" w:rsidP="007D53B7">
            <w:pPr>
              <w:spacing w:line="360" w:lineRule="auto"/>
              <w:rPr>
                <w:rFonts w:asciiTheme="majorHAnsi" w:hAnsiTheme="majorHAnsi"/>
                <w:noProof/>
                <w:lang w:val="es-CO"/>
              </w:rPr>
            </w:pPr>
          </w:p>
        </w:tc>
        <w:tc>
          <w:tcPr>
            <w:tcW w:w="4542" w:type="dxa"/>
            <w:shd w:val="clear" w:color="auto" w:fill="107082" w:themeFill="accent2"/>
            <w:vAlign w:val="center"/>
          </w:tcPr>
          <w:sdt>
            <w:sdtPr>
              <w:rPr>
                <w:rFonts w:asciiTheme="majorHAnsi" w:hAnsiTheme="majorHAnsi"/>
                <w:noProof/>
                <w:lang w:val="es-CO"/>
              </w:rPr>
              <w:alias w:val="Subtítulo"/>
              <w:tag w:val=""/>
              <w:id w:val="1073854703"/>
              <w:placeholder>
                <w:docPart w:val="9C151B48B5B04FEB9578CE46D65BD050"/>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p w14:paraId="5D2FF3AB" w14:textId="77777777" w:rsidR="0092125E" w:rsidRPr="00A7797F" w:rsidRDefault="00D043E1" w:rsidP="007D53B7">
                <w:pPr>
                  <w:pStyle w:val="Subttulo"/>
                  <w:spacing w:line="360" w:lineRule="auto"/>
                  <w:rPr>
                    <w:rFonts w:asciiTheme="majorHAnsi" w:hAnsiTheme="majorHAnsi"/>
                    <w:noProof/>
                    <w:lang w:val="es-CO"/>
                  </w:rPr>
                </w:pPr>
                <w:r w:rsidRPr="00A7797F">
                  <w:rPr>
                    <w:rFonts w:asciiTheme="majorHAnsi" w:hAnsiTheme="majorHAnsi"/>
                    <w:noProof/>
                    <w:lang w:val="es-CO"/>
                  </w:rPr>
                  <w:t>2020</w:t>
                </w:r>
              </w:p>
            </w:sdtContent>
          </w:sdt>
        </w:tc>
        <w:tc>
          <w:tcPr>
            <w:tcW w:w="2190" w:type="dxa"/>
            <w:gridSpan w:val="2"/>
          </w:tcPr>
          <w:p w14:paraId="13A3DEB6" w14:textId="77777777" w:rsidR="0092125E" w:rsidRPr="00A7797F" w:rsidRDefault="0092125E" w:rsidP="007D53B7">
            <w:pPr>
              <w:spacing w:line="360" w:lineRule="auto"/>
              <w:rPr>
                <w:rFonts w:asciiTheme="majorHAnsi" w:hAnsiTheme="majorHAnsi"/>
                <w:noProof/>
                <w:lang w:val="es-CO"/>
              </w:rPr>
            </w:pPr>
          </w:p>
        </w:tc>
      </w:tr>
    </w:tbl>
    <w:p w14:paraId="6F98E29D" w14:textId="77777777" w:rsidR="00066DE2" w:rsidRPr="00A7797F" w:rsidRDefault="001A5429" w:rsidP="007D53B7">
      <w:pPr>
        <w:spacing w:line="360" w:lineRule="auto"/>
        <w:rPr>
          <w:rFonts w:asciiTheme="majorHAnsi" w:hAnsiTheme="majorHAnsi"/>
          <w:noProof/>
          <w:lang w:val="es-CO"/>
        </w:rPr>
      </w:pPr>
      <w:r w:rsidRPr="00A7797F">
        <w:rPr>
          <w:rFonts w:asciiTheme="majorHAnsi" w:hAnsiTheme="majorHAnsi"/>
          <w:noProof/>
          <w:lang w:val="es-CO" w:bidi="es-ES"/>
        </w:rPr>
        <w:t xml:space="preserve"> </w:t>
      </w:r>
    </w:p>
    <w:p w14:paraId="573A90E7" w14:textId="77777777" w:rsidR="00066DE2" w:rsidRPr="00A7797F" w:rsidRDefault="00066DE2" w:rsidP="007D53B7">
      <w:pPr>
        <w:spacing w:line="360" w:lineRule="auto"/>
        <w:rPr>
          <w:rFonts w:asciiTheme="majorHAnsi" w:hAnsiTheme="majorHAnsi"/>
          <w:noProof/>
          <w:lang w:val="es-CO"/>
        </w:rPr>
        <w:sectPr w:rsidR="00066DE2" w:rsidRPr="00A7797F" w:rsidSect="001F5E9D">
          <w:headerReference w:type="even" r:id="rId12"/>
          <w:headerReference w:type="default" r:id="rId13"/>
          <w:footerReference w:type="even" r:id="rId14"/>
          <w:footerReference w:type="default" r:id="rId15"/>
          <w:headerReference w:type="first" r:id="rId16"/>
          <w:footerReference w:type="first" r:id="rId17"/>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lang w:val="es-CO"/>
        </w:rPr>
        <w:id w:val="350538378"/>
        <w:docPartObj>
          <w:docPartGallery w:val="Table of Contents"/>
          <w:docPartUnique/>
        </w:docPartObj>
      </w:sdtPr>
      <w:sdtEndPr>
        <w:rPr>
          <w:bCs/>
          <w:noProof/>
        </w:rPr>
      </w:sdtEndPr>
      <w:sdtContent>
        <w:p w14:paraId="7CD5CF19" w14:textId="77777777" w:rsidR="001E1E58" w:rsidRPr="00A7797F" w:rsidRDefault="00493EC0" w:rsidP="007D53B7">
          <w:pPr>
            <w:pStyle w:val="TtuloTDC"/>
            <w:spacing w:line="360" w:lineRule="auto"/>
            <w:rPr>
              <w:lang w:val="es-CO"/>
            </w:rPr>
          </w:pPr>
          <w:r w:rsidRPr="00A7797F">
            <w:rPr>
              <w:lang w:val="es-CO"/>
            </w:rPr>
            <w:t>TABLA DE CONTENIDO</w:t>
          </w:r>
        </w:p>
        <w:p w14:paraId="3176E27A" w14:textId="5FF3B6F1" w:rsidR="00CD3DD4" w:rsidRPr="00A7797F" w:rsidRDefault="001E1E58">
          <w:pPr>
            <w:pStyle w:val="TDC1"/>
            <w:tabs>
              <w:tab w:val="right" w:leader="dot" w:pos="4862"/>
            </w:tabs>
            <w:rPr>
              <w:rFonts w:asciiTheme="majorHAnsi" w:eastAsiaTheme="minorEastAsia" w:hAnsiTheme="majorHAnsi"/>
              <w:noProof/>
              <w:color w:val="auto"/>
              <w:sz w:val="22"/>
              <w:szCs w:val="22"/>
              <w:lang w:val="es-CO"/>
            </w:rPr>
          </w:pPr>
          <w:r w:rsidRPr="00A7797F">
            <w:rPr>
              <w:rFonts w:asciiTheme="majorHAnsi" w:hAnsiTheme="majorHAnsi"/>
              <w:b/>
              <w:noProof/>
              <w:lang w:val="es-CO" w:bidi="es-ES"/>
            </w:rPr>
            <w:fldChar w:fldCharType="begin"/>
          </w:r>
          <w:r w:rsidRPr="00A7797F">
            <w:rPr>
              <w:rFonts w:asciiTheme="majorHAnsi" w:hAnsiTheme="majorHAnsi"/>
              <w:b/>
              <w:noProof/>
              <w:lang w:val="es-CO" w:bidi="es-ES"/>
            </w:rPr>
            <w:instrText xml:space="preserve"> TOC \o "1-3" \h \z \u </w:instrText>
          </w:r>
          <w:r w:rsidRPr="00A7797F">
            <w:rPr>
              <w:rFonts w:asciiTheme="majorHAnsi" w:hAnsiTheme="majorHAnsi"/>
              <w:b/>
              <w:noProof/>
              <w:lang w:val="es-CO" w:bidi="es-ES"/>
            </w:rPr>
            <w:fldChar w:fldCharType="separate"/>
          </w:r>
          <w:hyperlink w:anchor="_Toc56699792" w:history="1">
            <w:r w:rsidR="00CD3DD4" w:rsidRPr="00A7797F">
              <w:rPr>
                <w:rStyle w:val="Hipervnculo"/>
                <w:rFonts w:asciiTheme="majorHAnsi" w:hAnsiTheme="majorHAnsi"/>
                <w:noProof/>
                <w:lang w:val="es-CO"/>
              </w:rPr>
              <w:t>INTRODUCCIÓN</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_Toc56699792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3</w:t>
            </w:r>
            <w:r w:rsidR="00CD3DD4" w:rsidRPr="00A7797F">
              <w:rPr>
                <w:rFonts w:asciiTheme="majorHAnsi" w:hAnsiTheme="majorHAnsi"/>
                <w:noProof/>
                <w:webHidden/>
                <w:lang w:val="es-CO"/>
              </w:rPr>
              <w:fldChar w:fldCharType="end"/>
            </w:r>
          </w:hyperlink>
        </w:p>
        <w:p w14:paraId="38DB277B" w14:textId="3ECF52C1" w:rsidR="00CD3DD4" w:rsidRPr="00A7797F" w:rsidRDefault="000E7925">
          <w:pPr>
            <w:pStyle w:val="TDC1"/>
            <w:tabs>
              <w:tab w:val="right" w:leader="dot" w:pos="4862"/>
            </w:tabs>
            <w:rPr>
              <w:rFonts w:asciiTheme="majorHAnsi" w:eastAsiaTheme="minorEastAsia" w:hAnsiTheme="majorHAnsi"/>
              <w:noProof/>
              <w:color w:val="auto"/>
              <w:sz w:val="22"/>
              <w:szCs w:val="22"/>
              <w:lang w:val="es-CO"/>
            </w:rPr>
          </w:pPr>
          <w:hyperlink w:anchor="_Toc56699793" w:history="1">
            <w:r w:rsidR="00CD3DD4" w:rsidRPr="00A7797F">
              <w:rPr>
                <w:rStyle w:val="Hipervnculo"/>
                <w:rFonts w:asciiTheme="majorHAnsi" w:hAnsiTheme="majorHAnsi"/>
                <w:noProof/>
                <w:lang w:val="es-CO"/>
              </w:rPr>
              <w:t>Definiciones, Siglas, Abreviaturas</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_Toc56699793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4</w:t>
            </w:r>
            <w:r w:rsidR="00CD3DD4" w:rsidRPr="00A7797F">
              <w:rPr>
                <w:rFonts w:asciiTheme="majorHAnsi" w:hAnsiTheme="majorHAnsi"/>
                <w:noProof/>
                <w:webHidden/>
                <w:lang w:val="es-CO"/>
              </w:rPr>
              <w:fldChar w:fldCharType="end"/>
            </w:r>
          </w:hyperlink>
        </w:p>
        <w:p w14:paraId="4A866643" w14:textId="6B229234" w:rsidR="00CD3DD4" w:rsidRPr="00A7797F" w:rsidRDefault="000E7925">
          <w:pPr>
            <w:pStyle w:val="TDC1"/>
            <w:tabs>
              <w:tab w:val="left" w:pos="440"/>
              <w:tab w:val="right" w:leader="dot" w:pos="4862"/>
            </w:tabs>
            <w:rPr>
              <w:rFonts w:asciiTheme="majorHAnsi" w:eastAsiaTheme="minorEastAsia" w:hAnsiTheme="majorHAnsi"/>
              <w:noProof/>
              <w:color w:val="auto"/>
              <w:sz w:val="22"/>
              <w:szCs w:val="22"/>
              <w:lang w:val="es-CO"/>
            </w:rPr>
          </w:pPr>
          <w:hyperlink w:anchor="_Toc56699794" w:history="1">
            <w:r w:rsidR="00CD3DD4" w:rsidRPr="00A7797F">
              <w:rPr>
                <w:rStyle w:val="Hipervnculo"/>
                <w:rFonts w:asciiTheme="majorHAnsi" w:hAnsiTheme="majorHAnsi"/>
                <w:noProof/>
                <w:lang w:val="es-CO"/>
              </w:rPr>
              <w:t>1.</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VENTANAG LOGIN</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_Toc56699794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5</w:t>
            </w:r>
            <w:r w:rsidR="00CD3DD4" w:rsidRPr="00A7797F">
              <w:rPr>
                <w:rFonts w:asciiTheme="majorHAnsi" w:hAnsiTheme="majorHAnsi"/>
                <w:noProof/>
                <w:webHidden/>
                <w:lang w:val="es-CO"/>
              </w:rPr>
              <w:fldChar w:fldCharType="end"/>
            </w:r>
          </w:hyperlink>
        </w:p>
        <w:p w14:paraId="210DE43F" w14:textId="724AF567" w:rsidR="00CD3DD4" w:rsidRPr="00A7797F" w:rsidRDefault="000E7925">
          <w:pPr>
            <w:pStyle w:val="TDC1"/>
            <w:tabs>
              <w:tab w:val="left" w:pos="440"/>
              <w:tab w:val="right" w:leader="dot" w:pos="4862"/>
            </w:tabs>
            <w:rPr>
              <w:rFonts w:asciiTheme="majorHAnsi" w:eastAsiaTheme="minorEastAsia" w:hAnsiTheme="majorHAnsi"/>
              <w:noProof/>
              <w:color w:val="auto"/>
              <w:sz w:val="22"/>
              <w:szCs w:val="22"/>
              <w:lang w:val="es-CO"/>
            </w:rPr>
          </w:pPr>
          <w:hyperlink w:anchor="_Toc56699795" w:history="1">
            <w:r w:rsidR="00CD3DD4" w:rsidRPr="00A7797F">
              <w:rPr>
                <w:rStyle w:val="Hipervnculo"/>
                <w:rFonts w:asciiTheme="majorHAnsi" w:hAnsiTheme="majorHAnsi"/>
                <w:noProof/>
                <w:lang w:val="es-CO"/>
              </w:rPr>
              <w:t>2.</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USUARIO ADMINISTRADOR</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_Toc56699795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7</w:t>
            </w:r>
            <w:r w:rsidR="00CD3DD4" w:rsidRPr="00A7797F">
              <w:rPr>
                <w:rFonts w:asciiTheme="majorHAnsi" w:hAnsiTheme="majorHAnsi"/>
                <w:noProof/>
                <w:webHidden/>
                <w:lang w:val="es-CO"/>
              </w:rPr>
              <w:fldChar w:fldCharType="end"/>
            </w:r>
          </w:hyperlink>
        </w:p>
        <w:p w14:paraId="2CF9F870" w14:textId="7B83230A"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796" w:history="1">
            <w:r w:rsidR="00CD3DD4" w:rsidRPr="00A7797F">
              <w:rPr>
                <w:rStyle w:val="Hipervnculo"/>
                <w:rFonts w:asciiTheme="majorHAnsi" w:hAnsiTheme="majorHAnsi"/>
                <w:noProof/>
                <w:lang w:val="es-CO"/>
              </w:rPr>
              <w:t>1.</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de inicio</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_Toc56699796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7</w:t>
            </w:r>
            <w:r w:rsidR="00CD3DD4" w:rsidRPr="00A7797F">
              <w:rPr>
                <w:rFonts w:asciiTheme="majorHAnsi" w:hAnsiTheme="majorHAnsi"/>
                <w:noProof/>
                <w:webHidden/>
                <w:lang w:val="es-CO"/>
              </w:rPr>
              <w:fldChar w:fldCharType="end"/>
            </w:r>
          </w:hyperlink>
        </w:p>
        <w:p w14:paraId="0CBCB955" w14:textId="0514742A"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797" w:history="1">
            <w:r w:rsidR="00CD3DD4" w:rsidRPr="00A7797F">
              <w:rPr>
                <w:rStyle w:val="Hipervnculo"/>
                <w:rFonts w:asciiTheme="majorHAnsi" w:hAnsiTheme="majorHAnsi"/>
                <w:noProof/>
                <w:lang w:val="es-CO"/>
              </w:rPr>
              <w:t>2.</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Registro Usuarios</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_Toc56699797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9</w:t>
            </w:r>
            <w:r w:rsidR="00CD3DD4" w:rsidRPr="00A7797F">
              <w:rPr>
                <w:rFonts w:asciiTheme="majorHAnsi" w:hAnsiTheme="majorHAnsi"/>
                <w:noProof/>
                <w:webHidden/>
                <w:lang w:val="es-CO"/>
              </w:rPr>
              <w:fldChar w:fldCharType="end"/>
            </w:r>
          </w:hyperlink>
        </w:p>
        <w:p w14:paraId="3F1EA0C9" w14:textId="5AE5C3E1"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798" w:history="1">
            <w:r w:rsidR="00CD3DD4" w:rsidRPr="00A7797F">
              <w:rPr>
                <w:rStyle w:val="Hipervnculo"/>
                <w:rFonts w:asciiTheme="majorHAnsi" w:hAnsiTheme="majorHAnsi"/>
                <w:noProof/>
                <w:lang w:val="es-CO"/>
              </w:rPr>
              <w:t>3.</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Consultar Lista de Usuarios</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_Toc56699798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11</w:t>
            </w:r>
            <w:r w:rsidR="00CD3DD4" w:rsidRPr="00A7797F">
              <w:rPr>
                <w:rFonts w:asciiTheme="majorHAnsi" w:hAnsiTheme="majorHAnsi"/>
                <w:noProof/>
                <w:webHidden/>
                <w:lang w:val="es-CO"/>
              </w:rPr>
              <w:fldChar w:fldCharType="end"/>
            </w:r>
          </w:hyperlink>
        </w:p>
        <w:p w14:paraId="150B0D9F" w14:textId="157741F3"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799" w:history="1">
            <w:r w:rsidR="00CD3DD4" w:rsidRPr="00A7797F">
              <w:rPr>
                <w:rStyle w:val="Hipervnculo"/>
                <w:rFonts w:asciiTheme="majorHAnsi" w:hAnsiTheme="majorHAnsi"/>
                <w:noProof/>
                <w:lang w:val="es-CO"/>
              </w:rPr>
              <w:t>4.</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Registro Ambientes</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_Toc56699799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13</w:t>
            </w:r>
            <w:r w:rsidR="00CD3DD4" w:rsidRPr="00A7797F">
              <w:rPr>
                <w:rFonts w:asciiTheme="majorHAnsi" w:hAnsiTheme="majorHAnsi"/>
                <w:noProof/>
                <w:webHidden/>
                <w:lang w:val="es-CO"/>
              </w:rPr>
              <w:fldChar w:fldCharType="end"/>
            </w:r>
          </w:hyperlink>
        </w:p>
        <w:p w14:paraId="641654FE" w14:textId="4FE2A6AC"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800" w:history="1">
            <w:r w:rsidR="00CD3DD4" w:rsidRPr="00A7797F">
              <w:rPr>
                <w:rStyle w:val="Hipervnculo"/>
                <w:rFonts w:asciiTheme="majorHAnsi" w:hAnsiTheme="majorHAnsi"/>
                <w:noProof/>
                <w:lang w:val="es-CO"/>
              </w:rPr>
              <w:t>5.</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Consultar Ambientes</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_Toc56699800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16</w:t>
            </w:r>
            <w:r w:rsidR="00CD3DD4" w:rsidRPr="00A7797F">
              <w:rPr>
                <w:rFonts w:asciiTheme="majorHAnsi" w:hAnsiTheme="majorHAnsi"/>
                <w:noProof/>
                <w:webHidden/>
                <w:lang w:val="es-CO"/>
              </w:rPr>
              <w:fldChar w:fldCharType="end"/>
            </w:r>
          </w:hyperlink>
        </w:p>
        <w:p w14:paraId="47C77202" w14:textId="1E89663F" w:rsidR="00CD3DD4" w:rsidRPr="00A7797F" w:rsidRDefault="000E7925">
          <w:pPr>
            <w:pStyle w:val="TDC1"/>
            <w:tabs>
              <w:tab w:val="left" w:pos="440"/>
              <w:tab w:val="right" w:leader="dot" w:pos="4862"/>
            </w:tabs>
            <w:rPr>
              <w:rFonts w:asciiTheme="majorHAnsi" w:eastAsiaTheme="minorEastAsia" w:hAnsiTheme="majorHAnsi"/>
              <w:noProof/>
              <w:color w:val="auto"/>
              <w:sz w:val="22"/>
              <w:szCs w:val="22"/>
              <w:lang w:val="es-CO"/>
            </w:rPr>
          </w:pPr>
          <w:hyperlink w:anchor="_Toc56699801" w:history="1">
            <w:r w:rsidR="00CD3DD4" w:rsidRPr="00A7797F">
              <w:rPr>
                <w:rStyle w:val="Hipervnculo"/>
                <w:rFonts w:asciiTheme="majorHAnsi" w:hAnsiTheme="majorHAnsi"/>
                <w:noProof/>
                <w:lang w:val="es-CO"/>
              </w:rPr>
              <w:t>3.</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USUARIO GUARDA</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_Toc56699801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19</w:t>
            </w:r>
            <w:r w:rsidR="00CD3DD4" w:rsidRPr="00A7797F">
              <w:rPr>
                <w:rFonts w:asciiTheme="majorHAnsi" w:hAnsiTheme="majorHAnsi"/>
                <w:noProof/>
                <w:webHidden/>
                <w:lang w:val="es-CO"/>
              </w:rPr>
              <w:fldChar w:fldCharType="end"/>
            </w:r>
          </w:hyperlink>
        </w:p>
        <w:p w14:paraId="496D997B" w14:textId="7EE2ABDF"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802" w:history="1">
            <w:r w:rsidR="00CD3DD4" w:rsidRPr="00A7797F">
              <w:rPr>
                <w:rStyle w:val="Hipervnculo"/>
                <w:rFonts w:asciiTheme="majorHAnsi" w:hAnsiTheme="majorHAnsi"/>
                <w:noProof/>
                <w:lang w:val="es-CO"/>
              </w:rPr>
              <w:t>1.</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de inicio</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_Toc56699802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19</w:t>
            </w:r>
            <w:r w:rsidR="00CD3DD4" w:rsidRPr="00A7797F">
              <w:rPr>
                <w:rFonts w:asciiTheme="majorHAnsi" w:hAnsiTheme="majorHAnsi"/>
                <w:noProof/>
                <w:webHidden/>
                <w:lang w:val="es-CO"/>
              </w:rPr>
              <w:fldChar w:fldCharType="end"/>
            </w:r>
          </w:hyperlink>
        </w:p>
        <w:p w14:paraId="0CA5ECF6" w14:textId="0CB98E98"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803" w:history="1">
            <w:r w:rsidR="00CD3DD4" w:rsidRPr="00A7797F">
              <w:rPr>
                <w:rStyle w:val="Hipervnculo"/>
                <w:rFonts w:asciiTheme="majorHAnsi" w:hAnsiTheme="majorHAnsi"/>
                <w:noProof/>
                <w:lang w:val="es-CO"/>
              </w:rPr>
              <w:t>2.</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Consultar ambiente</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_Toc56699803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21</w:t>
            </w:r>
            <w:r w:rsidR="00CD3DD4" w:rsidRPr="00A7797F">
              <w:rPr>
                <w:rFonts w:asciiTheme="majorHAnsi" w:hAnsiTheme="majorHAnsi"/>
                <w:noProof/>
                <w:webHidden/>
                <w:lang w:val="es-CO"/>
              </w:rPr>
              <w:fldChar w:fldCharType="end"/>
            </w:r>
          </w:hyperlink>
        </w:p>
        <w:p w14:paraId="548054B6" w14:textId="377AAE98"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804" w:history="1">
            <w:r w:rsidR="00CD3DD4" w:rsidRPr="00A7797F">
              <w:rPr>
                <w:rStyle w:val="Hipervnculo"/>
                <w:rFonts w:asciiTheme="majorHAnsi" w:hAnsiTheme="majorHAnsi"/>
                <w:noProof/>
                <w:lang w:val="es-CO"/>
              </w:rPr>
              <w:t>3.</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Registro Novedades</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_Toc56699804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23</w:t>
            </w:r>
            <w:r w:rsidR="00CD3DD4" w:rsidRPr="00A7797F">
              <w:rPr>
                <w:rFonts w:asciiTheme="majorHAnsi" w:hAnsiTheme="majorHAnsi"/>
                <w:noProof/>
                <w:webHidden/>
                <w:lang w:val="es-CO"/>
              </w:rPr>
              <w:fldChar w:fldCharType="end"/>
            </w:r>
          </w:hyperlink>
        </w:p>
        <w:p w14:paraId="5A3E9E8F" w14:textId="1F77F988"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805" w:history="1">
            <w:r w:rsidR="00CD3DD4" w:rsidRPr="00A7797F">
              <w:rPr>
                <w:rStyle w:val="Hipervnculo"/>
                <w:rFonts w:asciiTheme="majorHAnsi" w:hAnsiTheme="majorHAnsi"/>
                <w:noProof/>
                <w:lang w:val="es-CO"/>
              </w:rPr>
              <w:t>4.</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Consulta Novedades</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_Toc56699805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25</w:t>
            </w:r>
            <w:r w:rsidR="00CD3DD4" w:rsidRPr="00A7797F">
              <w:rPr>
                <w:rFonts w:asciiTheme="majorHAnsi" w:hAnsiTheme="majorHAnsi"/>
                <w:noProof/>
                <w:webHidden/>
                <w:lang w:val="es-CO"/>
              </w:rPr>
              <w:fldChar w:fldCharType="end"/>
            </w:r>
          </w:hyperlink>
        </w:p>
        <w:p w14:paraId="2F55C8FD" w14:textId="3FFEB617" w:rsidR="00CD3DD4" w:rsidRPr="00A7797F" w:rsidRDefault="000E7925">
          <w:pPr>
            <w:pStyle w:val="TDC1"/>
            <w:tabs>
              <w:tab w:val="left" w:pos="440"/>
              <w:tab w:val="right" w:leader="dot" w:pos="4862"/>
            </w:tabs>
            <w:rPr>
              <w:rFonts w:asciiTheme="majorHAnsi" w:eastAsiaTheme="minorEastAsia" w:hAnsiTheme="majorHAnsi"/>
              <w:noProof/>
              <w:color w:val="auto"/>
              <w:sz w:val="22"/>
              <w:szCs w:val="22"/>
              <w:lang w:val="es-CO"/>
            </w:rPr>
          </w:pPr>
          <w:hyperlink w:anchor="_Toc56699806" w:history="1">
            <w:r w:rsidR="00CD3DD4" w:rsidRPr="00A7797F">
              <w:rPr>
                <w:rStyle w:val="Hipervnculo"/>
                <w:rFonts w:asciiTheme="majorHAnsi" w:hAnsiTheme="majorHAnsi"/>
                <w:noProof/>
                <w:lang w:val="es-CO"/>
              </w:rPr>
              <w:t>4.</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USUARIO INSTRUCTOR</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_Toc56699806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28</w:t>
            </w:r>
            <w:r w:rsidR="00CD3DD4" w:rsidRPr="00A7797F">
              <w:rPr>
                <w:rFonts w:asciiTheme="majorHAnsi" w:hAnsiTheme="majorHAnsi"/>
                <w:noProof/>
                <w:webHidden/>
                <w:lang w:val="es-CO"/>
              </w:rPr>
              <w:fldChar w:fldCharType="end"/>
            </w:r>
          </w:hyperlink>
        </w:p>
        <w:p w14:paraId="090C611D" w14:textId="58D806B1"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807" w:history="1">
            <w:r w:rsidR="00CD3DD4" w:rsidRPr="00A7797F">
              <w:rPr>
                <w:rStyle w:val="Hipervnculo"/>
                <w:rFonts w:asciiTheme="majorHAnsi" w:hAnsiTheme="majorHAnsi"/>
                <w:noProof/>
                <w:lang w:val="es-CO"/>
              </w:rPr>
              <w:t>1.</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de Inicio</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_Toc56699807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28</w:t>
            </w:r>
            <w:r w:rsidR="00CD3DD4" w:rsidRPr="00A7797F">
              <w:rPr>
                <w:rFonts w:asciiTheme="majorHAnsi" w:hAnsiTheme="majorHAnsi"/>
                <w:noProof/>
                <w:webHidden/>
                <w:lang w:val="es-CO"/>
              </w:rPr>
              <w:fldChar w:fldCharType="end"/>
            </w:r>
          </w:hyperlink>
        </w:p>
        <w:p w14:paraId="3AF648C9" w14:textId="1771B8CD"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808" w:history="1">
            <w:r w:rsidR="00CD3DD4" w:rsidRPr="00A7797F">
              <w:rPr>
                <w:rStyle w:val="Hipervnculo"/>
                <w:rFonts w:asciiTheme="majorHAnsi" w:hAnsiTheme="majorHAnsi"/>
                <w:noProof/>
                <w:lang w:val="es-CO"/>
              </w:rPr>
              <w:t>2.</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Consultar Novedades</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_Toc56699808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29</w:t>
            </w:r>
            <w:r w:rsidR="00CD3DD4" w:rsidRPr="00A7797F">
              <w:rPr>
                <w:rFonts w:asciiTheme="majorHAnsi" w:hAnsiTheme="majorHAnsi"/>
                <w:noProof/>
                <w:webHidden/>
                <w:lang w:val="es-CO"/>
              </w:rPr>
              <w:fldChar w:fldCharType="end"/>
            </w:r>
          </w:hyperlink>
        </w:p>
        <w:p w14:paraId="15532A27" w14:textId="1F0624E9"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809" w:history="1">
            <w:r w:rsidR="00CD3DD4" w:rsidRPr="00A7797F">
              <w:rPr>
                <w:rStyle w:val="Hipervnculo"/>
                <w:rFonts w:asciiTheme="majorHAnsi" w:hAnsiTheme="majorHAnsi"/>
                <w:noProof/>
                <w:lang w:val="es-CO"/>
              </w:rPr>
              <w:t>3.</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Consultar ambiente</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_Toc56699809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31</w:t>
            </w:r>
            <w:r w:rsidR="00CD3DD4" w:rsidRPr="00A7797F">
              <w:rPr>
                <w:rFonts w:asciiTheme="majorHAnsi" w:hAnsiTheme="majorHAnsi"/>
                <w:noProof/>
                <w:webHidden/>
                <w:lang w:val="es-CO"/>
              </w:rPr>
              <w:fldChar w:fldCharType="end"/>
            </w:r>
          </w:hyperlink>
        </w:p>
        <w:p w14:paraId="3284D98F" w14:textId="0EC01786" w:rsidR="00CD3DD4" w:rsidRPr="00A7797F" w:rsidRDefault="000E7925">
          <w:pPr>
            <w:pStyle w:val="TDC2"/>
            <w:tabs>
              <w:tab w:val="left" w:pos="880"/>
            </w:tabs>
            <w:rPr>
              <w:rFonts w:asciiTheme="majorHAnsi" w:eastAsiaTheme="minorEastAsia" w:hAnsiTheme="majorHAnsi"/>
              <w:noProof/>
              <w:color w:val="auto"/>
              <w:sz w:val="22"/>
              <w:szCs w:val="22"/>
              <w:lang w:val="es-CO"/>
            </w:rPr>
          </w:pPr>
          <w:hyperlink w:anchor="_Toc56699810" w:history="1">
            <w:r w:rsidR="00CD3DD4" w:rsidRPr="00A7797F">
              <w:rPr>
                <w:rStyle w:val="Hipervnculo"/>
                <w:rFonts w:asciiTheme="majorHAnsi" w:hAnsiTheme="majorHAnsi"/>
                <w:noProof/>
                <w:lang w:val="es-CO"/>
              </w:rPr>
              <w:t>4.</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Pasar Llaves</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_Toc56699810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33</w:t>
            </w:r>
            <w:r w:rsidR="00CD3DD4" w:rsidRPr="00A7797F">
              <w:rPr>
                <w:rFonts w:asciiTheme="majorHAnsi" w:hAnsiTheme="majorHAnsi"/>
                <w:noProof/>
                <w:webHidden/>
                <w:lang w:val="es-CO"/>
              </w:rPr>
              <w:fldChar w:fldCharType="end"/>
            </w:r>
          </w:hyperlink>
        </w:p>
        <w:p w14:paraId="2D9B100D" w14:textId="7C58ACFD" w:rsidR="00CD3DD4" w:rsidRPr="00A7797F" w:rsidRDefault="000E7925">
          <w:pPr>
            <w:pStyle w:val="TDC1"/>
            <w:tabs>
              <w:tab w:val="left" w:pos="440"/>
              <w:tab w:val="right" w:leader="dot" w:pos="4862"/>
            </w:tabs>
            <w:rPr>
              <w:rFonts w:asciiTheme="majorHAnsi" w:eastAsiaTheme="minorEastAsia" w:hAnsiTheme="majorHAnsi"/>
              <w:noProof/>
              <w:color w:val="auto"/>
              <w:sz w:val="22"/>
              <w:szCs w:val="22"/>
              <w:lang w:val="es-CO"/>
            </w:rPr>
          </w:pPr>
          <w:hyperlink w:anchor="_Toc56699811" w:history="1">
            <w:r w:rsidR="00CD3DD4" w:rsidRPr="00A7797F">
              <w:rPr>
                <w:rStyle w:val="Hipervnculo"/>
                <w:rFonts w:asciiTheme="majorHAnsi" w:hAnsiTheme="majorHAnsi"/>
                <w:noProof/>
                <w:lang w:val="es-CO"/>
              </w:rPr>
              <w:t>5.</w:t>
            </w:r>
            <w:r w:rsidR="00CD3DD4" w:rsidRPr="00A7797F">
              <w:rPr>
                <w:rFonts w:asciiTheme="majorHAnsi" w:eastAsiaTheme="minorEastAsia" w:hAnsiTheme="majorHAnsi"/>
                <w:noProof/>
                <w:color w:val="auto"/>
                <w:sz w:val="22"/>
                <w:szCs w:val="22"/>
                <w:lang w:val="es-CO"/>
              </w:rPr>
              <w:tab/>
            </w:r>
            <w:r w:rsidR="00CD3DD4" w:rsidRPr="00A7797F">
              <w:rPr>
                <w:rStyle w:val="Hipervnculo"/>
                <w:rFonts w:asciiTheme="majorHAnsi" w:hAnsiTheme="majorHAnsi"/>
                <w:noProof/>
                <w:lang w:val="es-CO"/>
              </w:rPr>
              <w:t>VENTANA ACTUALIZAR PERFIL</w:t>
            </w:r>
            <w:r w:rsidR="00CD3DD4" w:rsidRPr="00A7797F">
              <w:rPr>
                <w:rFonts w:asciiTheme="majorHAnsi" w:hAnsiTheme="majorHAnsi"/>
                <w:noProof/>
                <w:webHidden/>
                <w:lang w:val="es-CO"/>
              </w:rPr>
              <w:tab/>
            </w:r>
            <w:r w:rsidR="00CD3DD4" w:rsidRPr="00A7797F">
              <w:rPr>
                <w:rFonts w:asciiTheme="majorHAnsi" w:hAnsiTheme="majorHAnsi"/>
                <w:noProof/>
                <w:webHidden/>
                <w:lang w:val="es-CO"/>
              </w:rPr>
              <w:fldChar w:fldCharType="begin"/>
            </w:r>
            <w:r w:rsidR="00CD3DD4" w:rsidRPr="00A7797F">
              <w:rPr>
                <w:rFonts w:asciiTheme="majorHAnsi" w:hAnsiTheme="majorHAnsi"/>
                <w:noProof/>
                <w:webHidden/>
                <w:lang w:val="es-CO"/>
              </w:rPr>
              <w:instrText xml:space="preserve"> PAGEREF _Toc56699811 \h </w:instrText>
            </w:r>
            <w:r w:rsidR="00CD3DD4" w:rsidRPr="00A7797F">
              <w:rPr>
                <w:rFonts w:asciiTheme="majorHAnsi" w:hAnsiTheme="majorHAnsi"/>
                <w:noProof/>
                <w:webHidden/>
                <w:lang w:val="es-CO"/>
              </w:rPr>
            </w:r>
            <w:r w:rsidR="00CD3DD4" w:rsidRPr="00A7797F">
              <w:rPr>
                <w:rFonts w:asciiTheme="majorHAnsi" w:hAnsiTheme="majorHAnsi"/>
                <w:noProof/>
                <w:webHidden/>
                <w:lang w:val="es-CO"/>
              </w:rPr>
              <w:fldChar w:fldCharType="separate"/>
            </w:r>
            <w:r w:rsidR="00876718">
              <w:rPr>
                <w:rFonts w:asciiTheme="majorHAnsi" w:hAnsiTheme="majorHAnsi"/>
                <w:noProof/>
                <w:webHidden/>
                <w:lang w:val="es-CO"/>
              </w:rPr>
              <w:t>35</w:t>
            </w:r>
            <w:r w:rsidR="00CD3DD4" w:rsidRPr="00A7797F">
              <w:rPr>
                <w:rFonts w:asciiTheme="majorHAnsi" w:hAnsiTheme="majorHAnsi"/>
                <w:noProof/>
                <w:webHidden/>
                <w:lang w:val="es-CO"/>
              </w:rPr>
              <w:fldChar w:fldCharType="end"/>
            </w:r>
          </w:hyperlink>
        </w:p>
        <w:p w14:paraId="30C3990B" w14:textId="77777777" w:rsidR="001E1E58" w:rsidRPr="00A7797F" w:rsidRDefault="001E1E58" w:rsidP="007D53B7">
          <w:pPr>
            <w:tabs>
              <w:tab w:val="left" w:pos="5670"/>
            </w:tabs>
            <w:spacing w:line="360" w:lineRule="auto"/>
            <w:ind w:left="5103"/>
            <w:rPr>
              <w:rFonts w:asciiTheme="majorHAnsi" w:hAnsiTheme="majorHAnsi"/>
              <w:noProof/>
              <w:lang w:val="es-CO"/>
            </w:rPr>
          </w:pPr>
          <w:r w:rsidRPr="00A7797F">
            <w:rPr>
              <w:rFonts w:asciiTheme="majorHAnsi" w:hAnsiTheme="majorHAnsi"/>
              <w:b/>
              <w:noProof/>
              <w:lang w:val="es-CO" w:bidi="es-ES"/>
            </w:rPr>
            <w:fldChar w:fldCharType="end"/>
          </w:r>
        </w:p>
      </w:sdtContent>
    </w:sdt>
    <w:p w14:paraId="5AD2F810" w14:textId="77777777" w:rsidR="000A7626" w:rsidRPr="00A7797F" w:rsidRDefault="000A7626" w:rsidP="007D53B7">
      <w:pPr>
        <w:spacing w:line="360" w:lineRule="auto"/>
        <w:rPr>
          <w:rFonts w:asciiTheme="majorHAnsi" w:hAnsiTheme="majorHAnsi"/>
          <w:noProof/>
          <w:lang w:val="es-CO"/>
        </w:rPr>
      </w:pPr>
    </w:p>
    <w:p w14:paraId="6A835913" w14:textId="77777777" w:rsidR="000A7626" w:rsidRPr="00A7797F" w:rsidRDefault="000A7626" w:rsidP="007D53B7">
      <w:pPr>
        <w:spacing w:line="360" w:lineRule="auto"/>
        <w:rPr>
          <w:rFonts w:asciiTheme="majorHAnsi" w:hAnsiTheme="majorHAnsi"/>
          <w:noProof/>
          <w:lang w:val="es-CO"/>
        </w:rPr>
        <w:sectPr w:rsidR="000A7626" w:rsidRPr="00A7797F" w:rsidSect="00DB50AE">
          <w:footerReference w:type="first" r:id="rId18"/>
          <w:pgSz w:w="11906" w:h="16838" w:code="9"/>
          <w:pgMar w:top="2160" w:right="1080" w:bottom="720" w:left="5954" w:header="432" w:footer="432" w:gutter="0"/>
          <w:pgNumType w:fmt="lowerRoman"/>
          <w:cols w:space="708"/>
          <w:titlePg/>
          <w:docGrid w:linePitch="360"/>
        </w:sectPr>
      </w:pPr>
    </w:p>
    <w:p w14:paraId="4BFD10E2" w14:textId="77777777" w:rsidR="001E1E58" w:rsidRPr="00A7797F" w:rsidRDefault="00541067" w:rsidP="007D53B7">
      <w:pPr>
        <w:pStyle w:val="Ttulo1"/>
        <w:spacing w:line="360" w:lineRule="auto"/>
        <w:rPr>
          <w:lang w:val="es-CO"/>
        </w:rPr>
      </w:pPr>
      <w:bookmarkStart w:id="0" w:name="_Toc56699792"/>
      <w:r w:rsidRPr="00A7797F">
        <w:rPr>
          <w:lang w:val="es-CO"/>
        </w:rPr>
        <w:lastRenderedPageBreak/>
        <w:t>INTRODUCCIÓN</w:t>
      </w:r>
      <w:bookmarkEnd w:id="0"/>
      <w:r w:rsidRPr="00A7797F">
        <w:rPr>
          <w:lang w:val="es-CO"/>
        </w:rPr>
        <w:t xml:space="preserve"> </w:t>
      </w:r>
    </w:p>
    <w:p w14:paraId="467D85EB" w14:textId="77777777" w:rsidR="00E2726C" w:rsidRPr="00A7797F" w:rsidRDefault="00E2726C" w:rsidP="007D53B7">
      <w:pPr>
        <w:pBdr>
          <w:top w:val="nil"/>
          <w:left w:val="nil"/>
          <w:bottom w:val="nil"/>
          <w:right w:val="nil"/>
          <w:between w:val="nil"/>
        </w:pBdr>
        <w:tabs>
          <w:tab w:val="left" w:pos="426"/>
        </w:tabs>
        <w:spacing w:line="360" w:lineRule="auto"/>
        <w:jc w:val="both"/>
        <w:rPr>
          <w:rFonts w:asciiTheme="majorHAnsi" w:hAnsiTheme="majorHAnsi"/>
          <w:color w:val="404040" w:themeColor="text1" w:themeTint="BF"/>
          <w:szCs w:val="23"/>
          <w:lang w:val="es-CO"/>
        </w:rPr>
      </w:pPr>
    </w:p>
    <w:p w14:paraId="476BB5D5" w14:textId="04315101" w:rsidR="00E2726C" w:rsidRPr="00A7797F" w:rsidRDefault="00324805" w:rsidP="007D53B7">
      <w:pPr>
        <w:pBdr>
          <w:top w:val="nil"/>
          <w:left w:val="nil"/>
          <w:bottom w:val="nil"/>
          <w:right w:val="nil"/>
          <w:between w:val="nil"/>
        </w:pBdr>
        <w:tabs>
          <w:tab w:val="left" w:pos="426"/>
        </w:tabs>
        <w:spacing w:line="360" w:lineRule="auto"/>
        <w:jc w:val="both"/>
        <w:rPr>
          <w:rFonts w:asciiTheme="majorHAnsi" w:hAnsiTheme="majorHAnsi"/>
          <w:color w:val="404040" w:themeColor="text1" w:themeTint="BF"/>
          <w:szCs w:val="23"/>
          <w:lang w:val="es-CO"/>
        </w:rPr>
      </w:pPr>
      <w:r w:rsidRPr="00A7797F">
        <w:rPr>
          <w:rFonts w:asciiTheme="majorHAnsi" w:hAnsiTheme="majorHAnsi"/>
          <w:color w:val="404040" w:themeColor="text1" w:themeTint="BF"/>
          <w:szCs w:val="23"/>
          <w:lang w:val="es-CO"/>
        </w:rPr>
        <w:t xml:space="preserve">El </w:t>
      </w:r>
      <w:r w:rsidR="000A7A51">
        <w:rPr>
          <w:rFonts w:asciiTheme="majorHAnsi" w:hAnsiTheme="majorHAnsi"/>
          <w:color w:val="404040" w:themeColor="text1" w:themeTint="BF"/>
          <w:szCs w:val="23"/>
          <w:lang w:val="es-CO"/>
        </w:rPr>
        <w:t xml:space="preserve">manual de usuario </w:t>
      </w:r>
      <w:r w:rsidRPr="00A7797F">
        <w:rPr>
          <w:rFonts w:asciiTheme="majorHAnsi" w:hAnsiTheme="majorHAnsi"/>
          <w:color w:val="404040" w:themeColor="text1" w:themeTint="BF"/>
          <w:szCs w:val="23"/>
          <w:lang w:val="es-CO"/>
        </w:rPr>
        <w:t xml:space="preserve">pretende mostrar al usuario el funcionamiento de la aplicación </w:t>
      </w:r>
      <w:r w:rsidR="00425709" w:rsidRPr="00A7797F">
        <w:rPr>
          <w:rFonts w:asciiTheme="majorHAnsi" w:eastAsia="Arial" w:hAnsiTheme="majorHAnsi" w:cs="Arial"/>
          <w:b/>
          <w:bCs/>
          <w:iCs/>
          <w:color w:val="404040" w:themeColor="text1" w:themeTint="BF"/>
          <w:szCs w:val="23"/>
          <w:lang w:val="es-CO"/>
        </w:rPr>
        <w:t xml:space="preserve">Alert Room </w:t>
      </w:r>
      <w:r w:rsidR="00425709" w:rsidRPr="00A7797F">
        <w:rPr>
          <w:rFonts w:asciiTheme="majorHAnsi" w:eastAsia="Arial" w:hAnsiTheme="majorHAnsi" w:cs="Arial"/>
          <w:bCs/>
          <w:iCs/>
          <w:color w:val="404040" w:themeColor="text1" w:themeTint="BF"/>
          <w:szCs w:val="23"/>
          <w:lang w:val="es-CO"/>
        </w:rPr>
        <w:t xml:space="preserve">cuya función será </w:t>
      </w:r>
      <w:r w:rsidR="00425709" w:rsidRPr="00A7797F">
        <w:rPr>
          <w:rFonts w:asciiTheme="majorHAnsi" w:eastAsia="Arial" w:hAnsiTheme="majorHAnsi" w:cs="Arial"/>
          <w:iCs/>
          <w:color w:val="404040" w:themeColor="text1" w:themeTint="BF"/>
          <w:szCs w:val="23"/>
          <w:lang w:val="es-CO"/>
        </w:rPr>
        <w:t xml:space="preserve">la gestión de procesos entre guardas e instructores, </w:t>
      </w:r>
      <w:r w:rsidR="00FB6AFF" w:rsidRPr="00A7797F">
        <w:rPr>
          <w:rFonts w:asciiTheme="majorHAnsi" w:eastAsia="Arial" w:hAnsiTheme="majorHAnsi" w:cs="Arial"/>
          <w:iCs/>
          <w:color w:val="404040" w:themeColor="text1" w:themeTint="BF"/>
          <w:szCs w:val="23"/>
          <w:lang w:val="es-CO"/>
        </w:rPr>
        <w:t xml:space="preserve">como </w:t>
      </w:r>
      <w:r w:rsidR="00425709" w:rsidRPr="00A7797F">
        <w:rPr>
          <w:rFonts w:asciiTheme="majorHAnsi" w:eastAsia="Arial" w:hAnsiTheme="majorHAnsi" w:cs="Arial"/>
          <w:iCs/>
          <w:color w:val="404040" w:themeColor="text1" w:themeTint="BF"/>
          <w:szCs w:val="23"/>
          <w:lang w:val="es-CO"/>
        </w:rPr>
        <w:t>la notificación de novedades, la solicitud de llaves para la apertura o cierre de los ambientes de formación</w:t>
      </w:r>
      <w:r w:rsidR="00174655" w:rsidRPr="00A7797F">
        <w:rPr>
          <w:rFonts w:asciiTheme="majorHAnsi" w:eastAsia="Arial" w:hAnsiTheme="majorHAnsi" w:cs="Arial"/>
          <w:iCs/>
          <w:color w:val="404040" w:themeColor="text1" w:themeTint="BF"/>
          <w:szCs w:val="23"/>
          <w:lang w:val="es-CO"/>
        </w:rPr>
        <w:t xml:space="preserve"> </w:t>
      </w:r>
      <w:r w:rsidR="00174655" w:rsidRPr="00A7797F">
        <w:rPr>
          <w:rFonts w:asciiTheme="majorHAnsi" w:hAnsiTheme="majorHAnsi"/>
          <w:color w:val="404040" w:themeColor="text1" w:themeTint="BF"/>
          <w:szCs w:val="23"/>
          <w:lang w:val="es-CO"/>
        </w:rPr>
        <w:t>del Sena Regional Quindío, centro de comercio y turismo,</w:t>
      </w:r>
      <w:r w:rsidR="00425709" w:rsidRPr="00A7797F">
        <w:rPr>
          <w:rFonts w:asciiTheme="majorHAnsi" w:eastAsia="Arial" w:hAnsiTheme="majorHAnsi" w:cs="Arial"/>
          <w:iCs/>
          <w:color w:val="404040" w:themeColor="text1" w:themeTint="BF"/>
          <w:szCs w:val="23"/>
          <w:lang w:val="es-CO"/>
        </w:rPr>
        <w:t xml:space="preserve"> además tendrá como funcionalidades gestionar información sobre los instructores y </w:t>
      </w:r>
      <w:r w:rsidR="000275EA" w:rsidRPr="00A7797F">
        <w:rPr>
          <w:rFonts w:asciiTheme="majorHAnsi" w:eastAsia="Arial" w:hAnsiTheme="majorHAnsi" w:cs="Arial"/>
          <w:iCs/>
          <w:color w:val="404040" w:themeColor="text1" w:themeTint="BF"/>
          <w:szCs w:val="23"/>
          <w:lang w:val="es-CO"/>
        </w:rPr>
        <w:t xml:space="preserve">la </w:t>
      </w:r>
      <w:r w:rsidR="0087226F" w:rsidRPr="00A7797F">
        <w:rPr>
          <w:rFonts w:asciiTheme="majorHAnsi" w:eastAsia="Arial" w:hAnsiTheme="majorHAnsi" w:cs="Arial"/>
          <w:iCs/>
          <w:color w:val="404040" w:themeColor="text1" w:themeTint="BF"/>
          <w:szCs w:val="23"/>
          <w:lang w:val="es-CO"/>
        </w:rPr>
        <w:t>genera</w:t>
      </w:r>
      <w:r w:rsidR="000275EA" w:rsidRPr="00A7797F">
        <w:rPr>
          <w:rFonts w:asciiTheme="majorHAnsi" w:eastAsia="Arial" w:hAnsiTheme="majorHAnsi" w:cs="Arial"/>
          <w:iCs/>
          <w:color w:val="404040" w:themeColor="text1" w:themeTint="BF"/>
          <w:szCs w:val="23"/>
          <w:lang w:val="es-CO"/>
        </w:rPr>
        <w:t>ción</w:t>
      </w:r>
      <w:r w:rsidR="0087226F" w:rsidRPr="00A7797F">
        <w:rPr>
          <w:rFonts w:asciiTheme="majorHAnsi" w:eastAsia="Arial" w:hAnsiTheme="majorHAnsi" w:cs="Arial"/>
          <w:iCs/>
          <w:color w:val="404040" w:themeColor="text1" w:themeTint="BF"/>
          <w:szCs w:val="23"/>
          <w:lang w:val="es-CO"/>
        </w:rPr>
        <w:t xml:space="preserve"> en formato PDF </w:t>
      </w:r>
      <w:r w:rsidR="00EB3FFF">
        <w:rPr>
          <w:rFonts w:asciiTheme="majorHAnsi" w:eastAsia="Arial" w:hAnsiTheme="majorHAnsi" w:cs="Arial"/>
          <w:iCs/>
          <w:color w:val="404040" w:themeColor="text1" w:themeTint="BF"/>
          <w:szCs w:val="23"/>
          <w:lang w:val="es-CO"/>
        </w:rPr>
        <w:t xml:space="preserve">de </w:t>
      </w:r>
      <w:r w:rsidR="00E2726C" w:rsidRPr="00A7797F">
        <w:rPr>
          <w:rFonts w:asciiTheme="majorHAnsi" w:eastAsia="Arial" w:hAnsiTheme="majorHAnsi" w:cs="Arial"/>
          <w:iCs/>
          <w:color w:val="404040" w:themeColor="text1" w:themeTint="BF"/>
          <w:szCs w:val="23"/>
          <w:lang w:val="es-CO"/>
        </w:rPr>
        <w:t>los reportes</w:t>
      </w:r>
      <w:r w:rsidR="0087226F" w:rsidRPr="00A7797F">
        <w:rPr>
          <w:rFonts w:asciiTheme="majorHAnsi" w:eastAsia="Arial" w:hAnsiTheme="majorHAnsi" w:cs="Arial"/>
          <w:iCs/>
          <w:color w:val="404040" w:themeColor="text1" w:themeTint="BF"/>
          <w:szCs w:val="23"/>
          <w:lang w:val="es-CO"/>
        </w:rPr>
        <w:t xml:space="preserve"> de novedades</w:t>
      </w:r>
      <w:r w:rsidR="000275EA" w:rsidRPr="00A7797F">
        <w:rPr>
          <w:rFonts w:asciiTheme="majorHAnsi" w:eastAsia="Arial" w:hAnsiTheme="majorHAnsi" w:cs="Arial"/>
          <w:iCs/>
          <w:color w:val="404040" w:themeColor="text1" w:themeTint="BF"/>
          <w:szCs w:val="23"/>
          <w:lang w:val="es-CO"/>
        </w:rPr>
        <w:t xml:space="preserve"> generados</w:t>
      </w:r>
      <w:r w:rsidR="00E2726C" w:rsidRPr="00A7797F">
        <w:rPr>
          <w:rFonts w:asciiTheme="majorHAnsi" w:eastAsia="Arial" w:hAnsiTheme="majorHAnsi" w:cs="Arial"/>
          <w:iCs/>
          <w:color w:val="404040" w:themeColor="text1" w:themeTint="BF"/>
          <w:szCs w:val="23"/>
          <w:lang w:val="es-CO"/>
        </w:rPr>
        <w:t xml:space="preserve">. El objetivo del presente manual </w:t>
      </w:r>
      <w:r w:rsidR="00567BB7" w:rsidRPr="00A7797F">
        <w:rPr>
          <w:rFonts w:asciiTheme="majorHAnsi" w:eastAsia="Arial" w:hAnsiTheme="majorHAnsi" w:cs="Arial"/>
          <w:iCs/>
          <w:color w:val="404040" w:themeColor="text1" w:themeTint="BF"/>
          <w:szCs w:val="23"/>
          <w:lang w:val="es-CO"/>
        </w:rPr>
        <w:t>permite</w:t>
      </w:r>
      <w:r w:rsidR="00E2726C" w:rsidRPr="00A7797F">
        <w:rPr>
          <w:rFonts w:asciiTheme="majorHAnsi" w:eastAsia="Arial" w:hAnsiTheme="majorHAnsi" w:cs="Arial"/>
          <w:iCs/>
          <w:color w:val="404040" w:themeColor="text1" w:themeTint="BF"/>
          <w:szCs w:val="23"/>
          <w:lang w:val="es-CO"/>
        </w:rPr>
        <w:t xml:space="preserve"> </w:t>
      </w:r>
      <w:r w:rsidR="00E2726C" w:rsidRPr="00A7797F">
        <w:rPr>
          <w:rFonts w:asciiTheme="majorHAnsi" w:hAnsiTheme="majorHAnsi"/>
          <w:color w:val="404040" w:themeColor="text1" w:themeTint="BF"/>
          <w:szCs w:val="23"/>
          <w:lang w:val="es-CO"/>
        </w:rPr>
        <w:t xml:space="preserve">mostrar de una manera clara y concisa el funcionamiento de la aplicación estableciendo los pasos específicos para realizar cada uno de los procesos disponibles en la aplicación dependiendo del tipo de usuario. </w:t>
      </w:r>
    </w:p>
    <w:p w14:paraId="0A2B8A7E" w14:textId="77777777" w:rsidR="005E5B95" w:rsidRPr="00A7797F" w:rsidRDefault="005E5B95" w:rsidP="007D53B7">
      <w:pPr>
        <w:pBdr>
          <w:top w:val="nil"/>
          <w:left w:val="nil"/>
          <w:bottom w:val="nil"/>
          <w:right w:val="nil"/>
          <w:between w:val="nil"/>
        </w:pBdr>
        <w:tabs>
          <w:tab w:val="left" w:pos="426"/>
        </w:tabs>
        <w:spacing w:line="360" w:lineRule="auto"/>
        <w:jc w:val="both"/>
        <w:rPr>
          <w:rFonts w:asciiTheme="majorHAnsi" w:hAnsiTheme="majorHAnsi"/>
          <w:color w:val="404040" w:themeColor="text1" w:themeTint="BF"/>
          <w:sz w:val="24"/>
          <w:lang w:val="es-CO"/>
        </w:rPr>
      </w:pPr>
    </w:p>
    <w:p w14:paraId="436CBCA5" w14:textId="77777777" w:rsidR="005E5B95" w:rsidRPr="00A7797F" w:rsidRDefault="005E5B95" w:rsidP="007D53B7">
      <w:pPr>
        <w:pBdr>
          <w:top w:val="nil"/>
          <w:left w:val="nil"/>
          <w:bottom w:val="nil"/>
          <w:right w:val="nil"/>
          <w:between w:val="nil"/>
        </w:pBdr>
        <w:tabs>
          <w:tab w:val="left" w:pos="426"/>
        </w:tabs>
        <w:spacing w:line="360" w:lineRule="auto"/>
        <w:jc w:val="both"/>
        <w:rPr>
          <w:rFonts w:asciiTheme="majorHAnsi" w:hAnsiTheme="majorHAnsi"/>
          <w:color w:val="404040" w:themeColor="text1" w:themeTint="BF"/>
          <w:sz w:val="24"/>
          <w:lang w:val="es-CO"/>
        </w:rPr>
      </w:pPr>
    </w:p>
    <w:p w14:paraId="3D8DDA9C" w14:textId="77777777" w:rsidR="005E5B95" w:rsidRPr="00A7797F" w:rsidRDefault="005E5B95" w:rsidP="007D53B7">
      <w:pPr>
        <w:pBdr>
          <w:top w:val="nil"/>
          <w:left w:val="nil"/>
          <w:bottom w:val="nil"/>
          <w:right w:val="nil"/>
          <w:between w:val="nil"/>
        </w:pBdr>
        <w:tabs>
          <w:tab w:val="left" w:pos="426"/>
        </w:tabs>
        <w:spacing w:line="360" w:lineRule="auto"/>
        <w:jc w:val="both"/>
        <w:rPr>
          <w:rFonts w:asciiTheme="majorHAnsi" w:hAnsiTheme="majorHAnsi"/>
          <w:color w:val="404040" w:themeColor="text1" w:themeTint="BF"/>
          <w:sz w:val="24"/>
          <w:lang w:val="es-CO"/>
        </w:rPr>
      </w:pPr>
    </w:p>
    <w:p w14:paraId="06087641" w14:textId="77777777" w:rsidR="00C84EEB" w:rsidRPr="00A7797F" w:rsidRDefault="00C84EEB" w:rsidP="007D53B7">
      <w:pPr>
        <w:pBdr>
          <w:top w:val="nil"/>
          <w:left w:val="nil"/>
          <w:bottom w:val="nil"/>
          <w:right w:val="nil"/>
          <w:between w:val="nil"/>
        </w:pBdr>
        <w:tabs>
          <w:tab w:val="left" w:pos="426"/>
        </w:tabs>
        <w:spacing w:line="360" w:lineRule="auto"/>
        <w:jc w:val="both"/>
        <w:rPr>
          <w:rFonts w:asciiTheme="majorHAnsi" w:hAnsiTheme="majorHAnsi"/>
          <w:color w:val="404040" w:themeColor="text1" w:themeTint="BF"/>
          <w:lang w:val="es-CO"/>
        </w:rPr>
      </w:pPr>
    </w:p>
    <w:p w14:paraId="0DAD5E74" w14:textId="77777777" w:rsidR="00C84EEB" w:rsidRPr="00A7797F" w:rsidRDefault="00C84EEB" w:rsidP="007D53B7">
      <w:pPr>
        <w:pBdr>
          <w:top w:val="nil"/>
          <w:left w:val="nil"/>
          <w:bottom w:val="nil"/>
          <w:right w:val="nil"/>
          <w:between w:val="nil"/>
        </w:pBdr>
        <w:tabs>
          <w:tab w:val="left" w:pos="426"/>
        </w:tabs>
        <w:spacing w:line="360" w:lineRule="auto"/>
        <w:jc w:val="both"/>
        <w:rPr>
          <w:rFonts w:asciiTheme="majorHAnsi" w:hAnsiTheme="majorHAnsi"/>
          <w:lang w:val="es-CO"/>
        </w:rPr>
      </w:pPr>
    </w:p>
    <w:p w14:paraId="4F0D3C84" w14:textId="77777777" w:rsidR="003A51A5" w:rsidRPr="00A7797F" w:rsidRDefault="003E0FB3" w:rsidP="007D53B7">
      <w:pPr>
        <w:pStyle w:val="Ttulo1"/>
        <w:tabs>
          <w:tab w:val="left" w:pos="284"/>
        </w:tabs>
        <w:spacing w:line="360" w:lineRule="auto"/>
        <w:rPr>
          <w:noProof/>
          <w:lang w:val="es-CO"/>
        </w:rPr>
      </w:pPr>
      <w:bookmarkStart w:id="1" w:name="_Toc56699793"/>
      <w:r w:rsidRPr="00A7797F">
        <w:rPr>
          <w:noProof/>
          <w:lang w:val="es-CO"/>
        </w:rPr>
        <w:lastRenderedPageBreak/>
        <w:t>D</w:t>
      </w:r>
      <w:r w:rsidRPr="00A7797F">
        <w:rPr>
          <w:caps w:val="0"/>
          <w:noProof/>
          <w:lang w:val="es-CO"/>
        </w:rPr>
        <w:t>efiniciones</w:t>
      </w:r>
      <w:r w:rsidRPr="00A7797F">
        <w:rPr>
          <w:noProof/>
          <w:lang w:val="es-CO"/>
        </w:rPr>
        <w:t>, S</w:t>
      </w:r>
      <w:r w:rsidRPr="00A7797F">
        <w:rPr>
          <w:caps w:val="0"/>
          <w:noProof/>
          <w:lang w:val="es-CO"/>
        </w:rPr>
        <w:t>iglas</w:t>
      </w:r>
      <w:r w:rsidRPr="00A7797F">
        <w:rPr>
          <w:noProof/>
          <w:lang w:val="es-CO"/>
        </w:rPr>
        <w:t>, A</w:t>
      </w:r>
      <w:r w:rsidRPr="00A7797F">
        <w:rPr>
          <w:caps w:val="0"/>
          <w:noProof/>
          <w:lang w:val="es-CO"/>
        </w:rPr>
        <w:t>breviaturas</w:t>
      </w:r>
      <w:bookmarkEnd w:id="1"/>
    </w:p>
    <w:p w14:paraId="535B3529" w14:textId="05B34CBE" w:rsidR="00EA1775" w:rsidRPr="00A7797F" w:rsidRDefault="00927633" w:rsidP="00EA1775">
      <w:pPr>
        <w:pStyle w:val="Prrafodelista"/>
        <w:numPr>
          <w:ilvl w:val="0"/>
          <w:numId w:val="21"/>
        </w:numPr>
        <w:pBdr>
          <w:top w:val="nil"/>
          <w:left w:val="nil"/>
          <w:bottom w:val="nil"/>
          <w:right w:val="nil"/>
          <w:between w:val="nil"/>
        </w:pBdr>
        <w:tabs>
          <w:tab w:val="left" w:pos="426"/>
        </w:tabs>
        <w:spacing w:line="276" w:lineRule="auto"/>
        <w:jc w:val="both"/>
        <w:rPr>
          <w:rFonts w:asciiTheme="majorHAnsi" w:hAnsiTheme="majorHAnsi"/>
          <w:color w:val="404040" w:themeColor="text1" w:themeTint="BF"/>
          <w:szCs w:val="23"/>
          <w:lang w:val="es-CO"/>
        </w:rPr>
      </w:pPr>
      <w:r w:rsidRPr="00A7797F">
        <w:rPr>
          <w:rFonts w:asciiTheme="majorHAnsi" w:hAnsiTheme="majorHAnsi"/>
          <w:color w:val="404040" w:themeColor="text1" w:themeTint="BF"/>
          <w:szCs w:val="23"/>
          <w:lang w:val="es-CO"/>
        </w:rPr>
        <w:t xml:space="preserve">Alert Room: </w:t>
      </w:r>
      <w:r w:rsidR="00375D77" w:rsidRPr="00A7797F">
        <w:rPr>
          <w:rFonts w:asciiTheme="majorHAnsi" w:hAnsiTheme="majorHAnsi"/>
          <w:color w:val="404040" w:themeColor="text1" w:themeTint="BF"/>
          <w:szCs w:val="23"/>
          <w:lang w:val="es-CO"/>
        </w:rPr>
        <w:t xml:space="preserve">Aplicación que facilita la gestión de </w:t>
      </w:r>
      <w:r w:rsidR="00174655" w:rsidRPr="00A7797F">
        <w:rPr>
          <w:rFonts w:asciiTheme="majorHAnsi" w:hAnsiTheme="majorHAnsi"/>
          <w:color w:val="404040" w:themeColor="text1" w:themeTint="BF"/>
          <w:szCs w:val="23"/>
          <w:lang w:val="es-CO"/>
        </w:rPr>
        <w:t>novedades</w:t>
      </w:r>
      <w:r w:rsidR="00375D77" w:rsidRPr="00A7797F">
        <w:rPr>
          <w:rFonts w:asciiTheme="majorHAnsi" w:hAnsiTheme="majorHAnsi"/>
          <w:color w:val="404040" w:themeColor="text1" w:themeTint="BF"/>
          <w:szCs w:val="23"/>
          <w:lang w:val="es-CO"/>
        </w:rPr>
        <w:t xml:space="preserve">, apertura y cierre de los ambientes de </w:t>
      </w:r>
      <w:r w:rsidR="00174655" w:rsidRPr="00A7797F">
        <w:rPr>
          <w:rFonts w:asciiTheme="majorHAnsi" w:hAnsiTheme="majorHAnsi"/>
          <w:color w:val="404040" w:themeColor="text1" w:themeTint="BF"/>
          <w:szCs w:val="23"/>
          <w:lang w:val="es-CO"/>
        </w:rPr>
        <w:t>formación</w:t>
      </w:r>
      <w:r w:rsidR="00375D77" w:rsidRPr="00A7797F">
        <w:rPr>
          <w:rFonts w:asciiTheme="majorHAnsi" w:hAnsiTheme="majorHAnsi"/>
          <w:color w:val="404040" w:themeColor="text1" w:themeTint="BF"/>
          <w:szCs w:val="23"/>
          <w:lang w:val="es-CO"/>
        </w:rPr>
        <w:t xml:space="preserve"> del Sena Regional </w:t>
      </w:r>
      <w:r w:rsidR="00174655" w:rsidRPr="00A7797F">
        <w:rPr>
          <w:rFonts w:asciiTheme="majorHAnsi" w:hAnsiTheme="majorHAnsi"/>
          <w:color w:val="404040" w:themeColor="text1" w:themeTint="BF"/>
          <w:szCs w:val="23"/>
          <w:lang w:val="es-CO"/>
        </w:rPr>
        <w:t>Quindío</w:t>
      </w:r>
      <w:r w:rsidR="00375D77" w:rsidRPr="00A7797F">
        <w:rPr>
          <w:rFonts w:asciiTheme="majorHAnsi" w:hAnsiTheme="majorHAnsi"/>
          <w:color w:val="404040" w:themeColor="text1" w:themeTint="BF"/>
          <w:szCs w:val="23"/>
          <w:lang w:val="es-CO"/>
        </w:rPr>
        <w:t>, centro de comercio y turismo</w:t>
      </w:r>
      <w:r w:rsidR="00174655" w:rsidRPr="00A7797F">
        <w:rPr>
          <w:rFonts w:asciiTheme="majorHAnsi" w:hAnsiTheme="majorHAnsi"/>
          <w:color w:val="404040" w:themeColor="text1" w:themeTint="BF"/>
          <w:szCs w:val="23"/>
          <w:lang w:val="es-CO"/>
        </w:rPr>
        <w:t>.</w:t>
      </w:r>
      <w:r w:rsidR="00EA1775" w:rsidRPr="00A7797F">
        <w:rPr>
          <w:rFonts w:asciiTheme="majorHAnsi" w:hAnsiTheme="majorHAnsi"/>
          <w:color w:val="404040" w:themeColor="text1" w:themeTint="BF"/>
          <w:szCs w:val="23"/>
          <w:lang w:val="es-CO"/>
        </w:rPr>
        <w:br/>
      </w:r>
      <w:r w:rsidR="00375D77" w:rsidRPr="00A7797F">
        <w:rPr>
          <w:rFonts w:asciiTheme="majorHAnsi" w:hAnsiTheme="majorHAnsi"/>
          <w:color w:val="404040" w:themeColor="text1" w:themeTint="BF"/>
          <w:szCs w:val="23"/>
          <w:lang w:val="es-CO"/>
        </w:rPr>
        <w:t xml:space="preserve"> </w:t>
      </w:r>
    </w:p>
    <w:p w14:paraId="49D76C85" w14:textId="1ACBA795" w:rsidR="00927633" w:rsidRPr="00A7797F" w:rsidRDefault="00BA5D31" w:rsidP="00EA1775">
      <w:pPr>
        <w:pStyle w:val="Prrafodelista"/>
        <w:numPr>
          <w:ilvl w:val="0"/>
          <w:numId w:val="21"/>
        </w:numPr>
        <w:pBdr>
          <w:top w:val="nil"/>
          <w:left w:val="nil"/>
          <w:bottom w:val="nil"/>
          <w:right w:val="nil"/>
          <w:between w:val="nil"/>
        </w:pBdr>
        <w:tabs>
          <w:tab w:val="left" w:pos="426"/>
        </w:tabs>
        <w:spacing w:line="276" w:lineRule="auto"/>
        <w:jc w:val="both"/>
        <w:rPr>
          <w:rFonts w:asciiTheme="majorHAnsi" w:hAnsiTheme="majorHAnsi"/>
          <w:color w:val="404040" w:themeColor="text1" w:themeTint="BF"/>
          <w:szCs w:val="23"/>
          <w:lang w:val="es-CO"/>
        </w:rPr>
      </w:pPr>
      <w:r w:rsidRPr="00A7797F">
        <w:rPr>
          <w:rFonts w:asciiTheme="majorHAnsi" w:hAnsiTheme="majorHAnsi"/>
          <w:color w:val="404040" w:themeColor="text1" w:themeTint="BF"/>
          <w:szCs w:val="23"/>
          <w:lang w:val="es-CO"/>
        </w:rPr>
        <w:t>A</w:t>
      </w:r>
      <w:r w:rsidR="00EA1775" w:rsidRPr="00A7797F">
        <w:rPr>
          <w:rFonts w:asciiTheme="majorHAnsi" w:hAnsiTheme="majorHAnsi"/>
          <w:color w:val="404040" w:themeColor="text1" w:themeTint="BF"/>
          <w:szCs w:val="23"/>
          <w:lang w:val="es-CO"/>
        </w:rPr>
        <w:t>mbientes de formación</w:t>
      </w:r>
      <w:r w:rsidR="00375D77" w:rsidRPr="00A7797F">
        <w:rPr>
          <w:rFonts w:asciiTheme="majorHAnsi" w:hAnsiTheme="majorHAnsi"/>
          <w:color w:val="404040" w:themeColor="text1" w:themeTint="BF"/>
          <w:szCs w:val="23"/>
          <w:lang w:val="es-CO"/>
        </w:rPr>
        <w:t xml:space="preserve"> </w:t>
      </w:r>
      <w:r w:rsidR="00EA1775" w:rsidRPr="00A7797F">
        <w:rPr>
          <w:rFonts w:asciiTheme="majorHAnsi" w:hAnsiTheme="majorHAnsi"/>
          <w:color w:val="404040" w:themeColor="text1" w:themeTint="BF"/>
          <w:szCs w:val="23"/>
          <w:lang w:val="es-CO"/>
        </w:rPr>
        <w:t xml:space="preserve">: </w:t>
      </w:r>
      <w:r w:rsidR="00EA1775" w:rsidRPr="00A7797F">
        <w:rPr>
          <w:rFonts w:asciiTheme="majorHAnsi" w:hAnsiTheme="majorHAnsi" w:cs="Arial"/>
          <w:color w:val="404040" w:themeColor="text1" w:themeTint="BF"/>
          <w:szCs w:val="23"/>
          <w:lang w:val="es-CO"/>
        </w:rPr>
        <w:t>Aulas/espacios destinados para impartir formación.</w:t>
      </w:r>
      <w:r w:rsidR="00061596" w:rsidRPr="00A7797F">
        <w:rPr>
          <w:rFonts w:asciiTheme="majorHAnsi" w:hAnsiTheme="majorHAnsi"/>
          <w:color w:val="404040" w:themeColor="text1" w:themeTint="BF"/>
          <w:szCs w:val="23"/>
          <w:lang w:val="es-CO"/>
        </w:rPr>
        <w:br/>
      </w:r>
    </w:p>
    <w:p w14:paraId="686AF89D" w14:textId="77777777" w:rsidR="00C84EEB" w:rsidRPr="00A7797F" w:rsidRDefault="000D62F1" w:rsidP="00EA1775">
      <w:pPr>
        <w:pStyle w:val="Prrafodelista"/>
        <w:numPr>
          <w:ilvl w:val="0"/>
          <w:numId w:val="21"/>
        </w:numPr>
        <w:pBdr>
          <w:top w:val="nil"/>
          <w:left w:val="nil"/>
          <w:bottom w:val="nil"/>
          <w:right w:val="nil"/>
          <w:between w:val="nil"/>
        </w:pBdr>
        <w:tabs>
          <w:tab w:val="left" w:pos="426"/>
        </w:tabs>
        <w:spacing w:line="276" w:lineRule="auto"/>
        <w:jc w:val="both"/>
        <w:rPr>
          <w:rFonts w:asciiTheme="majorHAnsi" w:hAnsiTheme="majorHAnsi"/>
          <w:color w:val="404040" w:themeColor="text1" w:themeTint="BF"/>
          <w:szCs w:val="23"/>
          <w:lang w:val="es-CO"/>
        </w:rPr>
      </w:pPr>
      <w:r w:rsidRPr="00A7797F">
        <w:rPr>
          <w:rFonts w:asciiTheme="majorHAnsi" w:hAnsiTheme="majorHAnsi"/>
          <w:color w:val="404040" w:themeColor="text1" w:themeTint="BF"/>
          <w:szCs w:val="23"/>
          <w:lang w:val="es-CO"/>
        </w:rPr>
        <w:t>Ventana:</w:t>
      </w:r>
      <w:r w:rsidR="00061596" w:rsidRPr="00A7797F">
        <w:rPr>
          <w:rFonts w:asciiTheme="majorHAnsi" w:hAnsiTheme="majorHAnsi"/>
          <w:color w:val="404040" w:themeColor="text1" w:themeTint="BF"/>
          <w:szCs w:val="23"/>
          <w:lang w:val="es-CO"/>
        </w:rPr>
        <w:t xml:space="preserve"> </w:t>
      </w:r>
      <w:r w:rsidR="005101F1" w:rsidRPr="00A7797F">
        <w:rPr>
          <w:rFonts w:asciiTheme="majorHAnsi" w:hAnsiTheme="majorHAnsi"/>
          <w:color w:val="404040" w:themeColor="text1" w:themeTint="BF"/>
          <w:szCs w:val="23"/>
          <w:lang w:val="es-CO"/>
        </w:rPr>
        <w:t>Representación</w:t>
      </w:r>
      <w:r w:rsidR="00061596" w:rsidRPr="00A7797F">
        <w:rPr>
          <w:rFonts w:asciiTheme="majorHAnsi" w:hAnsiTheme="majorHAnsi"/>
          <w:color w:val="404040" w:themeColor="text1" w:themeTint="BF"/>
          <w:szCs w:val="23"/>
          <w:lang w:val="es-CO"/>
        </w:rPr>
        <w:t xml:space="preserve"> </w:t>
      </w:r>
      <w:r w:rsidR="00EF7A92" w:rsidRPr="00A7797F">
        <w:rPr>
          <w:rFonts w:asciiTheme="majorHAnsi" w:hAnsiTheme="majorHAnsi"/>
          <w:color w:val="404040" w:themeColor="text1" w:themeTint="BF"/>
          <w:szCs w:val="23"/>
          <w:lang w:val="es-CO"/>
        </w:rPr>
        <w:t>gráfica</w:t>
      </w:r>
      <w:r w:rsidR="001D74C9" w:rsidRPr="00A7797F">
        <w:rPr>
          <w:rFonts w:asciiTheme="majorHAnsi" w:hAnsiTheme="majorHAnsi"/>
          <w:color w:val="404040" w:themeColor="text1" w:themeTint="BF"/>
          <w:szCs w:val="23"/>
          <w:lang w:val="es-CO"/>
        </w:rPr>
        <w:t>/</w:t>
      </w:r>
      <w:r w:rsidR="00061596" w:rsidRPr="00A7797F">
        <w:rPr>
          <w:rFonts w:asciiTheme="majorHAnsi" w:hAnsiTheme="majorHAnsi" w:cs="Arial"/>
          <w:color w:val="404040" w:themeColor="text1" w:themeTint="BF"/>
          <w:szCs w:val="23"/>
          <w:shd w:val="clear" w:color="auto" w:fill="FFFFFF"/>
          <w:lang w:val="es-CO"/>
        </w:rPr>
        <w:t xml:space="preserve">espacio donde se producen las interacciones entre </w:t>
      </w:r>
      <w:r w:rsidR="001D74C9" w:rsidRPr="00A7797F">
        <w:rPr>
          <w:rFonts w:asciiTheme="majorHAnsi" w:hAnsiTheme="majorHAnsi" w:cs="Arial"/>
          <w:color w:val="404040" w:themeColor="text1" w:themeTint="BF"/>
          <w:szCs w:val="23"/>
          <w:shd w:val="clear" w:color="auto" w:fill="FFFFFF"/>
          <w:lang w:val="es-CO"/>
        </w:rPr>
        <w:t>usuarios</w:t>
      </w:r>
      <w:r w:rsidR="00061596" w:rsidRPr="00A7797F">
        <w:rPr>
          <w:rFonts w:asciiTheme="majorHAnsi" w:hAnsiTheme="majorHAnsi" w:cs="Arial"/>
          <w:color w:val="404040" w:themeColor="text1" w:themeTint="BF"/>
          <w:szCs w:val="23"/>
          <w:shd w:val="clear" w:color="auto" w:fill="FFFFFF"/>
          <w:lang w:val="es-CO"/>
        </w:rPr>
        <w:t xml:space="preserve"> y máquinas</w:t>
      </w:r>
      <w:r w:rsidR="001D74C9" w:rsidRPr="00A7797F">
        <w:rPr>
          <w:rFonts w:asciiTheme="majorHAnsi" w:hAnsiTheme="majorHAnsi" w:cs="Arial"/>
          <w:color w:val="404040" w:themeColor="text1" w:themeTint="BF"/>
          <w:szCs w:val="23"/>
          <w:shd w:val="clear" w:color="auto" w:fill="FFFFFF"/>
          <w:lang w:val="es-CO"/>
        </w:rPr>
        <w:t>.</w:t>
      </w:r>
    </w:p>
    <w:p w14:paraId="6AD0981E" w14:textId="77777777" w:rsidR="001D74C9" w:rsidRPr="00A7797F" w:rsidRDefault="001D74C9" w:rsidP="00EA1775">
      <w:pPr>
        <w:pStyle w:val="Prrafodelista"/>
        <w:pBdr>
          <w:top w:val="nil"/>
          <w:left w:val="nil"/>
          <w:bottom w:val="nil"/>
          <w:right w:val="nil"/>
          <w:between w:val="nil"/>
        </w:pBdr>
        <w:tabs>
          <w:tab w:val="left" w:pos="426"/>
        </w:tabs>
        <w:spacing w:line="276" w:lineRule="auto"/>
        <w:jc w:val="both"/>
        <w:rPr>
          <w:rFonts w:asciiTheme="majorHAnsi" w:hAnsiTheme="majorHAnsi"/>
          <w:color w:val="404040" w:themeColor="text1" w:themeTint="BF"/>
          <w:szCs w:val="23"/>
          <w:lang w:val="es-CO"/>
        </w:rPr>
      </w:pPr>
    </w:p>
    <w:p w14:paraId="5F68A51E" w14:textId="77777777" w:rsidR="00836782" w:rsidRPr="00A7797F" w:rsidRDefault="000D62F1" w:rsidP="00EA1775">
      <w:pPr>
        <w:pStyle w:val="Prrafodelista"/>
        <w:numPr>
          <w:ilvl w:val="0"/>
          <w:numId w:val="21"/>
        </w:numPr>
        <w:pBdr>
          <w:top w:val="nil"/>
          <w:left w:val="nil"/>
          <w:bottom w:val="nil"/>
          <w:right w:val="nil"/>
          <w:between w:val="nil"/>
        </w:pBdr>
        <w:tabs>
          <w:tab w:val="left" w:pos="426"/>
        </w:tabs>
        <w:spacing w:line="276" w:lineRule="auto"/>
        <w:jc w:val="both"/>
        <w:rPr>
          <w:rFonts w:asciiTheme="majorHAnsi" w:hAnsiTheme="majorHAnsi"/>
          <w:color w:val="404040" w:themeColor="text1" w:themeTint="BF"/>
          <w:szCs w:val="23"/>
          <w:lang w:val="es-CO"/>
        </w:rPr>
      </w:pPr>
      <w:r w:rsidRPr="00A7797F">
        <w:rPr>
          <w:rFonts w:asciiTheme="majorHAnsi" w:hAnsiTheme="majorHAnsi"/>
          <w:color w:val="404040" w:themeColor="text1" w:themeTint="BF"/>
          <w:szCs w:val="23"/>
          <w:lang w:val="es-CO"/>
        </w:rPr>
        <w:t>Spinner:</w:t>
      </w:r>
      <w:r w:rsidR="00C0249F" w:rsidRPr="00A7797F">
        <w:rPr>
          <w:rFonts w:asciiTheme="majorHAnsi" w:hAnsiTheme="majorHAnsi"/>
          <w:color w:val="404040" w:themeColor="text1" w:themeTint="BF"/>
          <w:szCs w:val="23"/>
          <w:lang w:val="es-CO"/>
        </w:rPr>
        <w:t xml:space="preserve"> indicador de carga para ingresar a las funciones de la aplicación </w:t>
      </w:r>
    </w:p>
    <w:p w14:paraId="4C93513B" w14:textId="77777777" w:rsidR="00836782" w:rsidRPr="00A7797F" w:rsidRDefault="00836782" w:rsidP="00EA1775">
      <w:pPr>
        <w:pStyle w:val="Prrafodelista"/>
        <w:spacing w:line="276" w:lineRule="auto"/>
        <w:rPr>
          <w:rFonts w:asciiTheme="majorHAnsi" w:hAnsiTheme="majorHAnsi"/>
          <w:noProof/>
          <w:color w:val="404040" w:themeColor="text1" w:themeTint="BF"/>
          <w:szCs w:val="23"/>
          <w:lang w:val="es-CO"/>
        </w:rPr>
      </w:pPr>
    </w:p>
    <w:p w14:paraId="4AA01C66" w14:textId="77777777" w:rsidR="000D62F1" w:rsidRPr="00A7797F" w:rsidRDefault="00B34FD7" w:rsidP="00EA1775">
      <w:pPr>
        <w:pBdr>
          <w:top w:val="nil"/>
          <w:left w:val="nil"/>
          <w:bottom w:val="nil"/>
          <w:right w:val="nil"/>
          <w:between w:val="nil"/>
        </w:pBdr>
        <w:tabs>
          <w:tab w:val="left" w:pos="426"/>
        </w:tabs>
        <w:spacing w:line="276" w:lineRule="auto"/>
        <w:ind w:left="1080"/>
        <w:jc w:val="center"/>
        <w:rPr>
          <w:rFonts w:asciiTheme="majorHAnsi" w:hAnsiTheme="majorHAnsi"/>
          <w:color w:val="404040" w:themeColor="text1" w:themeTint="BF"/>
          <w:szCs w:val="23"/>
          <w:lang w:val="es-CO"/>
        </w:rPr>
      </w:pPr>
      <w:r w:rsidRPr="00A7797F">
        <w:rPr>
          <w:rFonts w:asciiTheme="majorHAnsi" w:hAnsiTheme="majorHAnsi"/>
          <w:noProof/>
          <w:lang w:val="en-US"/>
        </w:rPr>
        <w:drawing>
          <wp:inline distT="0" distB="0" distL="0" distR="0" wp14:anchorId="4035FEEE" wp14:editId="7281D8FC">
            <wp:extent cx="2409825" cy="5238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523875"/>
                    </a:xfrm>
                    <a:prstGeom prst="rect">
                      <a:avLst/>
                    </a:prstGeom>
                  </pic:spPr>
                </pic:pic>
              </a:graphicData>
            </a:graphic>
          </wp:inline>
        </w:drawing>
      </w:r>
    </w:p>
    <w:p w14:paraId="7B6E5855" w14:textId="77777777" w:rsidR="001D74C9" w:rsidRPr="00A7797F" w:rsidRDefault="001D74C9" w:rsidP="00EA1775">
      <w:pPr>
        <w:pBdr>
          <w:top w:val="nil"/>
          <w:left w:val="nil"/>
          <w:bottom w:val="nil"/>
          <w:right w:val="nil"/>
          <w:between w:val="nil"/>
        </w:pBdr>
        <w:tabs>
          <w:tab w:val="left" w:pos="426"/>
        </w:tabs>
        <w:spacing w:line="276" w:lineRule="auto"/>
        <w:jc w:val="both"/>
        <w:rPr>
          <w:rFonts w:asciiTheme="majorHAnsi" w:hAnsiTheme="majorHAnsi"/>
          <w:color w:val="404040" w:themeColor="text1" w:themeTint="BF"/>
          <w:szCs w:val="23"/>
          <w:lang w:val="es-CO"/>
        </w:rPr>
      </w:pPr>
    </w:p>
    <w:p w14:paraId="533FA891" w14:textId="77777777" w:rsidR="000D62F1" w:rsidRPr="00A7797F" w:rsidRDefault="000D62F1" w:rsidP="00EA1775">
      <w:pPr>
        <w:pStyle w:val="Prrafodelista"/>
        <w:numPr>
          <w:ilvl w:val="0"/>
          <w:numId w:val="21"/>
        </w:numPr>
        <w:pBdr>
          <w:top w:val="nil"/>
          <w:left w:val="nil"/>
          <w:bottom w:val="nil"/>
          <w:right w:val="nil"/>
          <w:between w:val="nil"/>
        </w:pBdr>
        <w:tabs>
          <w:tab w:val="left" w:pos="426"/>
        </w:tabs>
        <w:spacing w:line="276" w:lineRule="auto"/>
        <w:jc w:val="both"/>
        <w:rPr>
          <w:rFonts w:asciiTheme="majorHAnsi" w:hAnsiTheme="majorHAnsi"/>
          <w:color w:val="404040" w:themeColor="text1" w:themeTint="BF"/>
          <w:szCs w:val="23"/>
          <w:lang w:val="es-CO"/>
        </w:rPr>
      </w:pPr>
      <w:r w:rsidRPr="00A7797F">
        <w:rPr>
          <w:rFonts w:asciiTheme="majorHAnsi" w:hAnsiTheme="majorHAnsi"/>
          <w:color w:val="404040" w:themeColor="text1" w:themeTint="BF"/>
          <w:szCs w:val="23"/>
          <w:lang w:val="es-CO"/>
        </w:rPr>
        <w:t>Icono:</w:t>
      </w:r>
      <w:r w:rsidR="00B34FD7" w:rsidRPr="00A7797F">
        <w:rPr>
          <w:rFonts w:asciiTheme="majorHAnsi" w:hAnsiTheme="majorHAnsi"/>
          <w:color w:val="404040" w:themeColor="text1" w:themeTint="BF"/>
          <w:szCs w:val="23"/>
          <w:lang w:val="es-CO"/>
        </w:rPr>
        <w:t xml:space="preserve"> </w:t>
      </w:r>
      <w:r w:rsidR="00894455" w:rsidRPr="00A7797F">
        <w:rPr>
          <w:rFonts w:asciiTheme="majorHAnsi" w:hAnsiTheme="majorHAnsi" w:cs="Arial"/>
          <w:color w:val="404040" w:themeColor="text1" w:themeTint="BF"/>
          <w:szCs w:val="23"/>
          <w:shd w:val="clear" w:color="auto" w:fill="FFFFFF"/>
          <w:lang w:val="es-CO"/>
        </w:rPr>
        <w:t>S</w:t>
      </w:r>
      <w:r w:rsidR="00AF144C" w:rsidRPr="00A7797F">
        <w:rPr>
          <w:rFonts w:asciiTheme="majorHAnsi" w:hAnsiTheme="majorHAnsi" w:cs="Arial"/>
          <w:color w:val="404040" w:themeColor="text1" w:themeTint="BF"/>
          <w:szCs w:val="23"/>
          <w:shd w:val="clear" w:color="auto" w:fill="FFFFFF"/>
          <w:lang w:val="es-CO"/>
        </w:rPr>
        <w:t>igno visual que representa otro objeto por ser semejante a él. Ejemplo icono calendario.</w:t>
      </w:r>
    </w:p>
    <w:p w14:paraId="4C32ADE6" w14:textId="77777777" w:rsidR="00AF144C" w:rsidRPr="00A7797F" w:rsidRDefault="00AF144C" w:rsidP="00EA1775">
      <w:pPr>
        <w:pStyle w:val="Prrafodelista"/>
        <w:pBdr>
          <w:top w:val="nil"/>
          <w:left w:val="nil"/>
          <w:bottom w:val="nil"/>
          <w:right w:val="nil"/>
          <w:between w:val="nil"/>
        </w:pBdr>
        <w:tabs>
          <w:tab w:val="left" w:pos="426"/>
        </w:tabs>
        <w:spacing w:line="276" w:lineRule="auto"/>
        <w:ind w:left="1440"/>
        <w:jc w:val="center"/>
        <w:rPr>
          <w:rFonts w:asciiTheme="majorHAnsi" w:hAnsiTheme="majorHAnsi"/>
          <w:color w:val="404040" w:themeColor="text1" w:themeTint="BF"/>
          <w:szCs w:val="23"/>
          <w:lang w:val="es-CO"/>
        </w:rPr>
      </w:pPr>
      <w:r w:rsidRPr="00A7797F">
        <w:rPr>
          <w:rFonts w:asciiTheme="majorHAnsi" w:hAnsiTheme="majorHAnsi"/>
          <w:noProof/>
          <w:color w:val="404040" w:themeColor="text1" w:themeTint="BF"/>
          <w:szCs w:val="23"/>
          <w:lang w:val="en-US"/>
        </w:rPr>
        <w:drawing>
          <wp:inline distT="0" distB="0" distL="0" distR="0" wp14:anchorId="7A6E244B" wp14:editId="6E734F0C">
            <wp:extent cx="478772" cy="48542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922" cy="487602"/>
                    </a:xfrm>
                    <a:prstGeom prst="rect">
                      <a:avLst/>
                    </a:prstGeom>
                  </pic:spPr>
                </pic:pic>
              </a:graphicData>
            </a:graphic>
          </wp:inline>
        </w:drawing>
      </w:r>
    </w:p>
    <w:p w14:paraId="4F46279F" w14:textId="77777777" w:rsidR="000D62F1" w:rsidRPr="00A7797F" w:rsidRDefault="000D62F1" w:rsidP="00EA1775">
      <w:pPr>
        <w:pStyle w:val="Prrafodelista"/>
        <w:numPr>
          <w:ilvl w:val="0"/>
          <w:numId w:val="21"/>
        </w:numPr>
        <w:pBdr>
          <w:top w:val="nil"/>
          <w:left w:val="nil"/>
          <w:bottom w:val="nil"/>
          <w:right w:val="nil"/>
          <w:between w:val="nil"/>
        </w:pBdr>
        <w:tabs>
          <w:tab w:val="left" w:pos="426"/>
        </w:tabs>
        <w:spacing w:line="276" w:lineRule="auto"/>
        <w:jc w:val="both"/>
        <w:rPr>
          <w:rFonts w:asciiTheme="majorHAnsi" w:hAnsiTheme="majorHAnsi"/>
          <w:color w:val="404040" w:themeColor="text1" w:themeTint="BF"/>
          <w:szCs w:val="23"/>
          <w:lang w:val="es-CO"/>
        </w:rPr>
      </w:pPr>
      <w:r w:rsidRPr="00A7797F">
        <w:rPr>
          <w:rFonts w:asciiTheme="majorHAnsi" w:hAnsiTheme="majorHAnsi"/>
          <w:color w:val="404040" w:themeColor="text1" w:themeTint="BF"/>
          <w:szCs w:val="23"/>
          <w:lang w:val="es-CO"/>
        </w:rPr>
        <w:t>Checkbox:</w:t>
      </w:r>
      <w:r w:rsidR="00894455" w:rsidRPr="00A7797F">
        <w:rPr>
          <w:rFonts w:asciiTheme="majorHAnsi" w:hAnsiTheme="majorHAnsi"/>
          <w:color w:val="404040" w:themeColor="text1" w:themeTint="BF"/>
          <w:szCs w:val="23"/>
          <w:lang w:val="es-CO"/>
        </w:rPr>
        <w:t xml:space="preserve"> </w:t>
      </w:r>
      <w:r w:rsidR="00894455" w:rsidRPr="00A7797F">
        <w:rPr>
          <w:rFonts w:asciiTheme="majorHAnsi" w:hAnsiTheme="majorHAnsi" w:cs="Arial"/>
          <w:color w:val="404040" w:themeColor="text1" w:themeTint="BF"/>
          <w:szCs w:val="23"/>
          <w:shd w:val="clear" w:color="auto" w:fill="FFFFFF"/>
          <w:lang w:val="es-CO"/>
        </w:rPr>
        <w:t>Casilla de verificación</w:t>
      </w:r>
      <w:r w:rsidR="00366FA3" w:rsidRPr="00A7797F">
        <w:rPr>
          <w:rFonts w:asciiTheme="majorHAnsi" w:hAnsiTheme="majorHAnsi" w:cs="Arial"/>
          <w:color w:val="404040" w:themeColor="text1" w:themeTint="BF"/>
          <w:szCs w:val="23"/>
          <w:shd w:val="clear" w:color="auto" w:fill="FFFFFF"/>
          <w:lang w:val="es-CO"/>
        </w:rPr>
        <w:t>.</w:t>
      </w:r>
    </w:p>
    <w:p w14:paraId="516ADB26" w14:textId="77777777" w:rsidR="00EA3BD2" w:rsidRPr="00A7797F" w:rsidRDefault="00366FA3" w:rsidP="00EA1775">
      <w:pPr>
        <w:pStyle w:val="Prrafodelista"/>
        <w:pBdr>
          <w:top w:val="nil"/>
          <w:left w:val="nil"/>
          <w:bottom w:val="nil"/>
          <w:right w:val="nil"/>
          <w:between w:val="nil"/>
        </w:pBdr>
        <w:tabs>
          <w:tab w:val="left" w:pos="426"/>
        </w:tabs>
        <w:spacing w:line="276" w:lineRule="auto"/>
        <w:ind w:left="1440"/>
        <w:jc w:val="center"/>
        <w:rPr>
          <w:rFonts w:asciiTheme="majorHAnsi" w:hAnsiTheme="majorHAnsi" w:cs="Arial"/>
          <w:color w:val="404040" w:themeColor="text1" w:themeTint="BF"/>
          <w:szCs w:val="23"/>
          <w:shd w:val="clear" w:color="auto" w:fill="FFFFFF"/>
          <w:lang w:val="es-CO"/>
        </w:rPr>
      </w:pPr>
      <w:r w:rsidRPr="00A7797F">
        <w:rPr>
          <w:rFonts w:asciiTheme="majorHAnsi" w:hAnsiTheme="majorHAnsi"/>
          <w:noProof/>
          <w:color w:val="404040" w:themeColor="text1" w:themeTint="BF"/>
          <w:szCs w:val="23"/>
          <w:lang w:val="en-US"/>
        </w:rPr>
        <w:drawing>
          <wp:inline distT="0" distB="0" distL="0" distR="0" wp14:anchorId="58AC7EA9" wp14:editId="6C840A9C">
            <wp:extent cx="1914525" cy="4191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4525" cy="419100"/>
                    </a:xfrm>
                    <a:prstGeom prst="rect">
                      <a:avLst/>
                    </a:prstGeom>
                  </pic:spPr>
                </pic:pic>
              </a:graphicData>
            </a:graphic>
          </wp:inline>
        </w:drawing>
      </w:r>
    </w:p>
    <w:p w14:paraId="0B661939" w14:textId="77777777" w:rsidR="000D62F1" w:rsidRPr="00A7797F" w:rsidRDefault="00927633" w:rsidP="00EA1775">
      <w:pPr>
        <w:pStyle w:val="Prrafodelista"/>
        <w:numPr>
          <w:ilvl w:val="0"/>
          <w:numId w:val="21"/>
        </w:numPr>
        <w:pBdr>
          <w:top w:val="nil"/>
          <w:left w:val="nil"/>
          <w:bottom w:val="nil"/>
          <w:right w:val="nil"/>
          <w:between w:val="nil"/>
        </w:pBdr>
        <w:tabs>
          <w:tab w:val="left" w:pos="426"/>
        </w:tabs>
        <w:spacing w:line="276" w:lineRule="auto"/>
        <w:jc w:val="both"/>
        <w:rPr>
          <w:rFonts w:asciiTheme="majorHAnsi" w:hAnsiTheme="majorHAnsi"/>
          <w:color w:val="404040" w:themeColor="text1" w:themeTint="BF"/>
          <w:szCs w:val="23"/>
          <w:lang w:val="es-CO"/>
        </w:rPr>
      </w:pPr>
      <w:r w:rsidRPr="00A7797F">
        <w:rPr>
          <w:rFonts w:asciiTheme="majorHAnsi" w:hAnsiTheme="majorHAnsi"/>
          <w:color w:val="404040" w:themeColor="text1" w:themeTint="BF"/>
          <w:szCs w:val="23"/>
          <w:lang w:val="es-CO"/>
        </w:rPr>
        <w:t>Filtrar:</w:t>
      </w:r>
      <w:r w:rsidR="009F2CBD" w:rsidRPr="00A7797F">
        <w:rPr>
          <w:rFonts w:asciiTheme="majorHAnsi" w:hAnsiTheme="majorHAnsi"/>
          <w:color w:val="404040" w:themeColor="text1" w:themeTint="BF"/>
          <w:szCs w:val="23"/>
          <w:lang w:val="es-CO"/>
        </w:rPr>
        <w:t xml:space="preserve"> </w:t>
      </w:r>
      <w:r w:rsidR="00DC7137" w:rsidRPr="00A7797F">
        <w:rPr>
          <w:rFonts w:asciiTheme="majorHAnsi" w:hAnsiTheme="majorHAnsi" w:cs="Arial"/>
          <w:color w:val="404040" w:themeColor="text1" w:themeTint="BF"/>
          <w:szCs w:val="23"/>
          <w:shd w:val="clear" w:color="auto" w:fill="FFFFFF"/>
          <w:lang w:val="es-CO"/>
        </w:rPr>
        <w:t>Seleccionar datos</w:t>
      </w:r>
    </w:p>
    <w:p w14:paraId="66E26012" w14:textId="77777777" w:rsidR="00DE39CF" w:rsidRPr="00A7797F" w:rsidRDefault="00DE39CF" w:rsidP="00EA1775">
      <w:pPr>
        <w:pBdr>
          <w:top w:val="nil"/>
          <w:left w:val="nil"/>
          <w:bottom w:val="nil"/>
          <w:right w:val="nil"/>
          <w:between w:val="nil"/>
        </w:pBdr>
        <w:tabs>
          <w:tab w:val="left" w:pos="426"/>
        </w:tabs>
        <w:spacing w:line="276" w:lineRule="auto"/>
        <w:ind w:left="360"/>
        <w:jc w:val="both"/>
        <w:rPr>
          <w:rFonts w:asciiTheme="majorHAnsi" w:hAnsiTheme="majorHAnsi" w:cstheme="minorHAnsi"/>
          <w:color w:val="404040" w:themeColor="text1" w:themeTint="BF"/>
          <w:szCs w:val="23"/>
          <w:lang w:val="es-CO"/>
        </w:rPr>
      </w:pPr>
    </w:p>
    <w:p w14:paraId="158C6D81" w14:textId="77777777" w:rsidR="00C84EEB" w:rsidRPr="00A7797F" w:rsidRDefault="00927633" w:rsidP="00EA1775">
      <w:pPr>
        <w:pStyle w:val="Prrafodelista"/>
        <w:numPr>
          <w:ilvl w:val="0"/>
          <w:numId w:val="21"/>
        </w:numPr>
        <w:pBdr>
          <w:top w:val="nil"/>
          <w:left w:val="nil"/>
          <w:bottom w:val="nil"/>
          <w:right w:val="nil"/>
          <w:between w:val="nil"/>
        </w:pBdr>
        <w:tabs>
          <w:tab w:val="left" w:pos="426"/>
        </w:tabs>
        <w:spacing w:line="276" w:lineRule="auto"/>
        <w:jc w:val="both"/>
        <w:rPr>
          <w:rFonts w:asciiTheme="majorHAnsi" w:hAnsiTheme="majorHAnsi"/>
          <w:noProof/>
          <w:color w:val="404040" w:themeColor="text1" w:themeTint="BF"/>
          <w:lang w:val="es-CO"/>
        </w:rPr>
      </w:pPr>
      <w:r w:rsidRPr="00A7797F">
        <w:rPr>
          <w:rFonts w:asciiTheme="majorHAnsi" w:hAnsiTheme="majorHAnsi" w:cstheme="minorHAnsi"/>
          <w:color w:val="404040" w:themeColor="text1" w:themeTint="BF"/>
          <w:szCs w:val="23"/>
          <w:lang w:val="es-CO"/>
        </w:rPr>
        <w:t>Rol:</w:t>
      </w:r>
      <w:r w:rsidR="00DC7137" w:rsidRPr="00A7797F">
        <w:rPr>
          <w:rFonts w:asciiTheme="majorHAnsi" w:hAnsiTheme="majorHAnsi" w:cstheme="minorHAnsi"/>
          <w:color w:val="404040" w:themeColor="text1" w:themeTint="BF"/>
          <w:szCs w:val="23"/>
          <w:lang w:val="es-CO"/>
        </w:rPr>
        <w:t xml:space="preserve"> </w:t>
      </w:r>
      <w:r w:rsidR="00A259F4" w:rsidRPr="00A7797F">
        <w:rPr>
          <w:rFonts w:asciiTheme="majorHAnsi" w:hAnsiTheme="majorHAnsi" w:cstheme="minorHAnsi"/>
          <w:color w:val="404040" w:themeColor="text1" w:themeTint="BF"/>
          <w:szCs w:val="23"/>
          <w:lang w:val="es-CO"/>
        </w:rPr>
        <w:t>P</w:t>
      </w:r>
      <w:r w:rsidR="00A259F4" w:rsidRPr="00A7797F">
        <w:rPr>
          <w:rFonts w:asciiTheme="majorHAnsi" w:hAnsiTheme="majorHAnsi" w:cstheme="minorHAnsi"/>
          <w:color w:val="404040" w:themeColor="text1" w:themeTint="BF"/>
          <w:szCs w:val="23"/>
          <w:shd w:val="clear" w:color="auto" w:fill="FFFFFF"/>
          <w:lang w:val="es-CO"/>
        </w:rPr>
        <w:t xml:space="preserve">ermisos </w:t>
      </w:r>
      <w:r w:rsidR="001F40EA" w:rsidRPr="00A7797F">
        <w:rPr>
          <w:rFonts w:asciiTheme="majorHAnsi" w:hAnsiTheme="majorHAnsi" w:cstheme="minorHAnsi"/>
          <w:color w:val="404040" w:themeColor="text1" w:themeTint="BF"/>
          <w:szCs w:val="23"/>
          <w:shd w:val="clear" w:color="auto" w:fill="FFFFFF"/>
          <w:lang w:val="es-CO"/>
        </w:rPr>
        <w:t xml:space="preserve">para </w:t>
      </w:r>
      <w:r w:rsidR="00A259F4" w:rsidRPr="00A7797F">
        <w:rPr>
          <w:rFonts w:asciiTheme="majorHAnsi" w:hAnsiTheme="majorHAnsi" w:cstheme="minorHAnsi"/>
          <w:color w:val="404040" w:themeColor="text1" w:themeTint="BF"/>
          <w:szCs w:val="23"/>
          <w:shd w:val="clear" w:color="auto" w:fill="FFFFFF"/>
          <w:lang w:val="es-CO"/>
        </w:rPr>
        <w:t>definir qué acciones y que documentos puede crear, manipular y/o visualizar</w:t>
      </w:r>
      <w:r w:rsidR="001F40EA" w:rsidRPr="00A7797F">
        <w:rPr>
          <w:rFonts w:asciiTheme="majorHAnsi" w:hAnsiTheme="majorHAnsi" w:cstheme="minorHAnsi"/>
          <w:color w:val="404040" w:themeColor="text1" w:themeTint="BF"/>
          <w:szCs w:val="23"/>
          <w:shd w:val="clear" w:color="auto" w:fill="FFFFFF"/>
          <w:lang w:val="es-CO"/>
        </w:rPr>
        <w:t xml:space="preserve"> los diferentes usuarios de la aplicación</w:t>
      </w:r>
      <w:r w:rsidR="00A259F4" w:rsidRPr="00A7797F">
        <w:rPr>
          <w:rFonts w:asciiTheme="majorHAnsi" w:hAnsiTheme="majorHAnsi" w:cstheme="minorHAnsi"/>
          <w:color w:val="404040" w:themeColor="text1" w:themeTint="BF"/>
          <w:szCs w:val="23"/>
          <w:shd w:val="clear" w:color="auto" w:fill="FFFFFF"/>
          <w:lang w:val="es-CO"/>
        </w:rPr>
        <w:t>.</w:t>
      </w:r>
    </w:p>
    <w:p w14:paraId="4751B4F8" w14:textId="5898C8A3" w:rsidR="0003123C" w:rsidRPr="00A7797F" w:rsidRDefault="007A0484" w:rsidP="007D53B7">
      <w:pPr>
        <w:pStyle w:val="Ttulo1"/>
        <w:numPr>
          <w:ilvl w:val="0"/>
          <w:numId w:val="2"/>
        </w:numPr>
        <w:tabs>
          <w:tab w:val="left" w:pos="284"/>
        </w:tabs>
        <w:spacing w:line="360" w:lineRule="auto"/>
        <w:ind w:left="0" w:firstLine="0"/>
        <w:rPr>
          <w:noProof/>
          <w:lang w:val="es-CO"/>
        </w:rPr>
      </w:pPr>
      <w:bookmarkStart w:id="2" w:name="_Toc56699794"/>
      <w:r w:rsidRPr="00A7797F">
        <w:rPr>
          <w:noProof/>
          <w:lang w:val="es-CO"/>
        </w:rPr>
        <w:lastRenderedPageBreak/>
        <w:t>V</w:t>
      </w:r>
      <w:r w:rsidR="001639EC" w:rsidRPr="00A7797F">
        <w:rPr>
          <w:noProof/>
          <w:lang w:val="es-CO"/>
        </w:rPr>
        <w:t>ENTANA</w:t>
      </w:r>
      <w:r w:rsidR="00F27FA1" w:rsidRPr="00A7797F">
        <w:rPr>
          <w:noProof/>
          <w:lang w:val="es-CO"/>
        </w:rPr>
        <w:t xml:space="preserve"> LOGIN</w:t>
      </w:r>
      <w:bookmarkEnd w:id="2"/>
      <w:r w:rsidR="00F27FA1" w:rsidRPr="00A7797F">
        <w:rPr>
          <w:noProof/>
          <w:lang w:val="es-CO"/>
        </w:rPr>
        <w:t xml:space="preserve"> </w:t>
      </w:r>
    </w:p>
    <w:p w14:paraId="24987665" w14:textId="77777777" w:rsidR="00A9020A" w:rsidRPr="00A7797F" w:rsidRDefault="00A9020A" w:rsidP="007D53B7">
      <w:pPr>
        <w:pStyle w:val="Listaconvietas"/>
        <w:numPr>
          <w:ilvl w:val="0"/>
          <w:numId w:val="0"/>
        </w:numPr>
        <w:spacing w:line="360" w:lineRule="auto"/>
        <w:ind w:left="340" w:hanging="340"/>
        <w:rPr>
          <w:rFonts w:asciiTheme="majorHAnsi" w:hAnsiTheme="majorHAnsi"/>
          <w:lang w:val="es-CO"/>
        </w:rPr>
      </w:pPr>
    </w:p>
    <w:p w14:paraId="0802D48A" w14:textId="77777777" w:rsidR="00A9020A" w:rsidRPr="00A7797F" w:rsidRDefault="00A9020A" w:rsidP="007D53B7">
      <w:pPr>
        <w:pStyle w:val="Listaconvietas"/>
        <w:numPr>
          <w:ilvl w:val="0"/>
          <w:numId w:val="0"/>
        </w:numPr>
        <w:spacing w:line="360" w:lineRule="auto"/>
        <w:ind w:left="340" w:hanging="340"/>
        <w:rPr>
          <w:rFonts w:asciiTheme="majorHAnsi" w:hAnsiTheme="majorHAnsi"/>
          <w:b/>
          <w:color w:val="D17406" w:themeColor="accent5" w:themeShade="BF"/>
          <w:lang w:val="es-CO"/>
        </w:rPr>
      </w:pPr>
      <w:r w:rsidRPr="00A7797F">
        <w:rPr>
          <w:rFonts w:asciiTheme="majorHAnsi" w:hAnsiTheme="majorHAnsi"/>
          <w:b/>
          <w:color w:val="D17406" w:themeColor="accent5" w:themeShade="BF"/>
          <w:lang w:val="es-CO"/>
        </w:rPr>
        <w:t>¿Cómo acceder al aplicativo ALERT ROOM?</w:t>
      </w:r>
    </w:p>
    <w:p w14:paraId="6FA06F6C" w14:textId="77777777" w:rsidR="002D0AAF" w:rsidRPr="00A7797F" w:rsidRDefault="002D0AAF" w:rsidP="007D53B7">
      <w:pPr>
        <w:pStyle w:val="Listaconvietas"/>
        <w:numPr>
          <w:ilvl w:val="0"/>
          <w:numId w:val="0"/>
        </w:numPr>
        <w:spacing w:line="360" w:lineRule="auto"/>
        <w:ind w:left="340" w:hanging="340"/>
        <w:rPr>
          <w:rFonts w:asciiTheme="majorHAnsi" w:hAnsiTheme="majorHAnsi"/>
          <w:b/>
          <w:color w:val="D17406" w:themeColor="accent5" w:themeShade="BF"/>
          <w:lang w:val="es-CO"/>
        </w:rPr>
      </w:pPr>
    </w:p>
    <w:p w14:paraId="78DF7266" w14:textId="77777777" w:rsidR="002D0AAF" w:rsidRPr="00A7797F" w:rsidRDefault="002D0AAF" w:rsidP="007D53B7">
      <w:pPr>
        <w:pStyle w:val="Listaconvietas"/>
        <w:numPr>
          <w:ilvl w:val="0"/>
          <w:numId w:val="0"/>
        </w:numPr>
        <w:spacing w:line="360" w:lineRule="auto"/>
        <w:ind w:left="340" w:hanging="340"/>
        <w:rPr>
          <w:rFonts w:asciiTheme="majorHAnsi" w:hAnsiTheme="majorHAnsi"/>
          <w:lang w:val="es-CO"/>
        </w:rPr>
      </w:pPr>
      <w:r w:rsidRPr="00A7797F">
        <w:rPr>
          <w:rFonts w:asciiTheme="majorHAnsi" w:hAnsiTheme="majorHAnsi"/>
          <w:color w:val="404040" w:themeColor="text1" w:themeTint="BF"/>
          <w:lang w:val="es-CO"/>
        </w:rPr>
        <w:t xml:space="preserve">Acceda a </w:t>
      </w:r>
      <w:r w:rsidR="00122B7F" w:rsidRPr="00A7797F">
        <w:rPr>
          <w:rFonts w:asciiTheme="majorHAnsi" w:hAnsiTheme="majorHAnsi"/>
          <w:color w:val="404040" w:themeColor="text1" w:themeTint="BF"/>
          <w:lang w:val="es-CO"/>
        </w:rPr>
        <w:t xml:space="preserve">al aplicativo a través de la ruta: </w:t>
      </w:r>
      <w:hyperlink r:id="rId22" w:history="1">
        <w:r w:rsidR="0042540D" w:rsidRPr="00A7797F">
          <w:rPr>
            <w:rStyle w:val="Hipervnculo"/>
            <w:rFonts w:asciiTheme="majorHAnsi" w:hAnsiTheme="majorHAnsi"/>
            <w:color w:val="0070C0"/>
            <w:lang w:val="es-CO"/>
          </w:rPr>
          <w:t>www.alertRoom.com</w:t>
        </w:r>
      </w:hyperlink>
      <w:r w:rsidR="0042540D" w:rsidRPr="00A7797F">
        <w:rPr>
          <w:rFonts w:asciiTheme="majorHAnsi" w:hAnsiTheme="majorHAnsi"/>
          <w:lang w:val="es-CO"/>
        </w:rPr>
        <w:br/>
      </w:r>
    </w:p>
    <w:p w14:paraId="2F34B01D" w14:textId="77777777" w:rsidR="00BA31C4" w:rsidRPr="00A7797F" w:rsidRDefault="00F86A4D" w:rsidP="007D53B7">
      <w:pPr>
        <w:pStyle w:val="Listaconvietas"/>
        <w:numPr>
          <w:ilvl w:val="0"/>
          <w:numId w:val="0"/>
        </w:numPr>
        <w:spacing w:line="360" w:lineRule="auto"/>
        <w:rPr>
          <w:rFonts w:asciiTheme="majorHAnsi" w:hAnsiTheme="majorHAnsi"/>
          <w:color w:val="404040" w:themeColor="text1" w:themeTint="BF"/>
          <w:szCs w:val="23"/>
          <w:lang w:val="es-CO"/>
        </w:rPr>
      </w:pPr>
      <w:r w:rsidRPr="00A7797F">
        <w:rPr>
          <w:rFonts w:asciiTheme="majorHAnsi" w:hAnsiTheme="majorHAnsi"/>
          <w:color w:val="404040" w:themeColor="text1" w:themeTint="BF"/>
          <w:szCs w:val="23"/>
          <w:lang w:val="es-CO"/>
        </w:rPr>
        <w:t>Al iniciar el sistema se presenta la ventana de inicio de sesión para los diferentes usuarios, en la cual se debe ingresar el usuario (número de documento de identidad) y contraseña para acceder al sistema. El formato de la</w:t>
      </w:r>
      <w:r w:rsidR="00ED1D63" w:rsidRPr="00A7797F">
        <w:rPr>
          <w:rFonts w:asciiTheme="majorHAnsi" w:hAnsiTheme="majorHAnsi"/>
          <w:color w:val="404040" w:themeColor="text1" w:themeTint="BF"/>
          <w:szCs w:val="23"/>
          <w:lang w:val="es-CO"/>
        </w:rPr>
        <w:t>s</w:t>
      </w:r>
      <w:r w:rsidRPr="00A7797F">
        <w:rPr>
          <w:rFonts w:asciiTheme="majorHAnsi" w:hAnsiTheme="majorHAnsi"/>
          <w:color w:val="404040" w:themeColor="text1" w:themeTint="BF"/>
          <w:szCs w:val="23"/>
          <w:lang w:val="es-CO"/>
        </w:rPr>
        <w:t xml:space="preserve"> pantalla</w:t>
      </w:r>
      <w:r w:rsidR="00ED1D63" w:rsidRPr="00A7797F">
        <w:rPr>
          <w:rFonts w:asciiTheme="majorHAnsi" w:hAnsiTheme="majorHAnsi"/>
          <w:color w:val="404040" w:themeColor="text1" w:themeTint="BF"/>
          <w:szCs w:val="23"/>
          <w:lang w:val="es-CO"/>
        </w:rPr>
        <w:t>s (web – móvil)</w:t>
      </w:r>
      <w:r w:rsidRPr="00A7797F">
        <w:rPr>
          <w:rFonts w:asciiTheme="majorHAnsi" w:hAnsiTheme="majorHAnsi"/>
          <w:color w:val="404040" w:themeColor="text1" w:themeTint="BF"/>
          <w:szCs w:val="23"/>
          <w:lang w:val="es-CO"/>
        </w:rPr>
        <w:t xml:space="preserve"> de </w:t>
      </w:r>
      <w:r w:rsidR="008F4B15" w:rsidRPr="00A7797F">
        <w:rPr>
          <w:rFonts w:asciiTheme="majorHAnsi" w:hAnsiTheme="majorHAnsi"/>
          <w:color w:val="404040" w:themeColor="text1" w:themeTint="BF"/>
          <w:szCs w:val="23"/>
          <w:lang w:val="es-CO"/>
        </w:rPr>
        <w:t xml:space="preserve">inicio de sesión </w:t>
      </w:r>
      <w:r w:rsidRPr="00A7797F">
        <w:rPr>
          <w:rFonts w:asciiTheme="majorHAnsi" w:hAnsiTheme="majorHAnsi"/>
          <w:color w:val="404040" w:themeColor="text1" w:themeTint="BF"/>
          <w:szCs w:val="23"/>
          <w:lang w:val="es-CO"/>
        </w:rPr>
        <w:t>se presenta continuación:</w:t>
      </w:r>
    </w:p>
    <w:p w14:paraId="13550228" w14:textId="62A06166" w:rsidR="00D17D42" w:rsidRPr="00A7797F" w:rsidRDefault="005578FB" w:rsidP="007D53B7">
      <w:pPr>
        <w:pBdr>
          <w:top w:val="nil"/>
          <w:left w:val="nil"/>
          <w:bottom w:val="nil"/>
          <w:right w:val="nil"/>
          <w:between w:val="nil"/>
        </w:pBdr>
        <w:spacing w:after="200" w:line="360" w:lineRule="auto"/>
        <w:ind w:left="340" w:hanging="340"/>
        <w:jc w:val="center"/>
        <w:rPr>
          <w:rFonts w:asciiTheme="majorHAnsi" w:hAnsiTheme="majorHAnsi"/>
          <w:lang w:val="es-CO"/>
        </w:rPr>
      </w:pPr>
      <w:r w:rsidRPr="00A7797F">
        <w:rPr>
          <w:rFonts w:asciiTheme="majorHAnsi" w:hAnsiTheme="majorHAnsi"/>
          <w:noProof/>
          <w:lang w:val="en-US"/>
        </w:rPr>
        <mc:AlternateContent>
          <mc:Choice Requires="wps">
            <w:drawing>
              <wp:anchor distT="0" distB="0" distL="114300" distR="114300" simplePos="0" relativeHeight="251663360" behindDoc="0" locked="0" layoutInCell="1" allowOverlap="1" wp14:anchorId="5A435AC6" wp14:editId="2C2AE629">
                <wp:simplePos x="0" y="0"/>
                <wp:positionH relativeFrom="column">
                  <wp:posOffset>1514475</wp:posOffset>
                </wp:positionH>
                <wp:positionV relativeFrom="paragraph">
                  <wp:posOffset>1949450</wp:posOffset>
                </wp:positionV>
                <wp:extent cx="419100" cy="426720"/>
                <wp:effectExtent l="0" t="0" r="19050" b="11430"/>
                <wp:wrapNone/>
                <wp:docPr id="35" name="Elipse 35"/>
                <wp:cNvGraphicFramePr/>
                <a:graphic xmlns:a="http://schemas.openxmlformats.org/drawingml/2006/main">
                  <a:graphicData uri="http://schemas.microsoft.com/office/word/2010/wordprocessingShape">
                    <wps:wsp>
                      <wps:cNvSpPr/>
                      <wps:spPr>
                        <a:xfrm>
                          <a:off x="0" y="0"/>
                          <a:ext cx="419100" cy="426720"/>
                        </a:xfrm>
                        <a:prstGeom prst="ellipse">
                          <a:avLst/>
                        </a:prstGeom>
                        <a:solidFill>
                          <a:schemeClr val="accent6">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14:paraId="29BDC8A3" w14:textId="77777777" w:rsidR="00A71D23" w:rsidRPr="000C02F2" w:rsidRDefault="00A71D23" w:rsidP="00D17D42">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435AC6" id="Elipse 35" o:spid="_x0000_s1026" style="position:absolute;left:0;text-align:left;margin-left:119.25pt;margin-top:153.5pt;width:33pt;height:3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" fillcolor="#fbe2d0 [665]" strokecolor="#f0cda1 [3204]" strokeweight=".5pt">
                <v:stroke joinstyle="miter"/>
                <v:textbox>
                  <w:txbxContent>
                    <w:p w14:paraId="29BDC8A3" w14:textId="77777777" w:rsidR="00A71D23" w:rsidRPr="000C02F2" w:rsidRDefault="00A71D23" w:rsidP="00D17D42">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2</w:t>
                      </w:r>
                    </w:p>
                  </w:txbxContent>
                </v:textbox>
              </v:oval>
            </w:pict>
          </mc:Fallback>
        </mc:AlternateContent>
      </w:r>
      <w:r w:rsidRPr="00A7797F">
        <w:rPr>
          <w:rFonts w:asciiTheme="majorHAnsi" w:hAnsiTheme="majorHAnsi"/>
          <w:noProof/>
          <w:lang w:val="en-US"/>
        </w:rPr>
        <mc:AlternateContent>
          <mc:Choice Requires="wps">
            <w:drawing>
              <wp:anchor distT="0" distB="0" distL="114300" distR="114300" simplePos="0" relativeHeight="251662336" behindDoc="0" locked="0" layoutInCell="1" allowOverlap="1" wp14:anchorId="0C2C1E83" wp14:editId="035B1D6F">
                <wp:simplePos x="0" y="0"/>
                <wp:positionH relativeFrom="column">
                  <wp:posOffset>1952625</wp:posOffset>
                </wp:positionH>
                <wp:positionV relativeFrom="paragraph">
                  <wp:posOffset>2137410</wp:posOffset>
                </wp:positionV>
                <wp:extent cx="762000" cy="0"/>
                <wp:effectExtent l="57150" t="76200" r="0" b="133350"/>
                <wp:wrapNone/>
                <wp:docPr id="5" name="Conector recto de flecha 5"/>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E271D38" id="_x0000_t32" coordsize="21600,21600" o:spt="32" o:oned="t" path="m,l21600,21600e" filled="f">
                <v:path arrowok="t" fillok="f" o:connecttype="none"/>
                <o:lock v:ext="edit" shapetype="t"/>
              </v:shapetype>
              <v:shape id="Conector recto de flecha 5" o:spid="_x0000_s1026" type="#_x0000_t32" style="position:absolute;margin-left:153.75pt;margin-top:168.3pt;width:60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" strokecolor="#f0cda1 [3204]" strokeweight="1pt">
                <v:stroke endarrow="block" joinstyle="miter"/>
              </v:shape>
            </w:pict>
          </mc:Fallback>
        </mc:AlternateContent>
      </w:r>
      <w:r w:rsidRPr="00A7797F">
        <w:rPr>
          <w:rFonts w:asciiTheme="majorHAnsi" w:hAnsiTheme="majorHAnsi"/>
          <w:noProof/>
          <w:lang w:val="en-US"/>
        </w:rPr>
        <mc:AlternateContent>
          <mc:Choice Requires="wps">
            <w:drawing>
              <wp:anchor distT="0" distB="0" distL="114300" distR="114300" simplePos="0" relativeHeight="251661312" behindDoc="0" locked="0" layoutInCell="1" allowOverlap="1" wp14:anchorId="45528B8E" wp14:editId="2A0BBB1A">
                <wp:simplePos x="0" y="0"/>
                <wp:positionH relativeFrom="column">
                  <wp:posOffset>4846320</wp:posOffset>
                </wp:positionH>
                <wp:positionV relativeFrom="paragraph">
                  <wp:posOffset>1483995</wp:posOffset>
                </wp:positionV>
                <wp:extent cx="426720" cy="426720"/>
                <wp:effectExtent l="57150" t="19050" r="68580" b="87630"/>
                <wp:wrapNone/>
                <wp:docPr id="33" name="Elipse 33"/>
                <wp:cNvGraphicFramePr/>
                <a:graphic xmlns:a="http://schemas.openxmlformats.org/drawingml/2006/main">
                  <a:graphicData uri="http://schemas.microsoft.com/office/word/2010/wordprocessingShape">
                    <wps:wsp>
                      <wps:cNvSpPr/>
                      <wps:spPr>
                        <a:xfrm>
                          <a:off x="0" y="0"/>
                          <a:ext cx="426720" cy="426720"/>
                        </a:xfrm>
                        <a:prstGeom prst="ellipse">
                          <a:avLst/>
                        </a:prstGeom>
                        <a:solidFill>
                          <a:schemeClr val="accent6">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14:paraId="171C084F" w14:textId="77777777" w:rsidR="00A71D23" w:rsidRPr="000C02F2" w:rsidRDefault="00A71D23" w:rsidP="00D17D42">
                            <w:pPr>
                              <w:jc w:val="center"/>
                              <w:rPr>
                                <w:color w:val="000000" w:themeColor="text1"/>
                                <w14:textOutline w14:w="9525" w14:cap="rnd" w14:cmpd="sng" w14:algn="ctr">
                                  <w14:solidFill>
                                    <w14:schemeClr w14:val="tx1"/>
                                  </w14:solidFill>
                                  <w14:prstDash w14:val="solid"/>
                                  <w14:bevel/>
                                </w14:textOutline>
                              </w:rPr>
                            </w:pPr>
                            <w:r w:rsidRPr="000C02F2">
                              <w:rPr>
                                <w:color w:val="000000" w:themeColor="text1"/>
                                <w14:textOutline w14:w="9525" w14:cap="rnd" w14:cmpd="sng" w14:algn="ctr">
                                  <w14:solidFill>
                                    <w14:schemeClr w14:val="tx1"/>
                                  </w14:solid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528B8E" id="Elipse 33" o:spid="_x0000_s1027" style="position:absolute;left:0;text-align:left;margin-left:381.6pt;margin-top:116.85pt;width:33.6pt;height:3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" fillcolor="#fbe2d0 [665]" strokecolor="#f0cda1 [3204]" strokeweight=".5pt">
                <v:stroke joinstyle="miter"/>
                <v:textbox>
                  <w:txbxContent>
                    <w:p w14:paraId="171C084F" w14:textId="77777777" w:rsidR="00A71D23" w:rsidRPr="000C02F2" w:rsidRDefault="00A71D23" w:rsidP="00D17D42">
                      <w:pPr>
                        <w:jc w:val="center"/>
                        <w:rPr>
                          <w:color w:val="000000" w:themeColor="text1"/>
                          <w14:textOutline w14:w="9525" w14:cap="rnd" w14:cmpd="sng" w14:algn="ctr">
                            <w14:solidFill>
                              <w14:schemeClr w14:val="tx1"/>
                            </w14:solidFill>
                            <w14:prstDash w14:val="solid"/>
                            <w14:bevel/>
                          </w14:textOutline>
                        </w:rPr>
                      </w:pPr>
                      <w:r w:rsidRPr="000C02F2">
                        <w:rPr>
                          <w:color w:val="000000" w:themeColor="text1"/>
                          <w14:textOutline w14:w="9525" w14:cap="rnd" w14:cmpd="sng" w14:algn="ctr">
                            <w14:solidFill>
                              <w14:schemeClr w14:val="tx1"/>
                            </w14:solidFill>
                            <w14:prstDash w14:val="solid"/>
                            <w14:bevel/>
                          </w14:textOutline>
                        </w:rPr>
                        <w:t>1</w:t>
                      </w:r>
                    </w:p>
                  </w:txbxContent>
                </v:textbox>
              </v:oval>
            </w:pict>
          </mc:Fallback>
        </mc:AlternateContent>
      </w:r>
      <w:r w:rsidRPr="00A7797F">
        <w:rPr>
          <w:rFonts w:asciiTheme="majorHAnsi" w:hAnsiTheme="majorHAnsi"/>
          <w:noProof/>
          <w:lang w:val="en-US"/>
        </w:rPr>
        <mc:AlternateContent>
          <mc:Choice Requires="wps">
            <w:drawing>
              <wp:anchor distT="0" distB="0" distL="114300" distR="114300" simplePos="0" relativeHeight="251660288" behindDoc="0" locked="0" layoutInCell="1" allowOverlap="1" wp14:anchorId="2097EE1F" wp14:editId="23CB3604">
                <wp:simplePos x="0" y="0"/>
                <wp:positionH relativeFrom="column">
                  <wp:posOffset>3891280</wp:posOffset>
                </wp:positionH>
                <wp:positionV relativeFrom="paragraph">
                  <wp:posOffset>1712595</wp:posOffset>
                </wp:positionV>
                <wp:extent cx="525780" cy="7620"/>
                <wp:effectExtent l="38100" t="38100" r="64770" b="87630"/>
                <wp:wrapNone/>
                <wp:docPr id="2" name="Conector recto 2"/>
                <wp:cNvGraphicFramePr/>
                <a:graphic xmlns:a="http://schemas.openxmlformats.org/drawingml/2006/main">
                  <a:graphicData uri="http://schemas.microsoft.com/office/word/2010/wordprocessingShape">
                    <wps:wsp>
                      <wps:cNvCnPr/>
                      <wps:spPr>
                        <a:xfrm>
                          <a:off x="0" y="0"/>
                          <a:ext cx="52578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B22EACC" id="Conector recto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6.4pt,134.85pt" to="347.8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" strokecolor="#f0cda1 [3204]" strokeweight="1pt">
                <v:stroke joinstyle="miter"/>
              </v:line>
            </w:pict>
          </mc:Fallback>
        </mc:AlternateContent>
      </w:r>
      <w:r w:rsidRPr="00A7797F">
        <w:rPr>
          <w:rFonts w:asciiTheme="majorHAnsi" w:hAnsiTheme="majorHAnsi"/>
          <w:noProof/>
          <w:lang w:val="en-US"/>
        </w:rPr>
        <mc:AlternateContent>
          <mc:Choice Requires="wps">
            <w:drawing>
              <wp:anchor distT="0" distB="0" distL="114300" distR="114300" simplePos="0" relativeHeight="251659264" behindDoc="0" locked="0" layoutInCell="1" allowOverlap="1" wp14:anchorId="1A58CCF6" wp14:editId="4E4FB21A">
                <wp:simplePos x="0" y="0"/>
                <wp:positionH relativeFrom="column">
                  <wp:posOffset>3888105</wp:posOffset>
                </wp:positionH>
                <wp:positionV relativeFrom="paragraph">
                  <wp:posOffset>1434465</wp:posOffset>
                </wp:positionV>
                <wp:extent cx="998220" cy="281940"/>
                <wp:effectExtent l="38100" t="38100" r="87630" b="137160"/>
                <wp:wrapNone/>
                <wp:docPr id="30" name="Conector: angular 30"/>
                <wp:cNvGraphicFramePr/>
                <a:graphic xmlns:a="http://schemas.openxmlformats.org/drawingml/2006/main">
                  <a:graphicData uri="http://schemas.microsoft.com/office/word/2010/wordprocessingShape">
                    <wps:wsp>
                      <wps:cNvCnPr/>
                      <wps:spPr>
                        <a:xfrm>
                          <a:off x="0" y="0"/>
                          <a:ext cx="998220" cy="2819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E45F94"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26" type="#_x0000_t34" style="position:absolute;margin-left:306.15pt;margin-top:112.95pt;width:78.6pt;height: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" strokecolor="#f0cda1 [3204]" strokeweight="1pt">
                <v:stroke endarrow="block"/>
              </v:shape>
            </w:pict>
          </mc:Fallback>
        </mc:AlternateContent>
      </w:r>
      <w:r>
        <w:rPr>
          <w:noProof/>
          <w:lang w:val="en-US"/>
        </w:rPr>
        <w:drawing>
          <wp:inline distT="0" distB="0" distL="0" distR="0" wp14:anchorId="33B69F94" wp14:editId="0840384C">
            <wp:extent cx="6188710" cy="303276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3032760"/>
                    </a:xfrm>
                    <a:prstGeom prst="rect">
                      <a:avLst/>
                    </a:prstGeom>
                  </pic:spPr>
                </pic:pic>
              </a:graphicData>
            </a:graphic>
          </wp:inline>
        </w:drawing>
      </w:r>
    </w:p>
    <w:p w14:paraId="3F408628" w14:textId="5609117C" w:rsidR="00D17D42" w:rsidRPr="00A7797F" w:rsidRDefault="005578FB" w:rsidP="007D53B7">
      <w:pPr>
        <w:pBdr>
          <w:top w:val="nil"/>
          <w:left w:val="nil"/>
          <w:bottom w:val="nil"/>
          <w:right w:val="nil"/>
          <w:between w:val="nil"/>
        </w:pBdr>
        <w:spacing w:after="200" w:line="360" w:lineRule="auto"/>
        <w:ind w:left="340" w:hanging="340"/>
        <w:jc w:val="center"/>
        <w:rPr>
          <w:rFonts w:asciiTheme="majorHAnsi" w:eastAsia="Gill Sans" w:hAnsiTheme="majorHAnsi" w:cs="Gill Sans"/>
          <w:lang w:val="es-CO"/>
        </w:rPr>
      </w:pPr>
      <w:r>
        <w:rPr>
          <w:noProof/>
          <w:lang w:val="en-US"/>
        </w:rPr>
        <w:lastRenderedPageBreak/>
        <w:drawing>
          <wp:inline distT="0" distB="0" distL="0" distR="0" wp14:anchorId="34F099CA" wp14:editId="0D48A8C3">
            <wp:extent cx="1409596" cy="2416319"/>
            <wp:effectExtent l="0" t="0" r="635"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192" t="20228" r="47047" b="7326"/>
                    <a:stretch/>
                  </pic:blipFill>
                  <pic:spPr bwMode="auto">
                    <a:xfrm>
                      <a:off x="0" y="0"/>
                      <a:ext cx="1413321" cy="2422705"/>
                    </a:xfrm>
                    <a:prstGeom prst="rect">
                      <a:avLst/>
                    </a:prstGeom>
                    <a:ln>
                      <a:noFill/>
                    </a:ln>
                    <a:extLst>
                      <a:ext uri="{53640926-AAD7-44D8-BBD7-CCE9431645EC}">
                        <a14:shadowObscured xmlns:a14="http://schemas.microsoft.com/office/drawing/2010/main"/>
                      </a:ext>
                    </a:extLst>
                  </pic:spPr>
                </pic:pic>
              </a:graphicData>
            </a:graphic>
          </wp:inline>
        </w:drawing>
      </w:r>
    </w:p>
    <w:p w14:paraId="29678D44"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p>
    <w:p w14:paraId="04A3304A"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69E6E61C" w14:textId="77777777" w:rsidR="00D17D42" w:rsidRPr="00A7797F" w:rsidRDefault="00D17D42" w:rsidP="007D53B7">
      <w:pPr>
        <w:widowControl w:val="0"/>
        <w:numPr>
          <w:ilvl w:val="0"/>
          <w:numId w:val="29"/>
        </w:numPr>
        <w:pBdr>
          <w:top w:val="nil"/>
          <w:left w:val="nil"/>
          <w:bottom w:val="nil"/>
          <w:right w:val="nil"/>
          <w:between w:val="nil"/>
        </w:pBdr>
        <w:spacing w:line="360" w:lineRule="auto"/>
        <w:rPr>
          <w:rFonts w:asciiTheme="majorHAnsi" w:eastAsia="Gill Sans" w:hAnsiTheme="majorHAnsi" w:cs="Gill Sans"/>
          <w:color w:val="404040"/>
          <w:lang w:val="es-CO"/>
        </w:rPr>
      </w:pPr>
      <w:r w:rsidRPr="00A7797F">
        <w:rPr>
          <w:rFonts w:asciiTheme="majorHAnsi" w:eastAsia="Gill Sans" w:hAnsiTheme="majorHAnsi" w:cs="Gill Sans"/>
          <w:color w:val="404040"/>
          <w:lang w:val="es-CO"/>
        </w:rPr>
        <w:t>El usuario diligencia el formulario de Login ingresando número de identificación y contraseña la cual es asignada por primera vez igual al número de documento, proceso que fue informado mediante correo electrónico.</w:t>
      </w:r>
    </w:p>
    <w:p w14:paraId="5A16A134" w14:textId="2207BF3F" w:rsidR="00D17D42" w:rsidRPr="00A7797F" w:rsidRDefault="00D17D42" w:rsidP="007D53B7">
      <w:pPr>
        <w:widowControl w:val="0"/>
        <w:numPr>
          <w:ilvl w:val="0"/>
          <w:numId w:val="29"/>
        </w:numPr>
        <w:pBdr>
          <w:top w:val="nil"/>
          <w:left w:val="nil"/>
          <w:bottom w:val="nil"/>
          <w:right w:val="nil"/>
          <w:between w:val="nil"/>
        </w:pBdr>
        <w:spacing w:line="360" w:lineRule="auto"/>
        <w:rPr>
          <w:rFonts w:asciiTheme="majorHAnsi" w:eastAsia="Gill Sans" w:hAnsiTheme="majorHAnsi" w:cs="Gill Sans"/>
          <w:color w:val="404040"/>
          <w:lang w:val="es-CO"/>
        </w:rPr>
      </w:pPr>
      <w:r w:rsidRPr="00A7797F">
        <w:rPr>
          <w:rFonts w:asciiTheme="majorHAnsi" w:eastAsia="Gill Sans" w:hAnsiTheme="majorHAnsi" w:cs="Gill Sans"/>
          <w:color w:val="404040"/>
          <w:lang w:val="es-CO"/>
        </w:rPr>
        <w:t xml:space="preserve">El usuario </w:t>
      </w:r>
      <w:r w:rsidR="00E75058">
        <w:rPr>
          <w:rFonts w:asciiTheme="majorHAnsi" w:eastAsia="Gill Sans" w:hAnsiTheme="majorHAnsi" w:cs="Gill Sans"/>
          <w:color w:val="404040"/>
          <w:lang w:val="es-CO"/>
        </w:rPr>
        <w:t>presiona</w:t>
      </w:r>
      <w:r w:rsidRPr="00A7797F">
        <w:rPr>
          <w:rFonts w:asciiTheme="majorHAnsi" w:eastAsia="Gill Sans" w:hAnsiTheme="majorHAnsi" w:cs="Gill Sans"/>
          <w:color w:val="404040"/>
          <w:lang w:val="es-CO"/>
        </w:rPr>
        <w:t xml:space="preserve"> el botón de ingresar y esperar a que se le notifique sobre como resulto el proceso de ingreso.</w:t>
      </w:r>
    </w:p>
    <w:p w14:paraId="31332A59" w14:textId="77777777" w:rsidR="00D17D42" w:rsidRPr="00A7797F" w:rsidRDefault="00D17D42" w:rsidP="007D53B7">
      <w:pPr>
        <w:widowControl w:val="0"/>
        <w:pBdr>
          <w:top w:val="nil"/>
          <w:left w:val="nil"/>
          <w:bottom w:val="nil"/>
          <w:right w:val="nil"/>
          <w:between w:val="nil"/>
        </w:pBdr>
        <w:spacing w:line="360" w:lineRule="auto"/>
        <w:ind w:left="360"/>
        <w:rPr>
          <w:rFonts w:asciiTheme="majorHAnsi" w:eastAsia="Gill Sans" w:hAnsiTheme="majorHAnsi" w:cs="Gill Sans"/>
          <w:color w:val="404040"/>
          <w:lang w:val="es-CO"/>
        </w:rPr>
      </w:pPr>
    </w:p>
    <w:p w14:paraId="12EC65BC" w14:textId="2D7BB035" w:rsidR="00D17D42" w:rsidRPr="00A7797F" w:rsidRDefault="00D17D42" w:rsidP="007D53B7">
      <w:pPr>
        <w:widowControl w:val="0"/>
        <w:pBdr>
          <w:top w:val="nil"/>
          <w:left w:val="nil"/>
          <w:bottom w:val="nil"/>
          <w:right w:val="nil"/>
          <w:between w:val="nil"/>
        </w:pBdr>
        <w:spacing w:line="360" w:lineRule="auto"/>
        <w:ind w:left="360"/>
        <w:rPr>
          <w:rFonts w:asciiTheme="majorHAnsi" w:eastAsia="Gill Sans" w:hAnsiTheme="majorHAnsi" w:cs="Gill Sans"/>
          <w:color w:val="404040"/>
          <w:lang w:val="es-CO"/>
        </w:rPr>
      </w:pPr>
      <w:r w:rsidRPr="00A7797F">
        <w:rPr>
          <w:rFonts w:asciiTheme="majorHAnsi" w:eastAsia="Gill Sans" w:hAnsiTheme="majorHAnsi" w:cs="Gill Sans"/>
          <w:color w:val="404040"/>
          <w:lang w:val="es-CO"/>
        </w:rPr>
        <w:t>El resultado puede variar por diferentes motivos, si no puede iniciar sesión</w:t>
      </w:r>
      <w:r w:rsidR="00C85C9A">
        <w:rPr>
          <w:rFonts w:asciiTheme="majorHAnsi" w:eastAsia="Gill Sans" w:hAnsiTheme="majorHAnsi" w:cs="Gill Sans"/>
          <w:color w:val="404040"/>
          <w:lang w:val="es-CO"/>
        </w:rPr>
        <w:t xml:space="preserve"> (Instructor, guarda)</w:t>
      </w:r>
      <w:r w:rsidRPr="00A7797F">
        <w:rPr>
          <w:rFonts w:asciiTheme="majorHAnsi" w:eastAsia="Gill Sans" w:hAnsiTheme="majorHAnsi" w:cs="Gill Sans"/>
          <w:color w:val="404040"/>
          <w:lang w:val="es-CO"/>
        </w:rPr>
        <w:t xml:space="preserve"> le recomendamos que consulte con un </w:t>
      </w:r>
      <w:r w:rsidR="00A7797F" w:rsidRPr="00A7797F">
        <w:rPr>
          <w:rFonts w:asciiTheme="majorHAnsi" w:eastAsia="Gill Sans" w:hAnsiTheme="majorHAnsi" w:cs="Gill Sans"/>
          <w:color w:val="404040"/>
          <w:lang w:val="es-CO"/>
        </w:rPr>
        <w:t xml:space="preserve">usuario </w:t>
      </w:r>
      <w:r w:rsidRPr="00A7797F">
        <w:rPr>
          <w:rFonts w:asciiTheme="majorHAnsi" w:eastAsia="Gill Sans" w:hAnsiTheme="majorHAnsi" w:cs="Gill Sans"/>
          <w:color w:val="404040"/>
          <w:lang w:val="es-CO"/>
        </w:rPr>
        <w:t>administrador</w:t>
      </w:r>
      <w:r w:rsidR="00A7797F" w:rsidRPr="00A7797F">
        <w:rPr>
          <w:rFonts w:asciiTheme="majorHAnsi" w:eastAsia="Gill Sans" w:hAnsiTheme="majorHAnsi" w:cs="Gill Sans"/>
          <w:color w:val="404040"/>
          <w:lang w:val="es-CO"/>
        </w:rPr>
        <w:t xml:space="preserve"> el cual </w:t>
      </w:r>
      <w:r w:rsidRPr="00A7797F">
        <w:rPr>
          <w:rFonts w:asciiTheme="majorHAnsi" w:eastAsia="Gill Sans" w:hAnsiTheme="majorHAnsi" w:cs="Gill Sans"/>
          <w:color w:val="404040"/>
          <w:lang w:val="es-CO"/>
        </w:rPr>
        <w:t xml:space="preserve">deberá de crear su cuenta </w:t>
      </w:r>
      <w:r w:rsidR="00A7797F">
        <w:rPr>
          <w:rFonts w:asciiTheme="majorHAnsi" w:eastAsia="Gill Sans" w:hAnsiTheme="majorHAnsi" w:cs="Gill Sans"/>
          <w:color w:val="404040"/>
          <w:lang w:val="es-CO"/>
        </w:rPr>
        <w:t>(Instructor, Guarda)</w:t>
      </w:r>
      <w:r w:rsidR="002355F3">
        <w:rPr>
          <w:rFonts w:asciiTheme="majorHAnsi" w:eastAsia="Gill Sans" w:hAnsiTheme="majorHAnsi" w:cs="Gill Sans"/>
          <w:color w:val="404040"/>
          <w:lang w:val="es-CO"/>
        </w:rPr>
        <w:t xml:space="preserve"> </w:t>
      </w:r>
      <w:r w:rsidRPr="00A7797F">
        <w:rPr>
          <w:rFonts w:asciiTheme="majorHAnsi" w:eastAsia="Gill Sans" w:hAnsiTheme="majorHAnsi" w:cs="Gill Sans"/>
          <w:color w:val="404040"/>
          <w:lang w:val="es-CO"/>
        </w:rPr>
        <w:t>con sus</w:t>
      </w:r>
      <w:r w:rsidR="00C85C9A">
        <w:rPr>
          <w:rFonts w:asciiTheme="majorHAnsi" w:eastAsia="Gill Sans" w:hAnsiTheme="majorHAnsi" w:cs="Gill Sans"/>
          <w:color w:val="404040"/>
          <w:lang w:val="es-CO"/>
        </w:rPr>
        <w:t xml:space="preserve"> respectivos</w:t>
      </w:r>
      <w:r w:rsidRPr="00A7797F">
        <w:rPr>
          <w:rFonts w:asciiTheme="majorHAnsi" w:eastAsia="Gill Sans" w:hAnsiTheme="majorHAnsi" w:cs="Gill Sans"/>
          <w:color w:val="404040"/>
          <w:lang w:val="es-CO"/>
        </w:rPr>
        <w:t xml:space="preserve"> datos personales, si </w:t>
      </w:r>
      <w:r w:rsidR="00E75058">
        <w:rPr>
          <w:rFonts w:asciiTheme="majorHAnsi" w:eastAsia="Gill Sans" w:hAnsiTheme="majorHAnsi" w:cs="Gill Sans"/>
          <w:color w:val="404040"/>
          <w:lang w:val="es-CO"/>
        </w:rPr>
        <w:t>el</w:t>
      </w:r>
      <w:r w:rsidRPr="00A7797F">
        <w:rPr>
          <w:rFonts w:asciiTheme="majorHAnsi" w:eastAsia="Gill Sans" w:hAnsiTheme="majorHAnsi" w:cs="Gill Sans"/>
          <w:color w:val="404040"/>
          <w:lang w:val="es-CO"/>
        </w:rPr>
        <w:t xml:space="preserve"> resultado es el esperado no olvide cambiar la contraseña</w:t>
      </w:r>
      <w:r w:rsidR="002355F3">
        <w:rPr>
          <w:rFonts w:asciiTheme="majorHAnsi" w:eastAsia="Gill Sans" w:hAnsiTheme="majorHAnsi" w:cs="Gill Sans"/>
          <w:color w:val="404040"/>
          <w:lang w:val="es-CO"/>
        </w:rPr>
        <w:t xml:space="preserve"> la primera vez que ingresa a la aplicación</w:t>
      </w:r>
      <w:r w:rsidRPr="00A7797F">
        <w:rPr>
          <w:rFonts w:asciiTheme="majorHAnsi" w:eastAsia="Gill Sans" w:hAnsiTheme="majorHAnsi" w:cs="Gill Sans"/>
          <w:color w:val="404040"/>
          <w:lang w:val="es-CO"/>
        </w:rPr>
        <w:t>.</w:t>
      </w:r>
    </w:p>
    <w:p w14:paraId="1207A921" w14:textId="77777777" w:rsidR="005A7C11" w:rsidRPr="00A7797F" w:rsidRDefault="005A7C11" w:rsidP="007D53B7">
      <w:pPr>
        <w:pStyle w:val="Ttulo1"/>
        <w:numPr>
          <w:ilvl w:val="0"/>
          <w:numId w:val="2"/>
        </w:numPr>
        <w:tabs>
          <w:tab w:val="left" w:pos="284"/>
        </w:tabs>
        <w:spacing w:line="360" w:lineRule="auto"/>
        <w:ind w:left="0" w:firstLine="0"/>
        <w:rPr>
          <w:noProof/>
          <w:lang w:val="es-CO"/>
        </w:rPr>
      </w:pPr>
      <w:bookmarkStart w:id="3" w:name="_Toc56699795"/>
      <w:r w:rsidRPr="00A7797F">
        <w:rPr>
          <w:noProof/>
          <w:lang w:val="es-CO"/>
        </w:rPr>
        <w:lastRenderedPageBreak/>
        <w:t>USUARIO ADMINISTRADOR</w:t>
      </w:r>
      <w:bookmarkEnd w:id="3"/>
    </w:p>
    <w:p w14:paraId="4AF00392" w14:textId="77777777" w:rsidR="00B953D4" w:rsidRPr="00A7797F" w:rsidRDefault="00B953D4" w:rsidP="007D53B7">
      <w:pPr>
        <w:spacing w:line="360" w:lineRule="auto"/>
        <w:rPr>
          <w:rFonts w:asciiTheme="majorHAnsi" w:hAnsiTheme="majorHAnsi"/>
          <w:lang w:val="es-CO"/>
        </w:rPr>
      </w:pPr>
    </w:p>
    <w:p w14:paraId="74C5D4CC" w14:textId="77777777" w:rsidR="00392EAF" w:rsidRPr="00A7797F" w:rsidRDefault="00B953D4" w:rsidP="007D53B7">
      <w:pPr>
        <w:pStyle w:val="Ttulo2"/>
        <w:numPr>
          <w:ilvl w:val="0"/>
          <w:numId w:val="17"/>
        </w:numPr>
        <w:spacing w:line="360" w:lineRule="auto"/>
        <w:rPr>
          <w:lang w:val="es-CO"/>
        </w:rPr>
      </w:pPr>
      <w:bookmarkStart w:id="4" w:name="_Toc56699796"/>
      <w:r w:rsidRPr="00A7797F">
        <w:rPr>
          <w:lang w:val="es-CO"/>
        </w:rPr>
        <w:t>Ventana de inicio</w:t>
      </w:r>
      <w:bookmarkEnd w:id="4"/>
      <w:r w:rsidRPr="00A7797F">
        <w:rPr>
          <w:lang w:val="es-CO"/>
        </w:rPr>
        <w:t xml:space="preserve"> </w:t>
      </w:r>
    </w:p>
    <w:p w14:paraId="6481915D" w14:textId="77777777" w:rsidR="005C00F0" w:rsidRPr="00A7797F" w:rsidRDefault="005C00F0" w:rsidP="007D53B7">
      <w:pPr>
        <w:spacing w:line="360" w:lineRule="auto"/>
        <w:rPr>
          <w:rFonts w:asciiTheme="majorHAnsi" w:hAnsiTheme="majorHAnsi"/>
          <w:lang w:val="es-CO"/>
        </w:rPr>
      </w:pPr>
    </w:p>
    <w:p w14:paraId="59B29558" w14:textId="77777777" w:rsidR="00D17D42" w:rsidRPr="00A7797F" w:rsidRDefault="00D17D42" w:rsidP="007D53B7">
      <w:pPr>
        <w:spacing w:line="360" w:lineRule="auto"/>
        <w:rPr>
          <w:rFonts w:asciiTheme="majorHAnsi" w:eastAsia="Gill Sans" w:hAnsiTheme="majorHAnsi" w:cs="Gill Sans"/>
          <w:color w:val="404040"/>
          <w:lang w:val="es-CO"/>
        </w:rPr>
      </w:pPr>
      <w:r w:rsidRPr="00A7797F">
        <w:rPr>
          <w:rFonts w:asciiTheme="majorHAnsi" w:eastAsia="Gill Sans" w:hAnsiTheme="majorHAnsi" w:cs="Gill Sans"/>
          <w:color w:val="404040"/>
          <w:lang w:val="es-CO"/>
        </w:rPr>
        <w:t>Después de haber iniciado sesión el usuario administrador encontrará la ventana de inicio en la cual podrá visualizar una tabla con los registros de las últimas novedades de los ambientes de formación registradas en el sistema, además como administrador podrá consultar las diferentes novedades filtrando la información por fecha o por ambiente, asimismo el usuario administrador podrá generar archivos PDF de las novedades consultadas, El formato de las pantallas (web – móvil) de inicio se presenta a continuación:</w:t>
      </w:r>
      <w:r w:rsidRPr="00A7797F">
        <w:rPr>
          <w:rFonts w:asciiTheme="majorHAnsi" w:hAnsiTheme="majorHAnsi"/>
          <w:noProof/>
          <w:lang w:val="es-CO"/>
        </w:rPr>
        <w:t xml:space="preserve"> </w:t>
      </w:r>
    </w:p>
    <w:p w14:paraId="331834C6" w14:textId="77777777" w:rsidR="00D17D42" w:rsidRPr="00A7797F" w:rsidRDefault="00D17D42" w:rsidP="007D53B7">
      <w:pPr>
        <w:spacing w:line="360" w:lineRule="auto"/>
        <w:rPr>
          <w:rFonts w:asciiTheme="majorHAnsi" w:eastAsia="Gill Sans" w:hAnsiTheme="majorHAnsi" w:cs="Gill Sans"/>
          <w:color w:val="404040"/>
          <w:lang w:val="es-CO"/>
        </w:rPr>
      </w:pPr>
    </w:p>
    <w:p w14:paraId="42AD67AC" w14:textId="77777777" w:rsidR="00D17D42" w:rsidRPr="00A7797F" w:rsidRDefault="00D17D42" w:rsidP="007D53B7">
      <w:pPr>
        <w:spacing w:line="360" w:lineRule="auto"/>
        <w:rPr>
          <w:rFonts w:asciiTheme="majorHAnsi" w:eastAsia="Gill Sans" w:hAnsiTheme="majorHAnsi" w:cs="Gill Sans"/>
          <w:color w:val="404040"/>
          <w:lang w:val="es-CO"/>
        </w:rPr>
      </w:pPr>
    </w:p>
    <w:p w14:paraId="116EFFDD" w14:textId="0943C3DF" w:rsidR="00D17D42" w:rsidRPr="00A7797F" w:rsidRDefault="00E05220" w:rsidP="007D53B7">
      <w:pPr>
        <w:spacing w:line="360" w:lineRule="auto"/>
        <w:jc w:val="center"/>
        <w:rPr>
          <w:rFonts w:asciiTheme="majorHAnsi" w:eastAsia="Gill Sans" w:hAnsiTheme="majorHAnsi" w:cs="Gill Sans"/>
          <w:color w:val="404040"/>
          <w:lang w:val="es-CO"/>
        </w:rPr>
      </w:pP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68480" behindDoc="0" locked="0" layoutInCell="1" allowOverlap="1" wp14:anchorId="720D40BA" wp14:editId="6F90C536">
                <wp:simplePos x="0" y="0"/>
                <wp:positionH relativeFrom="column">
                  <wp:posOffset>5713778</wp:posOffset>
                </wp:positionH>
                <wp:positionV relativeFrom="paragraph">
                  <wp:posOffset>798913</wp:posOffset>
                </wp:positionV>
                <wp:extent cx="323850" cy="308610"/>
                <wp:effectExtent l="57150" t="19050" r="57150" b="91440"/>
                <wp:wrapNone/>
                <wp:docPr id="13" name="Elipse 13"/>
                <wp:cNvGraphicFramePr/>
                <a:graphic xmlns:a="http://schemas.openxmlformats.org/drawingml/2006/main">
                  <a:graphicData uri="http://schemas.microsoft.com/office/word/2010/wordprocessingShape">
                    <wps:wsp>
                      <wps:cNvSpPr/>
                      <wps:spPr>
                        <a:xfrm>
                          <a:off x="0" y="0"/>
                          <a:ext cx="323850" cy="308610"/>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684CA408" w14:textId="77777777" w:rsidR="00A71D23" w:rsidRPr="00162610" w:rsidRDefault="00A71D23" w:rsidP="00D17D42">
                            <w:pPr>
                              <w:rPr>
                                <w:color w:val="000000" w:themeColor="text1"/>
                                <w:sz w:val="12"/>
                                <w:szCs w:val="12"/>
                                <w14:textOutline w14:w="9525" w14:cap="rnd" w14:cmpd="sng" w14:algn="ctr">
                                  <w14:noFill/>
                                  <w14:prstDash w14:val="solid"/>
                                  <w14:bevel/>
                                </w14:textOutline>
                              </w:rPr>
                            </w:pPr>
                            <w:r w:rsidRPr="00162610">
                              <w:rPr>
                                <w:color w:val="000000" w:themeColor="text1"/>
                                <w:sz w:val="12"/>
                                <w:szCs w:val="12"/>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0D40BA" id="Elipse 13" o:spid="_x0000_s1028" style="position:absolute;left:0;text-align:left;margin-left:449.9pt;margin-top:62.9pt;width:25.5pt;height:2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" fillcolor="#fbe2d0 [665]" strokecolor="#f0cda1 [3204]" strokeweight=".5pt">
                <v:stroke joinstyle="miter"/>
                <v:textbox>
                  <w:txbxContent>
                    <w:p w14:paraId="684CA408" w14:textId="77777777" w:rsidR="00A71D23" w:rsidRPr="00162610" w:rsidRDefault="00A71D23" w:rsidP="00D17D42">
                      <w:pPr>
                        <w:rPr>
                          <w:color w:val="000000" w:themeColor="text1"/>
                          <w:sz w:val="12"/>
                          <w:szCs w:val="12"/>
                          <w14:textOutline w14:w="9525" w14:cap="rnd" w14:cmpd="sng" w14:algn="ctr">
                            <w14:noFill/>
                            <w14:prstDash w14:val="solid"/>
                            <w14:bevel/>
                          </w14:textOutline>
                        </w:rPr>
                      </w:pPr>
                      <w:r w:rsidRPr="00162610">
                        <w:rPr>
                          <w:color w:val="000000" w:themeColor="text1"/>
                          <w:sz w:val="12"/>
                          <w:szCs w:val="12"/>
                          <w14:textOutline w14:w="9525" w14:cap="rnd" w14:cmpd="sng" w14:algn="ctr">
                            <w14:noFill/>
                            <w14:prstDash w14:val="solid"/>
                            <w14:bevel/>
                          </w14:textOutline>
                        </w:rPr>
                        <w:t>1</w:t>
                      </w:r>
                    </w:p>
                  </w:txbxContent>
                </v:textbox>
              </v:oval>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67456" behindDoc="0" locked="0" layoutInCell="1" allowOverlap="1" wp14:anchorId="7BD82868" wp14:editId="69DC9673">
                <wp:simplePos x="0" y="0"/>
                <wp:positionH relativeFrom="column">
                  <wp:posOffset>5108887</wp:posOffset>
                </wp:positionH>
                <wp:positionV relativeFrom="paragraph">
                  <wp:posOffset>946342</wp:posOffset>
                </wp:positionV>
                <wp:extent cx="594946" cy="307731"/>
                <wp:effectExtent l="38100" t="76200" r="0" b="92710"/>
                <wp:wrapNone/>
                <wp:docPr id="57" name="Conector: angular 39"/>
                <wp:cNvGraphicFramePr/>
                <a:graphic xmlns:a="http://schemas.openxmlformats.org/drawingml/2006/main">
                  <a:graphicData uri="http://schemas.microsoft.com/office/word/2010/wordprocessingShape">
                    <wps:wsp>
                      <wps:cNvCnPr/>
                      <wps:spPr>
                        <a:xfrm flipV="1">
                          <a:off x="0" y="0"/>
                          <a:ext cx="594946" cy="307731"/>
                        </a:xfrm>
                        <a:prstGeom prst="bentConnector3">
                          <a:avLst/>
                        </a:prstGeom>
                        <a:ln w="1270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A6737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9" o:spid="_x0000_s1026" type="#_x0000_t34" style="position:absolute;margin-left:402.25pt;margin-top:74.5pt;width:46.85pt;height:24.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" strokecolor="#f0cda1 [3204]" strokeweight="1pt">
                <v:stroke endarrow="block"/>
              </v:shape>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75648" behindDoc="0" locked="0" layoutInCell="1" allowOverlap="1" wp14:anchorId="6730373B" wp14:editId="7C50AECA">
                <wp:simplePos x="0" y="0"/>
                <wp:positionH relativeFrom="column">
                  <wp:posOffset>4423961</wp:posOffset>
                </wp:positionH>
                <wp:positionV relativeFrom="paragraph">
                  <wp:posOffset>1140352</wp:posOffset>
                </wp:positionV>
                <wp:extent cx="662354" cy="175846"/>
                <wp:effectExtent l="57150" t="19050" r="61595" b="91440"/>
                <wp:wrapNone/>
                <wp:docPr id="19" name="Rectángulo: esquinas redondeadas 48"/>
                <wp:cNvGraphicFramePr/>
                <a:graphic xmlns:a="http://schemas.openxmlformats.org/drawingml/2006/main">
                  <a:graphicData uri="http://schemas.microsoft.com/office/word/2010/wordprocessingShape">
                    <wps:wsp>
                      <wps:cNvSpPr/>
                      <wps:spPr>
                        <a:xfrm>
                          <a:off x="0" y="0"/>
                          <a:ext cx="662354" cy="175846"/>
                        </a:xfrm>
                        <a:prstGeom prst="roundRect">
                          <a:avLst/>
                        </a:prstGeom>
                        <a:no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94E07C" id="Rectángulo: esquinas redondeadas 48" o:spid="_x0000_s1026" style="position:absolute;margin-left:348.35pt;margin-top:89.8pt;width:52.15pt;height:13.8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" filled="f" strokecolor="#00cde7 [1951]" strokeweight=".5pt">
                <v:stroke joinstyle="miter"/>
              </v:roundrect>
            </w:pict>
          </mc:Fallback>
        </mc:AlternateContent>
      </w:r>
      <w:r w:rsidR="00E22716" w:rsidRPr="00A7797F">
        <w:rPr>
          <w:rFonts w:asciiTheme="majorHAnsi" w:eastAsia="Gill Sans" w:hAnsiTheme="majorHAnsi" w:cs="Gill Sans"/>
          <w:noProof/>
          <w:color w:val="404040"/>
          <w:lang w:val="en-US"/>
        </w:rPr>
        <mc:AlternateContent>
          <mc:Choice Requires="wps">
            <w:drawing>
              <wp:anchor distT="0" distB="0" distL="114300" distR="114300" simplePos="0" relativeHeight="251666432" behindDoc="0" locked="0" layoutInCell="1" allowOverlap="1" wp14:anchorId="1F153D0F" wp14:editId="2C75FED9">
                <wp:simplePos x="0" y="0"/>
                <wp:positionH relativeFrom="column">
                  <wp:posOffset>5514004</wp:posOffset>
                </wp:positionH>
                <wp:positionV relativeFrom="paragraph">
                  <wp:posOffset>1795408</wp:posOffset>
                </wp:positionV>
                <wp:extent cx="1078523" cy="104921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078523" cy="1049215"/>
                        </a:xfrm>
                        <a:prstGeom prst="rect">
                          <a:avLst/>
                        </a:prstGeom>
                        <a:noFill/>
                        <a:ln w="6350">
                          <a:noFill/>
                        </a:ln>
                      </wps:spPr>
                      <wps:txbx>
                        <w:txbxContent>
                          <w:p w14:paraId="5E79E0F3" w14:textId="555E02A6" w:rsidR="00A71D23" w:rsidRPr="009E4E86" w:rsidRDefault="00A71D23" w:rsidP="00D17D42">
                            <w:pPr>
                              <w:jc w:val="both"/>
                              <w:rPr>
                                <w:color w:val="001E22" w:themeColor="text2" w:themeShade="BF"/>
                                <w:sz w:val="16"/>
                                <w:szCs w:val="16"/>
                              </w:rPr>
                            </w:pPr>
                            <w:r w:rsidRPr="009E4E86">
                              <w:rPr>
                                <w:color w:val="001E22" w:themeColor="text2" w:themeShade="BF"/>
                                <w:sz w:val="16"/>
                                <w:szCs w:val="16"/>
                              </w:rPr>
                              <w:t>Aquí encontrará el listado de novedades registrad</w:t>
                            </w:r>
                            <w:r w:rsidR="00E22716">
                              <w:rPr>
                                <w:color w:val="001E22" w:themeColor="text2" w:themeShade="BF"/>
                                <w:sz w:val="16"/>
                                <w:szCs w:val="16"/>
                              </w:rPr>
                              <w:t>a</w:t>
                            </w:r>
                            <w:r w:rsidRPr="009E4E86">
                              <w:rPr>
                                <w:color w:val="001E22" w:themeColor="text2" w:themeShade="BF"/>
                                <w:sz w:val="16"/>
                                <w:szCs w:val="16"/>
                              </w:rPr>
                              <w:t xml:space="preserve">s en el sistema ordenados por fecha de creación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153D0F" id="_x0000_t202" coordsize="21600,21600" o:spt="202" path="m,l,21600r21600,l21600,xe">
                <v:stroke joinstyle="miter"/>
                <v:path gradientshapeok="t" o:connecttype="rect"/>
              </v:shapetype>
              <v:shape id="Cuadro de texto 14" o:spid="_x0000_s1029" type="#_x0000_t202" style="position:absolute;left:0;text-align:left;margin-left:434.15pt;margin-top:141.35pt;width:84.9pt;height:8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" filled="f" stroked="f" strokeweight=".5pt">
                <v:textbox>
                  <w:txbxContent>
                    <w:p w14:paraId="5E79E0F3" w14:textId="555E02A6" w:rsidR="00A71D23" w:rsidRPr="009E4E86" w:rsidRDefault="00A71D23" w:rsidP="00D17D42">
                      <w:pPr>
                        <w:jc w:val="both"/>
                        <w:rPr>
                          <w:color w:val="001E22" w:themeColor="text2" w:themeShade="BF"/>
                          <w:sz w:val="16"/>
                          <w:szCs w:val="16"/>
                        </w:rPr>
                      </w:pPr>
                      <w:r w:rsidRPr="009E4E86">
                        <w:rPr>
                          <w:color w:val="001E22" w:themeColor="text2" w:themeShade="BF"/>
                          <w:sz w:val="16"/>
                          <w:szCs w:val="16"/>
                        </w:rPr>
                        <w:t>Aquí encontrará el listado de novedades registrad</w:t>
                      </w:r>
                      <w:r w:rsidR="00E22716">
                        <w:rPr>
                          <w:color w:val="001E22" w:themeColor="text2" w:themeShade="BF"/>
                          <w:sz w:val="16"/>
                          <w:szCs w:val="16"/>
                        </w:rPr>
                        <w:t>a</w:t>
                      </w:r>
                      <w:r w:rsidRPr="009E4E86">
                        <w:rPr>
                          <w:color w:val="001E22" w:themeColor="text2" w:themeShade="BF"/>
                          <w:sz w:val="16"/>
                          <w:szCs w:val="16"/>
                        </w:rPr>
                        <w:t xml:space="preserve">s en el sistema ordenados por fecha de creación </w:t>
                      </w:r>
                    </w:p>
                  </w:txbxContent>
                </v:textbox>
              </v:shape>
            </w:pict>
          </mc:Fallback>
        </mc:AlternateContent>
      </w:r>
      <w:r w:rsidR="00E22716" w:rsidRPr="00A7797F">
        <w:rPr>
          <w:rFonts w:asciiTheme="majorHAnsi" w:eastAsia="Gill Sans" w:hAnsiTheme="majorHAnsi" w:cs="Gill Sans"/>
          <w:noProof/>
          <w:color w:val="404040"/>
          <w:lang w:val="en-US"/>
        </w:rPr>
        <mc:AlternateContent>
          <mc:Choice Requires="wps">
            <w:drawing>
              <wp:anchor distT="0" distB="0" distL="114300" distR="114300" simplePos="0" relativeHeight="251665408" behindDoc="0" locked="0" layoutInCell="1" allowOverlap="1" wp14:anchorId="65C77AD8" wp14:editId="38978788">
                <wp:simplePos x="0" y="0"/>
                <wp:positionH relativeFrom="column">
                  <wp:posOffset>5350066</wp:posOffset>
                </wp:positionH>
                <wp:positionV relativeFrom="paragraph">
                  <wp:posOffset>1966906</wp:posOffset>
                </wp:positionV>
                <wp:extent cx="228258" cy="294835"/>
                <wp:effectExtent l="38100" t="38100" r="57785" b="124460"/>
                <wp:wrapNone/>
                <wp:docPr id="18" name="Conector: angular 37"/>
                <wp:cNvGraphicFramePr/>
                <a:graphic xmlns:a="http://schemas.openxmlformats.org/drawingml/2006/main">
                  <a:graphicData uri="http://schemas.microsoft.com/office/word/2010/wordprocessingShape">
                    <wps:wsp>
                      <wps:cNvCnPr/>
                      <wps:spPr>
                        <a:xfrm>
                          <a:off x="0" y="0"/>
                          <a:ext cx="228258" cy="294835"/>
                        </a:xfrm>
                        <a:prstGeom prst="bentConnector3">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0E0C6" id="Conector: angular 37" o:spid="_x0000_s1026" type="#_x0000_t34" style="position:absolute;margin-left:421.25pt;margin-top:154.85pt;width:17.95pt;height:2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" strokecolor="#f0cda1 [3204]">
                <v:stroke endarrow="block"/>
              </v:shape>
            </w:pict>
          </mc:Fallback>
        </mc:AlternateContent>
      </w:r>
      <w:r w:rsidR="00A63BE3" w:rsidRPr="00A7797F">
        <w:rPr>
          <w:rFonts w:asciiTheme="majorHAnsi" w:eastAsia="Gill Sans" w:hAnsiTheme="majorHAnsi" w:cs="Gill Sans"/>
          <w:noProof/>
          <w:color w:val="404040"/>
          <w:lang w:val="en-US"/>
        </w:rPr>
        <mc:AlternateContent>
          <mc:Choice Requires="wps">
            <w:drawing>
              <wp:anchor distT="0" distB="0" distL="114300" distR="114300" simplePos="0" relativeHeight="251674624" behindDoc="0" locked="0" layoutInCell="1" allowOverlap="1" wp14:anchorId="51390527" wp14:editId="74142BD5">
                <wp:simplePos x="0" y="0"/>
                <wp:positionH relativeFrom="column">
                  <wp:posOffset>3497784</wp:posOffset>
                </wp:positionH>
                <wp:positionV relativeFrom="paragraph">
                  <wp:posOffset>2979552</wp:posOffset>
                </wp:positionV>
                <wp:extent cx="300404" cy="256442"/>
                <wp:effectExtent l="57150" t="19050" r="4445" b="86995"/>
                <wp:wrapNone/>
                <wp:docPr id="25" name="Elipse 25"/>
                <wp:cNvGraphicFramePr/>
                <a:graphic xmlns:a="http://schemas.openxmlformats.org/drawingml/2006/main">
                  <a:graphicData uri="http://schemas.microsoft.com/office/word/2010/wordprocessingShape">
                    <wps:wsp>
                      <wps:cNvSpPr/>
                      <wps:spPr>
                        <a:xfrm>
                          <a:off x="0" y="0"/>
                          <a:ext cx="300404" cy="256442"/>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40E14306" w14:textId="4B831BA1" w:rsidR="00A71D23" w:rsidRPr="00F540D6" w:rsidRDefault="00A63BE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90527" id="Elipse 25" o:spid="_x0000_s1030" style="position:absolute;left:0;text-align:left;margin-left:275.4pt;margin-top:234.6pt;width:23.65pt;height:2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" fillcolor="#fbe2d0 [665]" strokecolor="#f0cda1 [3204]" strokeweight=".5pt">
                <v:stroke joinstyle="miter"/>
                <v:textbox>
                  <w:txbxContent>
                    <w:p w14:paraId="40E14306" w14:textId="4B831BA1" w:rsidR="00A71D23" w:rsidRPr="00F540D6" w:rsidRDefault="00A63BE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2</w:t>
                      </w:r>
                    </w:p>
                  </w:txbxContent>
                </v:textbox>
              </v:oval>
            </w:pict>
          </mc:Fallback>
        </mc:AlternateContent>
      </w:r>
      <w:r w:rsidR="00A63BE3" w:rsidRPr="00A7797F">
        <w:rPr>
          <w:rFonts w:asciiTheme="majorHAnsi" w:eastAsia="Gill Sans" w:hAnsiTheme="majorHAnsi" w:cs="Gill Sans"/>
          <w:noProof/>
          <w:color w:val="404040"/>
          <w:lang w:val="en-US"/>
        </w:rPr>
        <mc:AlternateContent>
          <mc:Choice Requires="wps">
            <w:drawing>
              <wp:anchor distT="0" distB="0" distL="114300" distR="114300" simplePos="0" relativeHeight="251815936" behindDoc="0" locked="0" layoutInCell="1" allowOverlap="1" wp14:anchorId="318476E6" wp14:editId="2326884E">
                <wp:simplePos x="0" y="0"/>
                <wp:positionH relativeFrom="column">
                  <wp:posOffset>3279296</wp:posOffset>
                </wp:positionH>
                <wp:positionV relativeFrom="paragraph">
                  <wp:posOffset>2834125</wp:posOffset>
                </wp:positionV>
                <wp:extent cx="228258" cy="294835"/>
                <wp:effectExtent l="38100" t="38100" r="57785" b="124460"/>
                <wp:wrapNone/>
                <wp:docPr id="12" name="Conector: angular 37"/>
                <wp:cNvGraphicFramePr/>
                <a:graphic xmlns:a="http://schemas.openxmlformats.org/drawingml/2006/main">
                  <a:graphicData uri="http://schemas.microsoft.com/office/word/2010/wordprocessingShape">
                    <wps:wsp>
                      <wps:cNvCnPr/>
                      <wps:spPr>
                        <a:xfrm>
                          <a:off x="0" y="0"/>
                          <a:ext cx="228258" cy="294835"/>
                        </a:xfrm>
                        <a:prstGeom prst="bentConnector3">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A9D0C" id="Conector: angular 37" o:spid="_x0000_s1026" type="#_x0000_t34" style="position:absolute;margin-left:258.2pt;margin-top:223.15pt;width:17.95pt;height:2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" strokecolor="#f0cda1 [3204]">
                <v:stroke endarrow="block"/>
              </v:shape>
            </w:pict>
          </mc:Fallback>
        </mc:AlternateContent>
      </w:r>
      <w:r w:rsidR="007C3751">
        <w:rPr>
          <w:noProof/>
          <w:lang w:val="en-US"/>
        </w:rPr>
        <w:drawing>
          <wp:inline distT="0" distB="0" distL="0" distR="0" wp14:anchorId="67FB6E1C" wp14:editId="24B0B7DD">
            <wp:extent cx="6188710" cy="324612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3246120"/>
                    </a:xfrm>
                    <a:prstGeom prst="rect">
                      <a:avLst/>
                    </a:prstGeom>
                  </pic:spPr>
                </pic:pic>
              </a:graphicData>
            </a:graphic>
          </wp:inline>
        </w:drawing>
      </w:r>
    </w:p>
    <w:p w14:paraId="6A5A749C" w14:textId="603C6ECF" w:rsidR="00D17D42" w:rsidRDefault="00D17D42" w:rsidP="007D53B7">
      <w:pPr>
        <w:tabs>
          <w:tab w:val="left" w:pos="960"/>
        </w:tabs>
        <w:spacing w:line="360" w:lineRule="auto"/>
        <w:rPr>
          <w:rFonts w:asciiTheme="majorHAnsi" w:eastAsia="Gill Sans" w:hAnsiTheme="majorHAnsi" w:cs="Gill Sans"/>
          <w:color w:val="773909"/>
          <w:lang w:val="es-CO"/>
        </w:rPr>
      </w:pPr>
    </w:p>
    <w:p w14:paraId="0973DEEF" w14:textId="5B935588" w:rsidR="00F014B7" w:rsidRPr="00A7797F" w:rsidRDefault="00F014B7" w:rsidP="007D53B7">
      <w:pPr>
        <w:tabs>
          <w:tab w:val="left" w:pos="960"/>
        </w:tabs>
        <w:spacing w:line="360" w:lineRule="auto"/>
        <w:rPr>
          <w:rFonts w:asciiTheme="majorHAnsi" w:eastAsia="Gill Sans" w:hAnsiTheme="majorHAnsi" w:cs="Gill Sans"/>
          <w:color w:val="773909"/>
          <w:lang w:val="es-CO"/>
        </w:rPr>
      </w:pPr>
    </w:p>
    <w:p w14:paraId="2B386EC6" w14:textId="1B21C882" w:rsidR="00D17D42" w:rsidRPr="00A7797F" w:rsidRDefault="002806E3" w:rsidP="007D53B7">
      <w:pPr>
        <w:pBdr>
          <w:top w:val="nil"/>
          <w:left w:val="nil"/>
          <w:bottom w:val="nil"/>
          <w:right w:val="nil"/>
          <w:between w:val="nil"/>
        </w:pBdr>
        <w:spacing w:after="200" w:line="360" w:lineRule="auto"/>
        <w:ind w:left="340" w:hanging="340"/>
        <w:jc w:val="center"/>
        <w:rPr>
          <w:rFonts w:asciiTheme="majorHAnsi" w:eastAsia="Gill Sans" w:hAnsiTheme="majorHAnsi" w:cs="Gill Sans"/>
          <w:color w:val="404040"/>
          <w:lang w:val="es-CO"/>
        </w:rPr>
      </w:pPr>
      <w:r>
        <w:rPr>
          <w:rFonts w:asciiTheme="majorHAnsi" w:eastAsia="Gill Sans" w:hAnsiTheme="majorHAnsi" w:cs="Gill Sans"/>
          <w:noProof/>
          <w:color w:val="404040"/>
          <w:lang w:val="en-US"/>
        </w:rPr>
        <w:drawing>
          <wp:inline distT="0" distB="0" distL="0" distR="0" wp14:anchorId="1198D684" wp14:editId="28BDF9B8">
            <wp:extent cx="4480560" cy="39319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0560" cy="3931920"/>
                    </a:xfrm>
                    <a:prstGeom prst="rect">
                      <a:avLst/>
                    </a:prstGeom>
                    <a:noFill/>
                    <a:ln>
                      <a:noFill/>
                    </a:ln>
                  </pic:spPr>
                </pic:pic>
              </a:graphicData>
            </a:graphic>
          </wp:inline>
        </w:drawing>
      </w:r>
      <w:bookmarkStart w:id="5" w:name="_GoBack"/>
      <w:bookmarkEnd w:id="5"/>
    </w:p>
    <w:p w14:paraId="2EFE5D33"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6F4A3B00" w14:textId="1C7453EB" w:rsidR="00D17D42" w:rsidRPr="00A7797F" w:rsidRDefault="00D17D42" w:rsidP="007D53B7">
      <w:pPr>
        <w:widowControl w:val="0"/>
        <w:numPr>
          <w:ilvl w:val="0"/>
          <w:numId w:val="10"/>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podrá consultar un registro de novedad específicamente fil</w:t>
      </w:r>
      <w:r w:rsidR="007C3751">
        <w:rPr>
          <w:rFonts w:asciiTheme="majorHAnsi" w:eastAsia="Gill Sans" w:hAnsiTheme="majorHAnsi" w:cs="Gill Sans"/>
          <w:lang w:val="es-CO"/>
        </w:rPr>
        <w:t xml:space="preserve">trando la información por fecha o </w:t>
      </w:r>
      <w:r w:rsidRPr="00A7797F">
        <w:rPr>
          <w:rFonts w:asciiTheme="majorHAnsi" w:eastAsia="Gill Sans" w:hAnsiTheme="majorHAnsi" w:cs="Gill Sans"/>
          <w:lang w:val="es-CO"/>
        </w:rPr>
        <w:t>ambiente</w:t>
      </w:r>
      <w:r w:rsidR="007C3751">
        <w:rPr>
          <w:rFonts w:asciiTheme="majorHAnsi" w:eastAsia="Gill Sans" w:hAnsiTheme="majorHAnsi" w:cs="Gill Sans"/>
          <w:lang w:val="es-CO"/>
        </w:rPr>
        <w:t xml:space="preserve"> ingresando la información en el campo de búsqueda</w:t>
      </w:r>
      <w:r w:rsidRPr="00A7797F">
        <w:rPr>
          <w:rFonts w:asciiTheme="majorHAnsi" w:eastAsia="Gill Sans" w:hAnsiTheme="majorHAnsi" w:cs="Gill Sans"/>
          <w:lang w:val="es-CO"/>
        </w:rPr>
        <w:t>.</w:t>
      </w:r>
    </w:p>
    <w:p w14:paraId="0F96BBCC" w14:textId="2082B289" w:rsidR="00D17D42" w:rsidRPr="00A7797F" w:rsidRDefault="00D17D42" w:rsidP="007D53B7">
      <w:pPr>
        <w:widowControl w:val="0"/>
        <w:numPr>
          <w:ilvl w:val="0"/>
          <w:numId w:val="10"/>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administrador presiona en el botón “Generar Reporte PDF” para descargar el registro de la novedad, luego de esto se presentará una barra de </w:t>
      </w:r>
      <w:r w:rsidR="00C26A24">
        <w:rPr>
          <w:rFonts w:asciiTheme="majorHAnsi" w:eastAsia="Gill Sans" w:hAnsiTheme="majorHAnsi" w:cs="Gill Sans"/>
          <w:lang w:val="es-CO"/>
        </w:rPr>
        <w:t>des</w:t>
      </w:r>
      <w:r w:rsidRPr="00A7797F">
        <w:rPr>
          <w:rFonts w:asciiTheme="majorHAnsi" w:eastAsia="Gill Sans" w:hAnsiTheme="majorHAnsi" w:cs="Gill Sans"/>
          <w:lang w:val="es-CO"/>
        </w:rPr>
        <w:t>carga que le indicará el estado del proceso para posteri</w:t>
      </w:r>
      <w:r w:rsidR="00A71D23">
        <w:rPr>
          <w:rFonts w:asciiTheme="majorHAnsi" w:eastAsia="Gill Sans" w:hAnsiTheme="majorHAnsi" w:cs="Gill Sans"/>
          <w:lang w:val="es-CO"/>
        </w:rPr>
        <w:t>ormente entregar el reporte en</w:t>
      </w:r>
      <w:r w:rsidRPr="00A7797F">
        <w:rPr>
          <w:rFonts w:asciiTheme="majorHAnsi" w:eastAsia="Gill Sans" w:hAnsiTheme="majorHAnsi" w:cs="Gill Sans"/>
          <w:lang w:val="es-CO"/>
        </w:rPr>
        <w:t xml:space="preserve"> formato </w:t>
      </w:r>
      <w:r w:rsidR="00C26A24">
        <w:rPr>
          <w:rFonts w:asciiTheme="majorHAnsi" w:eastAsia="Gill Sans" w:hAnsiTheme="majorHAnsi" w:cs="Gill Sans"/>
          <w:lang w:val="es-CO"/>
        </w:rPr>
        <w:t>PDF</w:t>
      </w:r>
      <w:r w:rsidRPr="00A7797F">
        <w:rPr>
          <w:rFonts w:asciiTheme="majorHAnsi" w:eastAsia="Gill Sans" w:hAnsiTheme="majorHAnsi" w:cs="Gill Sans"/>
          <w:lang w:val="es-CO"/>
        </w:rPr>
        <w:t>.</w:t>
      </w:r>
    </w:p>
    <w:p w14:paraId="24AF3EDA" w14:textId="4A7FA105" w:rsidR="00D17D42" w:rsidRDefault="00D17D42" w:rsidP="007D53B7">
      <w:pPr>
        <w:widowControl w:val="0"/>
        <w:pBdr>
          <w:top w:val="nil"/>
          <w:left w:val="nil"/>
          <w:bottom w:val="nil"/>
          <w:right w:val="nil"/>
          <w:between w:val="nil"/>
        </w:pBdr>
        <w:spacing w:line="360" w:lineRule="auto"/>
        <w:ind w:left="720"/>
        <w:rPr>
          <w:rFonts w:asciiTheme="majorHAnsi" w:eastAsia="Cambria" w:hAnsiTheme="majorHAnsi" w:cs="Arial"/>
          <w:szCs w:val="23"/>
          <w:lang w:val="es-CO"/>
        </w:rPr>
      </w:pPr>
    </w:p>
    <w:p w14:paraId="1D512C03" w14:textId="77777777" w:rsidR="00B410CB" w:rsidRPr="00A7797F" w:rsidRDefault="00B410CB" w:rsidP="007D53B7">
      <w:pPr>
        <w:widowControl w:val="0"/>
        <w:pBdr>
          <w:top w:val="nil"/>
          <w:left w:val="nil"/>
          <w:bottom w:val="nil"/>
          <w:right w:val="nil"/>
          <w:between w:val="nil"/>
        </w:pBdr>
        <w:spacing w:line="360" w:lineRule="auto"/>
        <w:ind w:left="720"/>
        <w:rPr>
          <w:rFonts w:asciiTheme="majorHAnsi" w:eastAsia="Cambria" w:hAnsiTheme="majorHAnsi" w:cs="Arial"/>
          <w:szCs w:val="23"/>
          <w:lang w:val="es-CO"/>
        </w:rPr>
      </w:pPr>
    </w:p>
    <w:p w14:paraId="720AFE72" w14:textId="77777777" w:rsidR="000E770F" w:rsidRPr="00A7797F" w:rsidRDefault="000E770F" w:rsidP="007D53B7">
      <w:pPr>
        <w:widowControl w:val="0"/>
        <w:pBdr>
          <w:top w:val="nil"/>
          <w:left w:val="nil"/>
          <w:bottom w:val="nil"/>
          <w:right w:val="nil"/>
          <w:between w:val="nil"/>
        </w:pBdr>
        <w:spacing w:line="360" w:lineRule="auto"/>
        <w:ind w:left="720"/>
        <w:rPr>
          <w:rFonts w:asciiTheme="majorHAnsi" w:eastAsia="Cambria" w:hAnsiTheme="majorHAnsi" w:cs="Arial"/>
          <w:lang w:val="es-CO"/>
        </w:rPr>
      </w:pPr>
    </w:p>
    <w:p w14:paraId="2AD03FAB" w14:textId="77777777" w:rsidR="000E770F" w:rsidRPr="00A7797F" w:rsidRDefault="000E770F" w:rsidP="007D53B7">
      <w:pPr>
        <w:pStyle w:val="Ttulo2"/>
        <w:numPr>
          <w:ilvl w:val="0"/>
          <w:numId w:val="17"/>
        </w:numPr>
        <w:spacing w:line="360" w:lineRule="auto"/>
        <w:rPr>
          <w:lang w:val="es-CO"/>
        </w:rPr>
      </w:pPr>
      <w:bookmarkStart w:id="6" w:name="_Toc56699797"/>
      <w:r w:rsidRPr="00A7797F">
        <w:rPr>
          <w:lang w:val="es-CO"/>
        </w:rPr>
        <w:lastRenderedPageBreak/>
        <w:t>Ventana Registro Usuarios</w:t>
      </w:r>
      <w:bookmarkEnd w:id="6"/>
    </w:p>
    <w:p w14:paraId="12275E76" w14:textId="77777777" w:rsidR="00E57A1F" w:rsidRPr="00A7797F" w:rsidRDefault="00E57A1F" w:rsidP="007D53B7">
      <w:pPr>
        <w:spacing w:line="360" w:lineRule="auto"/>
        <w:rPr>
          <w:rFonts w:asciiTheme="majorHAnsi" w:hAnsiTheme="majorHAnsi"/>
          <w:lang w:val="es-CO"/>
        </w:rPr>
      </w:pPr>
    </w:p>
    <w:p w14:paraId="0B5F9875" w14:textId="76603AD1" w:rsidR="00D17D42" w:rsidRPr="00F621F0" w:rsidRDefault="003A1AC1" w:rsidP="007D53B7">
      <w:pPr>
        <w:spacing w:line="360" w:lineRule="auto"/>
        <w:rPr>
          <w:rFonts w:asciiTheme="majorHAnsi" w:eastAsia="Gill Sans" w:hAnsiTheme="majorHAnsi" w:cs="Gill Sans"/>
          <w:color w:val="404040" w:themeColor="text1" w:themeTint="BF"/>
          <w:lang w:val="es-CO"/>
        </w:rPr>
      </w:pPr>
      <w:r>
        <w:rPr>
          <w:rFonts w:asciiTheme="majorHAnsi" w:eastAsia="Gill Sans" w:hAnsiTheme="majorHAnsi" w:cs="Gill Sans"/>
          <w:color w:val="404040" w:themeColor="text1" w:themeTint="BF"/>
          <w:lang w:val="es-CO"/>
        </w:rPr>
        <w:t xml:space="preserve">La ventana de registro </w:t>
      </w:r>
      <w:r w:rsidRPr="00F621F0">
        <w:rPr>
          <w:rFonts w:asciiTheme="majorHAnsi" w:eastAsia="Gill Sans" w:hAnsiTheme="majorHAnsi" w:cs="Gill Sans"/>
          <w:color w:val="404040" w:themeColor="text1" w:themeTint="BF"/>
          <w:lang w:val="es-CO"/>
        </w:rPr>
        <w:t>tiene como objetivo registrar los diferentes usuarios de tipo instructor o guarda que harán uso del sistema</w:t>
      </w:r>
      <w:r>
        <w:rPr>
          <w:rFonts w:asciiTheme="majorHAnsi" w:eastAsia="Gill Sans" w:hAnsiTheme="majorHAnsi" w:cs="Gill Sans"/>
          <w:color w:val="404040" w:themeColor="text1" w:themeTint="BF"/>
          <w:lang w:val="es-CO"/>
        </w:rPr>
        <w:t>, d</w:t>
      </w:r>
      <w:r w:rsidR="00D17D42" w:rsidRPr="00F621F0">
        <w:rPr>
          <w:rFonts w:asciiTheme="majorHAnsi" w:eastAsia="Gill Sans" w:hAnsiTheme="majorHAnsi" w:cs="Gill Sans"/>
          <w:color w:val="404040" w:themeColor="text1" w:themeTint="BF"/>
          <w:lang w:val="es-CO"/>
        </w:rPr>
        <w:t xml:space="preserve">espués de haber iniciado sesión el usuario administrador encontrara un menú superior identificando los diferentes módulos a los cuales el usuario administrador tiene acceso, </w:t>
      </w:r>
      <w:r w:rsidR="00B309B2">
        <w:rPr>
          <w:rFonts w:asciiTheme="majorHAnsi" w:eastAsia="Gill Sans" w:hAnsiTheme="majorHAnsi" w:cs="Gill Sans"/>
          <w:color w:val="404040" w:themeColor="text1" w:themeTint="BF"/>
          <w:lang w:val="es-CO"/>
        </w:rPr>
        <w:t xml:space="preserve">para acceder a dicha funcionalidad </w:t>
      </w:r>
      <w:r w:rsidR="00D17D42" w:rsidRPr="00F621F0">
        <w:rPr>
          <w:rFonts w:asciiTheme="majorHAnsi" w:eastAsia="Gill Sans" w:hAnsiTheme="majorHAnsi" w:cs="Gill Sans"/>
          <w:color w:val="404040" w:themeColor="text1" w:themeTint="BF"/>
          <w:lang w:val="es-CO"/>
        </w:rPr>
        <w:t>el usuario administrador deberá seleccionar la opción gestionar usuario donde encontrar</w:t>
      </w:r>
      <w:r w:rsidR="00F621F0" w:rsidRPr="00F621F0">
        <w:rPr>
          <w:rFonts w:asciiTheme="majorHAnsi" w:eastAsia="Gill Sans" w:hAnsiTheme="majorHAnsi" w:cs="Gill Sans"/>
          <w:color w:val="404040" w:themeColor="text1" w:themeTint="BF"/>
          <w:lang w:val="es-CO"/>
        </w:rPr>
        <w:t>a</w:t>
      </w:r>
      <w:r w:rsidR="00D17D42" w:rsidRPr="00F621F0">
        <w:rPr>
          <w:rFonts w:asciiTheme="majorHAnsi" w:eastAsia="Gill Sans" w:hAnsiTheme="majorHAnsi" w:cs="Gill Sans"/>
          <w:color w:val="404040" w:themeColor="text1" w:themeTint="BF"/>
          <w:lang w:val="es-CO"/>
        </w:rPr>
        <w:t xml:space="preserve"> el formulario para registrar </w:t>
      </w:r>
      <w:r w:rsidR="00F621F0" w:rsidRPr="00F621F0">
        <w:rPr>
          <w:rFonts w:asciiTheme="majorHAnsi" w:eastAsia="Gill Sans" w:hAnsiTheme="majorHAnsi" w:cs="Gill Sans"/>
          <w:color w:val="404040" w:themeColor="text1" w:themeTint="BF"/>
          <w:lang w:val="es-CO"/>
        </w:rPr>
        <w:t xml:space="preserve">los diferentes </w:t>
      </w:r>
      <w:r w:rsidR="00D17D42" w:rsidRPr="00F621F0">
        <w:rPr>
          <w:rFonts w:asciiTheme="majorHAnsi" w:eastAsia="Gill Sans" w:hAnsiTheme="majorHAnsi" w:cs="Gill Sans"/>
          <w:color w:val="404040" w:themeColor="text1" w:themeTint="BF"/>
          <w:lang w:val="es-CO"/>
        </w:rPr>
        <w:t xml:space="preserve">usuarios </w:t>
      </w:r>
      <w:r w:rsidR="00F621F0" w:rsidRPr="00F621F0">
        <w:rPr>
          <w:rFonts w:asciiTheme="majorHAnsi" w:eastAsia="Gill Sans" w:hAnsiTheme="majorHAnsi" w:cs="Gill Sans"/>
          <w:color w:val="404040" w:themeColor="text1" w:themeTint="BF"/>
          <w:lang w:val="es-CO"/>
        </w:rPr>
        <w:t xml:space="preserve">y </w:t>
      </w:r>
      <w:r w:rsidR="00D17D42" w:rsidRPr="00F621F0">
        <w:rPr>
          <w:rFonts w:asciiTheme="majorHAnsi" w:eastAsia="Gill Sans" w:hAnsiTheme="majorHAnsi" w:cs="Gill Sans"/>
          <w:color w:val="404040" w:themeColor="text1" w:themeTint="BF"/>
          <w:lang w:val="es-CO"/>
        </w:rPr>
        <w:t xml:space="preserve">en el que deberá diligenciar </w:t>
      </w:r>
      <w:r w:rsidR="00F621F0" w:rsidRPr="00F621F0">
        <w:rPr>
          <w:rFonts w:asciiTheme="majorHAnsi" w:eastAsia="Gill Sans" w:hAnsiTheme="majorHAnsi" w:cs="Gill Sans"/>
          <w:color w:val="404040" w:themeColor="text1" w:themeTint="BF"/>
          <w:lang w:val="es-CO"/>
        </w:rPr>
        <w:t xml:space="preserve">todos los campos </w:t>
      </w:r>
      <w:r w:rsidR="00D17D42" w:rsidRPr="00F621F0">
        <w:rPr>
          <w:rFonts w:asciiTheme="majorHAnsi" w:eastAsia="Gill Sans" w:hAnsiTheme="majorHAnsi" w:cs="Gill Sans"/>
          <w:color w:val="404040" w:themeColor="text1" w:themeTint="BF"/>
          <w:lang w:val="es-CO"/>
        </w:rPr>
        <w:t>presentado</w:t>
      </w:r>
      <w:r w:rsidR="00F621F0" w:rsidRPr="00F621F0">
        <w:rPr>
          <w:rFonts w:asciiTheme="majorHAnsi" w:eastAsia="Gill Sans" w:hAnsiTheme="majorHAnsi" w:cs="Gill Sans"/>
          <w:color w:val="404040" w:themeColor="text1" w:themeTint="BF"/>
          <w:lang w:val="es-CO"/>
        </w:rPr>
        <w:t>s</w:t>
      </w:r>
      <w:r w:rsidR="00B309B2">
        <w:rPr>
          <w:rFonts w:asciiTheme="majorHAnsi" w:eastAsia="Gill Sans" w:hAnsiTheme="majorHAnsi" w:cs="Gill Sans"/>
          <w:color w:val="404040" w:themeColor="text1" w:themeTint="BF"/>
          <w:lang w:val="es-CO"/>
        </w:rPr>
        <w:t xml:space="preserve">. </w:t>
      </w:r>
      <w:r w:rsidR="00D17D42" w:rsidRPr="00F621F0">
        <w:rPr>
          <w:rFonts w:asciiTheme="majorHAnsi" w:eastAsia="Gill Sans" w:hAnsiTheme="majorHAnsi" w:cs="Gill Sans"/>
          <w:color w:val="404040" w:themeColor="text1" w:themeTint="BF"/>
          <w:lang w:val="es-CO"/>
        </w:rPr>
        <w:t xml:space="preserve">El formato de las pantallas (web – móvil) de registro de usuario se presenta a continuación: </w:t>
      </w:r>
    </w:p>
    <w:p w14:paraId="6D686DD5" w14:textId="77777777" w:rsidR="00D64618" w:rsidRPr="00A7797F" w:rsidRDefault="00D64618" w:rsidP="007D53B7">
      <w:pPr>
        <w:spacing w:line="360" w:lineRule="auto"/>
        <w:rPr>
          <w:rFonts w:asciiTheme="majorHAnsi" w:eastAsia="Gill Sans" w:hAnsiTheme="majorHAnsi" w:cs="Gill Sans"/>
          <w:color w:val="404040"/>
          <w:lang w:val="es-CO"/>
        </w:rPr>
      </w:pPr>
    </w:p>
    <w:p w14:paraId="5A4A8075" w14:textId="77777777" w:rsidR="00D17D42" w:rsidRPr="00A7797F" w:rsidRDefault="00D17D42" w:rsidP="007D53B7">
      <w:pPr>
        <w:spacing w:line="360" w:lineRule="auto"/>
        <w:rPr>
          <w:rFonts w:asciiTheme="majorHAnsi" w:eastAsia="Gill Sans" w:hAnsiTheme="majorHAnsi" w:cs="Gill Sans"/>
          <w:color w:val="404040"/>
          <w:lang w:val="es-CO"/>
        </w:rPr>
      </w:pP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82816" behindDoc="0" locked="0" layoutInCell="1" allowOverlap="1" wp14:anchorId="1B5DC4EC" wp14:editId="7758571D">
                <wp:simplePos x="0" y="0"/>
                <wp:positionH relativeFrom="column">
                  <wp:posOffset>2455574</wp:posOffset>
                </wp:positionH>
                <wp:positionV relativeFrom="paragraph">
                  <wp:posOffset>92672</wp:posOffset>
                </wp:positionV>
                <wp:extent cx="196362" cy="181708"/>
                <wp:effectExtent l="38100" t="76200" r="0" b="85090"/>
                <wp:wrapNone/>
                <wp:docPr id="61" name="Conector: angular 61"/>
                <wp:cNvGraphicFramePr/>
                <a:graphic xmlns:a="http://schemas.openxmlformats.org/drawingml/2006/main">
                  <a:graphicData uri="http://schemas.microsoft.com/office/word/2010/wordprocessingShape">
                    <wps:wsp>
                      <wps:cNvCnPr/>
                      <wps:spPr>
                        <a:xfrm flipV="1">
                          <a:off x="0" y="0"/>
                          <a:ext cx="196362" cy="181708"/>
                        </a:xfrm>
                        <a:prstGeom prst="bentConnector3">
                          <a:avLst>
                            <a:gd name="adj1" fmla="val 1923"/>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BB460B" id="Conector: angular 61" o:spid="_x0000_s1026" type="#_x0000_t34" style="position:absolute;margin-left:193.35pt;margin-top:7.3pt;width:15.45pt;height:14.3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" adj="415" strokecolor="#f0cda1 [3204]">
                <v:stroke endarrow="block"/>
              </v:shape>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83840" behindDoc="0" locked="0" layoutInCell="1" allowOverlap="1" wp14:anchorId="1312FB62" wp14:editId="5A429E37">
                <wp:simplePos x="0" y="0"/>
                <wp:positionH relativeFrom="column">
                  <wp:posOffset>2689566</wp:posOffset>
                </wp:positionH>
                <wp:positionV relativeFrom="paragraph">
                  <wp:posOffset>588</wp:posOffset>
                </wp:positionV>
                <wp:extent cx="300355" cy="255905"/>
                <wp:effectExtent l="57150" t="19050" r="4445" b="86995"/>
                <wp:wrapNone/>
                <wp:docPr id="62" name="Elipse 62"/>
                <wp:cNvGraphicFramePr/>
                <a:graphic xmlns:a="http://schemas.openxmlformats.org/drawingml/2006/main">
                  <a:graphicData uri="http://schemas.microsoft.com/office/word/2010/wordprocessingShape">
                    <wps:wsp>
                      <wps:cNvSpPr/>
                      <wps:spPr>
                        <a:xfrm>
                          <a:off x="0" y="0"/>
                          <a:ext cx="300355" cy="255905"/>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60815ACA"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2FB62" id="Elipse 62" o:spid="_x0000_s1033" style="position:absolute;margin-left:211.8pt;margin-top:.05pt;width:23.65pt;height:20.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" fillcolor="#fbe2d0 [665]" strokecolor="#f0cda1 [3204]" strokeweight=".5pt">
                <v:stroke joinstyle="miter"/>
                <v:textbox>
                  <w:txbxContent>
                    <w:p w14:paraId="60815ACA"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1</w:t>
                      </w:r>
                    </w:p>
                  </w:txbxContent>
                </v:textbox>
              </v:oval>
            </w:pict>
          </mc:Fallback>
        </mc:AlternateContent>
      </w:r>
    </w:p>
    <w:p w14:paraId="772F00E9" w14:textId="77777777" w:rsidR="00D17D42" w:rsidRPr="00A7797F" w:rsidRDefault="00D17D42" w:rsidP="007D53B7">
      <w:pPr>
        <w:spacing w:line="360" w:lineRule="auto"/>
        <w:jc w:val="right"/>
        <w:rPr>
          <w:rFonts w:asciiTheme="majorHAnsi" w:eastAsia="Gill Sans" w:hAnsiTheme="majorHAnsi" w:cs="Gill Sans"/>
          <w:lang w:val="es-CO"/>
        </w:rPr>
      </w:pP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88960" behindDoc="0" locked="0" layoutInCell="1" allowOverlap="1" wp14:anchorId="48BC85FD" wp14:editId="036D04DE">
                <wp:simplePos x="0" y="0"/>
                <wp:positionH relativeFrom="column">
                  <wp:posOffset>2152650</wp:posOffset>
                </wp:positionH>
                <wp:positionV relativeFrom="paragraph">
                  <wp:posOffset>179070</wp:posOffset>
                </wp:positionV>
                <wp:extent cx="514350" cy="0"/>
                <wp:effectExtent l="38100" t="38100" r="76200" b="95250"/>
                <wp:wrapNone/>
                <wp:docPr id="74" name="Conector recto 74"/>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8AA34A" id="Conector recto 74"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69.5pt,14.1pt" to="210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" strokecolor="#ec7216 [3209]" strokeweight="1pt">
                <v:stroke joinstyle="miter"/>
              </v:line>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87936" behindDoc="0" locked="0" layoutInCell="1" allowOverlap="1" wp14:anchorId="086076D8" wp14:editId="77BBE6CD">
                <wp:simplePos x="0" y="0"/>
                <wp:positionH relativeFrom="column">
                  <wp:posOffset>3972511</wp:posOffset>
                </wp:positionH>
                <wp:positionV relativeFrom="paragraph">
                  <wp:posOffset>2446215</wp:posOffset>
                </wp:positionV>
                <wp:extent cx="300355" cy="255905"/>
                <wp:effectExtent l="57150" t="19050" r="4445" b="86995"/>
                <wp:wrapNone/>
                <wp:docPr id="67" name="Elipse 67"/>
                <wp:cNvGraphicFramePr/>
                <a:graphic xmlns:a="http://schemas.openxmlformats.org/drawingml/2006/main">
                  <a:graphicData uri="http://schemas.microsoft.com/office/word/2010/wordprocessingShape">
                    <wps:wsp>
                      <wps:cNvSpPr/>
                      <wps:spPr>
                        <a:xfrm>
                          <a:off x="0" y="0"/>
                          <a:ext cx="300355" cy="255905"/>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4D0A75FB"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076D8" id="Elipse 67" o:spid="_x0000_s1034" style="position:absolute;left:0;text-align:left;margin-left:312.8pt;margin-top:192.6pt;width:23.65pt;height:20.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" fillcolor="#fbe2d0 [665]" strokecolor="#f0cda1 [3204]" strokeweight=".5pt">
                <v:stroke joinstyle="miter"/>
                <v:textbox>
                  <w:txbxContent>
                    <w:p w14:paraId="4D0A75FB"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3</w:t>
                      </w:r>
                    </w:p>
                  </w:txbxContent>
                </v:textbox>
              </v:oval>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86912" behindDoc="0" locked="0" layoutInCell="1" allowOverlap="1" wp14:anchorId="7E92385C" wp14:editId="4A892538">
                <wp:simplePos x="0" y="0"/>
                <wp:positionH relativeFrom="column">
                  <wp:posOffset>3411415</wp:posOffset>
                </wp:positionH>
                <wp:positionV relativeFrom="paragraph">
                  <wp:posOffset>2210826</wp:posOffset>
                </wp:positionV>
                <wp:extent cx="556847" cy="357554"/>
                <wp:effectExtent l="57150" t="38100" r="72390" b="137795"/>
                <wp:wrapNone/>
                <wp:docPr id="66" name="Conector: angular 66"/>
                <wp:cNvGraphicFramePr/>
                <a:graphic xmlns:a="http://schemas.openxmlformats.org/drawingml/2006/main">
                  <a:graphicData uri="http://schemas.microsoft.com/office/word/2010/wordprocessingShape">
                    <wps:wsp>
                      <wps:cNvCnPr/>
                      <wps:spPr>
                        <a:xfrm>
                          <a:off x="0" y="0"/>
                          <a:ext cx="556847" cy="357554"/>
                        </a:xfrm>
                        <a:prstGeom prst="bentConnector3">
                          <a:avLst>
                            <a:gd name="adj1" fmla="val -1632"/>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B6CDB5" id="Conector: angular 66" o:spid="_x0000_s1026" type="#_x0000_t34" style="position:absolute;margin-left:268.6pt;margin-top:174.1pt;width:43.85pt;height:28.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" adj="-353" strokecolor="#f0cda1 [3204]">
                <v:stroke endarrow="block"/>
              </v:shape>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85888" behindDoc="0" locked="0" layoutInCell="1" allowOverlap="1" wp14:anchorId="0A65C2AB" wp14:editId="7CE9CE1E">
                <wp:simplePos x="0" y="0"/>
                <wp:positionH relativeFrom="column">
                  <wp:posOffset>3645877</wp:posOffset>
                </wp:positionH>
                <wp:positionV relativeFrom="paragraph">
                  <wp:posOffset>1853711</wp:posOffset>
                </wp:positionV>
                <wp:extent cx="300355" cy="255905"/>
                <wp:effectExtent l="57150" t="19050" r="4445" b="86995"/>
                <wp:wrapNone/>
                <wp:docPr id="65" name="Elipse 65"/>
                <wp:cNvGraphicFramePr/>
                <a:graphic xmlns:a="http://schemas.openxmlformats.org/drawingml/2006/main">
                  <a:graphicData uri="http://schemas.microsoft.com/office/word/2010/wordprocessingShape">
                    <wps:wsp>
                      <wps:cNvSpPr/>
                      <wps:spPr>
                        <a:xfrm>
                          <a:off x="0" y="0"/>
                          <a:ext cx="300355" cy="255905"/>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79EBD820"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65C2AB" id="Elipse 65" o:spid="_x0000_s1035" style="position:absolute;left:0;text-align:left;margin-left:287.1pt;margin-top:145.95pt;width:23.65pt;height:2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" fillcolor="#fbe2d0 [665]" strokecolor="#f0cda1 [3204]" strokeweight=".5pt">
                <v:stroke joinstyle="miter"/>
                <v:textbox>
                  <w:txbxContent>
                    <w:p w14:paraId="79EBD820"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2</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84864" behindDoc="0" locked="0" layoutInCell="1" allowOverlap="1" wp14:anchorId="3095575A" wp14:editId="6C44D44F">
                <wp:simplePos x="0" y="0"/>
                <wp:positionH relativeFrom="column">
                  <wp:posOffset>2326640</wp:posOffset>
                </wp:positionH>
                <wp:positionV relativeFrom="paragraph">
                  <wp:posOffset>527832</wp:posOffset>
                </wp:positionV>
                <wp:extent cx="1535723" cy="1518138"/>
                <wp:effectExtent l="57150" t="19050" r="83820" b="101600"/>
                <wp:wrapNone/>
                <wp:docPr id="63" name="Rectángulo: esquinas redondeadas 63"/>
                <wp:cNvGraphicFramePr/>
                <a:graphic xmlns:a="http://schemas.openxmlformats.org/drawingml/2006/main">
                  <a:graphicData uri="http://schemas.microsoft.com/office/word/2010/wordprocessingShape">
                    <wps:wsp>
                      <wps:cNvSpPr/>
                      <wps:spPr>
                        <a:xfrm>
                          <a:off x="0" y="0"/>
                          <a:ext cx="1535723" cy="1518138"/>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A0294F4" id="Rectángulo: esquinas redondeadas 63" o:spid="_x0000_s1026" style="position:absolute;margin-left:183.2pt;margin-top:41.55pt;width:120.9pt;height:119.5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" filled="f" strokecolor="#f0cda1 [3204]" strokeweight=".5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81792" behindDoc="0" locked="0" layoutInCell="1" allowOverlap="1" wp14:anchorId="2791D8E1" wp14:editId="213A0515">
                <wp:simplePos x="0" y="0"/>
                <wp:positionH relativeFrom="column">
                  <wp:posOffset>-93785</wp:posOffset>
                </wp:positionH>
                <wp:positionV relativeFrom="paragraph">
                  <wp:posOffset>868534</wp:posOffset>
                </wp:positionV>
                <wp:extent cx="1260231" cy="53340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260231" cy="533400"/>
                        </a:xfrm>
                        <a:prstGeom prst="rect">
                          <a:avLst/>
                        </a:prstGeom>
                        <a:noFill/>
                        <a:ln w="6350">
                          <a:noFill/>
                        </a:ln>
                      </wps:spPr>
                      <wps:txbx>
                        <w:txbxContent>
                          <w:p w14:paraId="14A0B6D1" w14:textId="77777777" w:rsidR="00A71D23" w:rsidRPr="00422AF5" w:rsidRDefault="00A71D23" w:rsidP="00D17D42">
                            <w:pPr>
                              <w:jc w:val="both"/>
                              <w:rPr>
                                <w:color w:val="0081B3" w:themeColor="accent4" w:themeShade="BF"/>
                                <w:sz w:val="16"/>
                                <w:szCs w:val="16"/>
                                <w:lang w:val="es-CO"/>
                              </w:rPr>
                            </w:pPr>
                            <w:r w:rsidRPr="00422AF5">
                              <w:rPr>
                                <w:color w:val="0081B3" w:themeColor="accent4" w:themeShade="BF"/>
                                <w:sz w:val="16"/>
                                <w:szCs w:val="16"/>
                                <w:lang w:val="es-CO"/>
                              </w:rPr>
                              <w:t>Aquí se encuentra en el módulo de registrar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D8E1" id="Cuadro de texto 60" o:spid="_x0000_s1036" type="#_x0000_t202" style="position:absolute;left:0;text-align:left;margin-left:-7.4pt;margin-top:68.4pt;width:99.25pt;height: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" filled="f" stroked="f" strokeweight=".5pt">
                <v:textbox>
                  <w:txbxContent>
                    <w:p w14:paraId="14A0B6D1" w14:textId="77777777" w:rsidR="00A71D23" w:rsidRPr="00422AF5" w:rsidRDefault="00A71D23" w:rsidP="00D17D42">
                      <w:pPr>
                        <w:jc w:val="both"/>
                        <w:rPr>
                          <w:color w:val="0081B3" w:themeColor="accent4" w:themeShade="BF"/>
                          <w:sz w:val="16"/>
                          <w:szCs w:val="16"/>
                          <w:lang w:val="es-CO"/>
                        </w:rPr>
                      </w:pPr>
                      <w:r w:rsidRPr="00422AF5">
                        <w:rPr>
                          <w:color w:val="0081B3" w:themeColor="accent4" w:themeShade="BF"/>
                          <w:sz w:val="16"/>
                          <w:szCs w:val="16"/>
                          <w:lang w:val="es-CO"/>
                        </w:rPr>
                        <w:t>Aquí se encuentra en el módulo de registrar usuario</w:t>
                      </w:r>
                    </w:p>
                  </w:txbxContent>
                </v:textbox>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80768" behindDoc="0" locked="0" layoutInCell="1" allowOverlap="1" wp14:anchorId="49E1CC32" wp14:editId="766384A2">
                <wp:simplePos x="0" y="0"/>
                <wp:positionH relativeFrom="column">
                  <wp:posOffset>867507</wp:posOffset>
                </wp:positionH>
                <wp:positionV relativeFrom="paragraph">
                  <wp:posOffset>631141</wp:posOffset>
                </wp:positionV>
                <wp:extent cx="358970" cy="266700"/>
                <wp:effectExtent l="95250" t="38100" r="60325" b="95250"/>
                <wp:wrapNone/>
                <wp:docPr id="64" name="Conector: angular 57"/>
                <wp:cNvGraphicFramePr/>
                <a:graphic xmlns:a="http://schemas.openxmlformats.org/drawingml/2006/main">
                  <a:graphicData uri="http://schemas.microsoft.com/office/word/2010/wordprocessingShape">
                    <wps:wsp>
                      <wps:cNvCnPr/>
                      <wps:spPr>
                        <a:xfrm flipH="1">
                          <a:off x="0" y="0"/>
                          <a:ext cx="358970" cy="266700"/>
                        </a:xfrm>
                        <a:prstGeom prst="bentConnector3">
                          <a:avLst>
                            <a:gd name="adj1" fmla="val 101996"/>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568DA5" id="Conector: angular 57" o:spid="_x0000_s1026" type="#_x0000_t34" style="position:absolute;margin-left:68.3pt;margin-top:49.7pt;width:28.25pt;height:21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" adj="22031" strokecolor="#f0cda1 [3204]">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79744" behindDoc="0" locked="0" layoutInCell="1" allowOverlap="1" wp14:anchorId="62E43F53" wp14:editId="695E3262">
                <wp:simplePos x="0" y="0"/>
                <wp:positionH relativeFrom="column">
                  <wp:posOffset>1242646</wp:posOffset>
                </wp:positionH>
                <wp:positionV relativeFrom="paragraph">
                  <wp:posOffset>557872</wp:posOffset>
                </wp:positionV>
                <wp:extent cx="826477" cy="164123"/>
                <wp:effectExtent l="57150" t="19050" r="50165" b="102870"/>
                <wp:wrapNone/>
                <wp:docPr id="68" name="Rectángulo: esquinas redondeadas 56"/>
                <wp:cNvGraphicFramePr/>
                <a:graphic xmlns:a="http://schemas.openxmlformats.org/drawingml/2006/main">
                  <a:graphicData uri="http://schemas.microsoft.com/office/word/2010/wordprocessingShape">
                    <wps:wsp>
                      <wps:cNvSpPr/>
                      <wps:spPr>
                        <a:xfrm>
                          <a:off x="0" y="0"/>
                          <a:ext cx="826477" cy="164123"/>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918CA5D" id="Rectángulo: esquinas redondeadas 56" o:spid="_x0000_s1026" style="position:absolute;margin-left:97.85pt;margin-top:43.95pt;width:65.1pt;height:12.9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" filled="f" strokecolor="#f0cda1 [3204]" strokeweight=".5pt">
                <v:stroke joinstyle="miter"/>
              </v:roundrect>
            </w:pict>
          </mc:Fallback>
        </mc:AlternateContent>
      </w:r>
      <w:r w:rsidRPr="00A7797F">
        <w:rPr>
          <w:rFonts w:asciiTheme="majorHAnsi" w:eastAsia="Gill Sans" w:hAnsiTheme="majorHAnsi" w:cs="Gill Sans"/>
          <w:noProof/>
          <w:lang w:val="en-US"/>
        </w:rPr>
        <w:drawing>
          <wp:inline distT="0" distB="0" distL="0" distR="0" wp14:anchorId="5DBFD4A2" wp14:editId="234D2E6F">
            <wp:extent cx="5011615" cy="25608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01"/>
                    <a:stretch/>
                  </pic:blipFill>
                  <pic:spPr bwMode="auto">
                    <a:xfrm>
                      <a:off x="0" y="0"/>
                      <a:ext cx="5011615" cy="2560832"/>
                    </a:xfrm>
                    <a:prstGeom prst="rect">
                      <a:avLst/>
                    </a:prstGeom>
                    <a:ln>
                      <a:noFill/>
                    </a:ln>
                    <a:extLst>
                      <a:ext uri="{53640926-AAD7-44D8-BBD7-CCE9431645EC}">
                        <a14:shadowObscured xmlns:a14="http://schemas.microsoft.com/office/drawing/2010/main"/>
                      </a:ext>
                    </a:extLst>
                  </pic:spPr>
                </pic:pic>
              </a:graphicData>
            </a:graphic>
          </wp:inline>
        </w:drawing>
      </w:r>
    </w:p>
    <w:p w14:paraId="6142E6E0" w14:textId="77777777" w:rsidR="00D17D42" w:rsidRPr="00A7797F" w:rsidRDefault="00D17D42" w:rsidP="007D53B7">
      <w:pPr>
        <w:widowControl w:val="0"/>
        <w:pBdr>
          <w:top w:val="nil"/>
          <w:left w:val="nil"/>
          <w:bottom w:val="nil"/>
          <w:right w:val="nil"/>
          <w:between w:val="nil"/>
        </w:pBdr>
        <w:spacing w:line="360" w:lineRule="auto"/>
        <w:jc w:val="center"/>
        <w:rPr>
          <w:rFonts w:asciiTheme="majorHAnsi" w:eastAsia="Gill Sans" w:hAnsiTheme="majorHAnsi" w:cs="Gill Sans"/>
          <w:lang w:val="es-CO"/>
        </w:rPr>
      </w:pPr>
    </w:p>
    <w:p w14:paraId="5E9FFF82" w14:textId="77777777" w:rsidR="00D17D42" w:rsidRPr="00A7797F" w:rsidRDefault="00D17D42" w:rsidP="007D53B7">
      <w:pPr>
        <w:widowControl w:val="0"/>
        <w:pBdr>
          <w:top w:val="nil"/>
          <w:left w:val="nil"/>
          <w:bottom w:val="nil"/>
          <w:right w:val="nil"/>
          <w:between w:val="nil"/>
        </w:pBdr>
        <w:spacing w:line="360" w:lineRule="auto"/>
        <w:jc w:val="center"/>
        <w:rPr>
          <w:rFonts w:asciiTheme="majorHAnsi" w:eastAsia="Gill Sans" w:hAnsiTheme="majorHAnsi" w:cs="Gill Sans"/>
          <w:lang w:val="es-CO"/>
        </w:rPr>
      </w:pPr>
      <w:r w:rsidRPr="00A7797F">
        <w:rPr>
          <w:rFonts w:asciiTheme="majorHAnsi" w:eastAsia="Gill Sans" w:hAnsiTheme="majorHAnsi" w:cs="Gill Sans"/>
          <w:noProof/>
          <w:lang w:val="en-US"/>
        </w:rPr>
        <w:lastRenderedPageBreak/>
        <w:drawing>
          <wp:inline distT="0" distB="0" distL="0" distR="0" wp14:anchorId="62FB1B29" wp14:editId="564DCEA2">
            <wp:extent cx="1765226" cy="3307976"/>
            <wp:effectExtent l="0" t="0" r="6985" b="69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0311" cy="3317504"/>
                    </a:xfrm>
                    <a:prstGeom prst="rect">
                      <a:avLst/>
                    </a:prstGeom>
                  </pic:spPr>
                </pic:pic>
              </a:graphicData>
            </a:graphic>
          </wp:inline>
        </w:drawing>
      </w:r>
      <w:r w:rsidRPr="00A7797F">
        <w:rPr>
          <w:rFonts w:asciiTheme="majorHAnsi" w:eastAsia="Gill Sans" w:hAnsiTheme="majorHAnsi" w:cs="Gill Sans"/>
          <w:lang w:val="es-CO"/>
        </w:rPr>
        <w:t xml:space="preserve">                                 </w:t>
      </w:r>
      <w:r w:rsidRPr="00A7797F">
        <w:rPr>
          <w:rFonts w:asciiTheme="majorHAnsi" w:eastAsia="Gill Sans" w:hAnsiTheme="majorHAnsi" w:cs="Gill Sans"/>
          <w:noProof/>
          <w:lang w:val="en-US"/>
        </w:rPr>
        <w:drawing>
          <wp:inline distT="0" distB="0" distL="0" distR="0" wp14:anchorId="01FCF56C" wp14:editId="605FD82B">
            <wp:extent cx="1766980" cy="3329791"/>
            <wp:effectExtent l="0" t="0" r="508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9496" cy="3391065"/>
                    </a:xfrm>
                    <a:prstGeom prst="rect">
                      <a:avLst/>
                    </a:prstGeom>
                  </pic:spPr>
                </pic:pic>
              </a:graphicData>
            </a:graphic>
          </wp:inline>
        </w:drawing>
      </w:r>
    </w:p>
    <w:p w14:paraId="3B19F9CA"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6E9092DF" w14:textId="77777777" w:rsidR="00D17D42" w:rsidRPr="00A7797F" w:rsidRDefault="00D17D42" w:rsidP="007D53B7">
      <w:pPr>
        <w:numPr>
          <w:ilvl w:val="0"/>
          <w:numId w:val="11"/>
        </w:numPr>
        <w:pBdr>
          <w:top w:val="nil"/>
          <w:left w:val="nil"/>
          <w:bottom w:val="nil"/>
          <w:right w:val="nil"/>
          <w:between w:val="nil"/>
        </w:pBdr>
        <w:spacing w:before="120" w:line="360" w:lineRule="auto"/>
        <w:rPr>
          <w:rFonts w:asciiTheme="majorHAnsi" w:hAnsiTheme="majorHAnsi"/>
          <w:lang w:val="es-CO"/>
        </w:rPr>
      </w:pPr>
      <w:r w:rsidRPr="00A7797F">
        <w:rPr>
          <w:rFonts w:asciiTheme="majorHAnsi" w:eastAsia="Gill Sans" w:hAnsiTheme="majorHAnsi" w:cs="Gill Sans"/>
          <w:lang w:val="es-CO"/>
        </w:rPr>
        <w:t>El administrador selecciona la opción “Gestionar usuarios” ubicada en el menú superior.</w:t>
      </w:r>
    </w:p>
    <w:p w14:paraId="3B5F62B5" w14:textId="14CB0B96" w:rsidR="00D17D42" w:rsidRPr="00A7797F" w:rsidRDefault="00D17D42" w:rsidP="007D53B7">
      <w:pPr>
        <w:numPr>
          <w:ilvl w:val="0"/>
          <w:numId w:val="11"/>
        </w:numPr>
        <w:pBdr>
          <w:top w:val="nil"/>
          <w:left w:val="nil"/>
          <w:bottom w:val="nil"/>
          <w:right w:val="nil"/>
          <w:between w:val="nil"/>
        </w:pBdr>
        <w:spacing w:before="120" w:line="360" w:lineRule="auto"/>
        <w:rPr>
          <w:rFonts w:asciiTheme="majorHAnsi" w:hAnsiTheme="majorHAnsi"/>
          <w:lang w:val="es-CO"/>
        </w:rPr>
      </w:pPr>
      <w:r w:rsidRPr="00A7797F">
        <w:rPr>
          <w:rFonts w:asciiTheme="majorHAnsi" w:eastAsia="Gill Sans" w:hAnsiTheme="majorHAnsi" w:cs="Gill Sans"/>
          <w:lang w:val="es-CO"/>
        </w:rPr>
        <w:t xml:space="preserve">El sistema presenta un formulario para registrar los usuarios en el cual deberá registrar en su totalidad todos los campos, </w:t>
      </w:r>
      <w:r w:rsidR="00F5111B" w:rsidRPr="00A7797F">
        <w:rPr>
          <w:rFonts w:asciiTheme="majorHAnsi" w:eastAsia="Gill Sans" w:hAnsiTheme="majorHAnsi" w:cs="Gill Sans"/>
          <w:lang w:val="es-CO"/>
        </w:rPr>
        <w:t>además</w:t>
      </w:r>
      <w:r w:rsidRPr="00A7797F">
        <w:rPr>
          <w:rFonts w:asciiTheme="majorHAnsi" w:eastAsia="Gill Sans" w:hAnsiTheme="majorHAnsi" w:cs="Gill Sans"/>
          <w:lang w:val="es-CO"/>
        </w:rPr>
        <w:t xml:space="preserve"> el tipo de rol instructor o guarda será el que le dará la accesibilidad a las diferentes funcionalidades que tiene el sistema.</w:t>
      </w:r>
    </w:p>
    <w:p w14:paraId="555A9098" w14:textId="77777777" w:rsidR="00D17D42" w:rsidRPr="00A7797F" w:rsidRDefault="00D17D42" w:rsidP="007D53B7">
      <w:pPr>
        <w:numPr>
          <w:ilvl w:val="0"/>
          <w:numId w:val="11"/>
        </w:numPr>
        <w:pBdr>
          <w:top w:val="nil"/>
          <w:left w:val="nil"/>
          <w:bottom w:val="nil"/>
          <w:right w:val="nil"/>
          <w:between w:val="nil"/>
        </w:pBdr>
        <w:spacing w:before="120" w:line="360" w:lineRule="auto"/>
        <w:rPr>
          <w:rFonts w:asciiTheme="majorHAnsi" w:hAnsiTheme="majorHAnsi"/>
          <w:lang w:val="es-CO"/>
        </w:rPr>
      </w:pPr>
      <w:r w:rsidRPr="00A7797F">
        <w:rPr>
          <w:rFonts w:asciiTheme="majorHAnsi" w:eastAsia="Gill Sans" w:hAnsiTheme="majorHAnsi" w:cs="Gill Sans"/>
          <w:lang w:val="es-CO"/>
        </w:rPr>
        <w:t>El administrador presiona el botón “Registrar” el cual hará el registro de los datos para posteriormente hacer la verificación.</w:t>
      </w:r>
    </w:p>
    <w:p w14:paraId="0E6A0511" w14:textId="77777777" w:rsidR="00435B03" w:rsidRPr="00752FA1" w:rsidRDefault="00D17D42" w:rsidP="007D53B7">
      <w:pPr>
        <w:pStyle w:val="Sinespaciado"/>
        <w:numPr>
          <w:ilvl w:val="0"/>
          <w:numId w:val="11"/>
        </w:numPr>
        <w:spacing w:line="360" w:lineRule="auto"/>
        <w:rPr>
          <w:rFonts w:asciiTheme="majorHAnsi" w:hAnsiTheme="majorHAnsi"/>
          <w:i w:val="0"/>
          <w:lang w:val="es-CO"/>
        </w:rPr>
      </w:pPr>
      <w:r w:rsidRPr="00752FA1">
        <w:rPr>
          <w:rFonts w:asciiTheme="majorHAnsi" w:eastAsia="Gill Sans" w:hAnsiTheme="majorHAnsi" w:cs="Gill Sans"/>
          <w:i w:val="0"/>
          <w:lang w:val="es-CO"/>
        </w:rPr>
        <w:t>El sistema presentara un mensaje según el estado de la solicitud, pudiendo ser un estado de registro con éxito o un estado erróneo que mostrara un mensaje indicando cual ha sido el motivo por el que ha fallado este proceso.</w:t>
      </w:r>
      <w:r w:rsidR="00EF5846" w:rsidRPr="00752FA1">
        <w:rPr>
          <w:rFonts w:asciiTheme="majorHAnsi" w:eastAsia="Cambria" w:hAnsiTheme="majorHAnsi" w:cs="Arial"/>
          <w:i w:val="0"/>
          <w:lang w:val="es-CO"/>
        </w:rPr>
        <w:br/>
      </w:r>
    </w:p>
    <w:p w14:paraId="14511B98" w14:textId="77777777" w:rsidR="00435B03" w:rsidRPr="00A7797F" w:rsidRDefault="00435B03" w:rsidP="007D53B7">
      <w:pPr>
        <w:pStyle w:val="Ttulo2"/>
        <w:numPr>
          <w:ilvl w:val="0"/>
          <w:numId w:val="17"/>
        </w:numPr>
        <w:spacing w:line="360" w:lineRule="auto"/>
        <w:rPr>
          <w:lang w:val="es-CO"/>
        </w:rPr>
      </w:pPr>
      <w:bookmarkStart w:id="7" w:name="_Toc56699798"/>
      <w:r w:rsidRPr="00A7797F">
        <w:rPr>
          <w:lang w:val="es-CO"/>
        </w:rPr>
        <w:lastRenderedPageBreak/>
        <w:t>Ventana Consultar Lista de Usuarios</w:t>
      </w:r>
      <w:bookmarkEnd w:id="7"/>
      <w:r w:rsidR="00EF5846" w:rsidRPr="00A7797F">
        <w:rPr>
          <w:lang w:val="es-CO"/>
        </w:rPr>
        <w:br/>
      </w:r>
    </w:p>
    <w:p w14:paraId="069C5576" w14:textId="65AC18A1" w:rsidR="00D17D42" w:rsidRPr="00A7797F" w:rsidRDefault="00556C9A" w:rsidP="007D53B7">
      <w:pPr>
        <w:pBdr>
          <w:top w:val="nil"/>
          <w:left w:val="nil"/>
          <w:bottom w:val="nil"/>
          <w:right w:val="nil"/>
          <w:between w:val="nil"/>
        </w:pBdr>
        <w:spacing w:before="120" w:line="360" w:lineRule="auto"/>
        <w:jc w:val="both"/>
        <w:rPr>
          <w:rFonts w:asciiTheme="majorHAnsi" w:eastAsia="Gill Sans" w:hAnsiTheme="majorHAnsi" w:cs="Gill Sans"/>
          <w:color w:val="404040"/>
          <w:lang w:val="es-CO"/>
        </w:rPr>
      </w:pPr>
      <w:r>
        <w:rPr>
          <w:rFonts w:asciiTheme="majorHAnsi" w:eastAsia="Gill Sans" w:hAnsiTheme="majorHAnsi" w:cs="Gill Sans"/>
          <w:lang w:val="es-CO"/>
        </w:rPr>
        <w:t>El objetivo de la ventana de consulta de usuarios es la de</w:t>
      </w:r>
      <w:r w:rsidR="00CD4387">
        <w:rPr>
          <w:rFonts w:asciiTheme="majorHAnsi" w:eastAsia="Gill Sans" w:hAnsiTheme="majorHAnsi" w:cs="Gill Sans"/>
          <w:lang w:val="es-CO"/>
        </w:rPr>
        <w:t xml:space="preserve"> permitir gestionar (consultar y </w:t>
      </w:r>
      <w:r>
        <w:rPr>
          <w:rFonts w:asciiTheme="majorHAnsi" w:eastAsia="Gill Sans" w:hAnsiTheme="majorHAnsi" w:cs="Gill Sans"/>
          <w:lang w:val="es-CO"/>
        </w:rPr>
        <w:t xml:space="preserve"> activar/inactivar cuenta) información sobre los diferentes usuario registrados en el sistema, d</w:t>
      </w:r>
      <w:r w:rsidR="00D17D42" w:rsidRPr="00A7797F">
        <w:rPr>
          <w:rFonts w:asciiTheme="majorHAnsi" w:eastAsia="Gill Sans" w:hAnsiTheme="majorHAnsi" w:cs="Gill Sans"/>
          <w:lang w:val="es-CO"/>
        </w:rPr>
        <w:t xml:space="preserve">espués de haber iniciado sesión el usuario </w:t>
      </w:r>
      <w:r w:rsidR="004C4627">
        <w:rPr>
          <w:rFonts w:asciiTheme="majorHAnsi" w:eastAsia="Gill Sans" w:hAnsiTheme="majorHAnsi" w:cs="Gill Sans"/>
          <w:lang w:val="es-CO"/>
        </w:rPr>
        <w:t xml:space="preserve">administrador </w:t>
      </w:r>
      <w:r w:rsidR="00D17D42" w:rsidRPr="00A7797F">
        <w:rPr>
          <w:rFonts w:asciiTheme="majorHAnsi" w:eastAsia="Gill Sans" w:hAnsiTheme="majorHAnsi" w:cs="Gill Sans"/>
          <w:lang w:val="es-CO"/>
        </w:rPr>
        <w:t xml:space="preserve">encontrara un menú superior identificando los diferentes módulos a los cuales tiene acceso, el usuario administrador deberá seleccionar la opción gestionar usuario y posteriormente elegir la opción consultar usuario, dicha ventana presentara una lista con todos los usuarios registrados en el sistema, </w:t>
      </w:r>
      <w:r w:rsidR="00BD6674">
        <w:rPr>
          <w:rFonts w:asciiTheme="majorHAnsi" w:eastAsia="Gill Sans" w:hAnsiTheme="majorHAnsi" w:cs="Gill Sans"/>
          <w:lang w:val="es-CO"/>
        </w:rPr>
        <w:t>donde</w:t>
      </w:r>
      <w:r w:rsidR="00D17D42" w:rsidRPr="00A7797F">
        <w:rPr>
          <w:rFonts w:asciiTheme="majorHAnsi" w:eastAsia="Gill Sans" w:hAnsiTheme="majorHAnsi" w:cs="Gill Sans"/>
          <w:lang w:val="es-CO"/>
        </w:rPr>
        <w:t xml:space="preserve"> el usuario administrador podrá </w:t>
      </w:r>
      <w:r w:rsidR="00D17D42" w:rsidRPr="007B54F3">
        <w:rPr>
          <w:rFonts w:asciiTheme="majorHAnsi" w:eastAsia="Gill Sans" w:hAnsiTheme="majorHAnsi" w:cs="Gill Sans"/>
          <w:lang w:val="es-CO"/>
        </w:rPr>
        <w:t>consulta</w:t>
      </w:r>
      <w:r w:rsidR="007B54F3" w:rsidRPr="007B54F3">
        <w:rPr>
          <w:rFonts w:asciiTheme="majorHAnsi" w:eastAsia="Gill Sans" w:hAnsiTheme="majorHAnsi" w:cs="Gill Sans"/>
          <w:lang w:val="es-CO"/>
        </w:rPr>
        <w:t>r</w:t>
      </w:r>
      <w:r w:rsidR="00CD4387">
        <w:rPr>
          <w:rFonts w:asciiTheme="majorHAnsi" w:eastAsia="Gill Sans" w:hAnsiTheme="majorHAnsi" w:cs="Gill Sans"/>
          <w:lang w:val="es-CO"/>
        </w:rPr>
        <w:t xml:space="preserve"> </w:t>
      </w:r>
      <w:r w:rsidR="00D17D42" w:rsidRPr="00A7797F">
        <w:rPr>
          <w:rFonts w:asciiTheme="majorHAnsi" w:eastAsia="Gill Sans" w:hAnsiTheme="majorHAnsi" w:cs="Gill Sans"/>
          <w:lang w:val="es-CO"/>
        </w:rPr>
        <w:t xml:space="preserve"> e inactivar la cuenta de un usuario especifico. El formato de las pantallas (web – móvil) </w:t>
      </w:r>
      <w:r w:rsidR="00D17D42" w:rsidRPr="00A7797F">
        <w:rPr>
          <w:rFonts w:asciiTheme="majorHAnsi" w:eastAsia="Gill Sans" w:hAnsiTheme="majorHAnsi" w:cs="Gill Sans"/>
          <w:color w:val="404040"/>
          <w:lang w:val="es-CO"/>
        </w:rPr>
        <w:t>de consulta de usuario se presenta a continuación:</w:t>
      </w:r>
    </w:p>
    <w:p w14:paraId="36874F08" w14:textId="77777777" w:rsidR="00D17D42" w:rsidRPr="00A7797F" w:rsidRDefault="00D17D42" w:rsidP="007D53B7">
      <w:pPr>
        <w:pBdr>
          <w:top w:val="nil"/>
          <w:left w:val="nil"/>
          <w:bottom w:val="nil"/>
          <w:right w:val="nil"/>
          <w:between w:val="nil"/>
        </w:pBdr>
        <w:spacing w:before="120" w:line="360" w:lineRule="auto"/>
        <w:jc w:val="both"/>
        <w:rPr>
          <w:rFonts w:asciiTheme="majorHAnsi" w:eastAsia="Gill Sans" w:hAnsiTheme="majorHAnsi" w:cs="Gill Sans"/>
          <w:color w:val="404040"/>
          <w:lang w:val="es-CO"/>
        </w:rPr>
      </w:pPr>
      <w:r w:rsidRPr="00A7797F">
        <w:rPr>
          <w:rFonts w:asciiTheme="majorHAnsi" w:eastAsia="Gill Sans" w:hAnsiTheme="majorHAnsi" w:cs="Gill Sans"/>
          <w:noProof/>
          <w:lang w:val="en-US"/>
        </w:rPr>
        <mc:AlternateContent>
          <mc:Choice Requires="wps">
            <w:drawing>
              <wp:anchor distT="0" distB="0" distL="114300" distR="114300" simplePos="0" relativeHeight="251695104" behindDoc="0" locked="0" layoutInCell="1" allowOverlap="1" wp14:anchorId="57F4E2B5" wp14:editId="68AA189C">
                <wp:simplePos x="0" y="0"/>
                <wp:positionH relativeFrom="column">
                  <wp:posOffset>2652737</wp:posOffset>
                </wp:positionH>
                <wp:positionV relativeFrom="paragraph">
                  <wp:posOffset>174234</wp:posOffset>
                </wp:positionV>
                <wp:extent cx="300355" cy="255905"/>
                <wp:effectExtent l="57150" t="19050" r="4445" b="86995"/>
                <wp:wrapNone/>
                <wp:docPr id="73" name="Elipse 73"/>
                <wp:cNvGraphicFramePr/>
                <a:graphic xmlns:a="http://schemas.openxmlformats.org/drawingml/2006/main">
                  <a:graphicData uri="http://schemas.microsoft.com/office/word/2010/wordprocessingShape">
                    <wps:wsp>
                      <wps:cNvSpPr/>
                      <wps:spPr>
                        <a:xfrm>
                          <a:off x="0" y="0"/>
                          <a:ext cx="300355" cy="255905"/>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295BAA71"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4E2B5" id="Elipse 73" o:spid="_x0000_s1037" style="position:absolute;left:0;text-align:left;margin-left:208.9pt;margin-top:13.7pt;width:23.65pt;height:20.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" fillcolor="#fbe2d0 [665]" strokecolor="#f0cda1 [3204]" strokeweight=".5pt">
                <v:stroke joinstyle="miter"/>
                <v:textbox>
                  <w:txbxContent>
                    <w:p w14:paraId="295BAA71"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1</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94080" behindDoc="0" locked="0" layoutInCell="1" allowOverlap="1" wp14:anchorId="607F1739" wp14:editId="06AADDE5">
                <wp:simplePos x="0" y="0"/>
                <wp:positionH relativeFrom="column">
                  <wp:posOffset>2447192</wp:posOffset>
                </wp:positionH>
                <wp:positionV relativeFrom="paragraph">
                  <wp:posOffset>300354</wp:posOffset>
                </wp:positionV>
                <wp:extent cx="178777" cy="204763"/>
                <wp:effectExtent l="38100" t="76200" r="0" b="81280"/>
                <wp:wrapNone/>
                <wp:docPr id="72" name="Conector: angular 72"/>
                <wp:cNvGraphicFramePr/>
                <a:graphic xmlns:a="http://schemas.openxmlformats.org/drawingml/2006/main">
                  <a:graphicData uri="http://schemas.microsoft.com/office/word/2010/wordprocessingShape">
                    <wps:wsp>
                      <wps:cNvCnPr/>
                      <wps:spPr>
                        <a:xfrm flipV="1">
                          <a:off x="0" y="0"/>
                          <a:ext cx="178777" cy="204763"/>
                        </a:xfrm>
                        <a:prstGeom prst="bentConnector3">
                          <a:avLst>
                            <a:gd name="adj1" fmla="val 1923"/>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452413" id="Conector: angular 72" o:spid="_x0000_s1026" type="#_x0000_t34" style="position:absolute;margin-left:192.7pt;margin-top:23.65pt;width:14.1pt;height:16.1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" adj="415" strokecolor="#f0cda1 [3204]">
                <v:stroke endarrow="block"/>
              </v:shape>
            </w:pict>
          </mc:Fallback>
        </mc:AlternateContent>
      </w:r>
    </w:p>
    <w:p w14:paraId="7FEFC476" w14:textId="5DE0A5C5" w:rsidR="00D17D42" w:rsidRPr="00A7797F" w:rsidRDefault="00D17D42" w:rsidP="007D53B7">
      <w:pPr>
        <w:pBdr>
          <w:top w:val="nil"/>
          <w:left w:val="nil"/>
          <w:bottom w:val="nil"/>
          <w:right w:val="nil"/>
          <w:between w:val="nil"/>
        </w:pBdr>
        <w:spacing w:before="120" w:line="360" w:lineRule="auto"/>
        <w:jc w:val="right"/>
        <w:rPr>
          <w:rFonts w:asciiTheme="majorHAnsi" w:eastAsia="Gill Sans" w:hAnsiTheme="majorHAnsi" w:cs="Gill Sans"/>
          <w:lang w:val="es-CO"/>
        </w:rPr>
      </w:pPr>
      <w:r w:rsidRPr="00A7797F">
        <w:rPr>
          <w:rFonts w:asciiTheme="majorHAnsi" w:eastAsia="Gill Sans" w:hAnsiTheme="majorHAnsi" w:cs="Gill Sans"/>
          <w:noProof/>
          <w:lang w:val="en-US"/>
        </w:rPr>
        <mc:AlternateContent>
          <mc:Choice Requires="wps">
            <w:drawing>
              <wp:anchor distT="0" distB="0" distL="114300" distR="114300" simplePos="0" relativeHeight="251706368" behindDoc="0" locked="0" layoutInCell="1" allowOverlap="1" wp14:anchorId="640F5B27" wp14:editId="3C28D384">
                <wp:simplePos x="0" y="0"/>
                <wp:positionH relativeFrom="column">
                  <wp:posOffset>5329518</wp:posOffset>
                </wp:positionH>
                <wp:positionV relativeFrom="paragraph">
                  <wp:posOffset>1437528</wp:posOffset>
                </wp:positionV>
                <wp:extent cx="71717" cy="213621"/>
                <wp:effectExtent l="57150" t="19050" r="62230" b="91440"/>
                <wp:wrapNone/>
                <wp:docPr id="90" name="Conector recto de flecha 90"/>
                <wp:cNvGraphicFramePr/>
                <a:graphic xmlns:a="http://schemas.openxmlformats.org/drawingml/2006/main">
                  <a:graphicData uri="http://schemas.microsoft.com/office/word/2010/wordprocessingShape">
                    <wps:wsp>
                      <wps:cNvCnPr/>
                      <wps:spPr>
                        <a:xfrm flipH="1">
                          <a:off x="0" y="0"/>
                          <a:ext cx="71717" cy="213621"/>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ECEFA3" id="Conector recto de flecha 90" o:spid="_x0000_s1026" type="#_x0000_t32" style="position:absolute;margin-left:419.65pt;margin-top:113.2pt;width:5.65pt;height:16.8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" strokecolor="#f0cda1 [3204]">
                <v:stroke endarrow="block" joinstyle="miter"/>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05344" behindDoc="0" locked="0" layoutInCell="1" allowOverlap="1" wp14:anchorId="05473B75" wp14:editId="18C0BC71">
                <wp:simplePos x="0" y="0"/>
                <wp:positionH relativeFrom="column">
                  <wp:posOffset>5167667</wp:posOffset>
                </wp:positionH>
                <wp:positionV relativeFrom="paragraph">
                  <wp:posOffset>1640840</wp:posOffset>
                </wp:positionV>
                <wp:extent cx="272341" cy="234614"/>
                <wp:effectExtent l="57150" t="19050" r="0" b="89535"/>
                <wp:wrapNone/>
                <wp:docPr id="89" name="Elipse 89"/>
                <wp:cNvGraphicFramePr/>
                <a:graphic xmlns:a="http://schemas.openxmlformats.org/drawingml/2006/main">
                  <a:graphicData uri="http://schemas.microsoft.com/office/word/2010/wordprocessingShape">
                    <wps:wsp>
                      <wps:cNvSpPr/>
                      <wps:spPr>
                        <a:xfrm>
                          <a:off x="0" y="0"/>
                          <a:ext cx="272341" cy="234614"/>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56D2DC0F"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73B75" id="Elipse 89" o:spid="_x0000_s1038" style="position:absolute;left:0;text-align:left;margin-left:406.9pt;margin-top:129.2pt;width:21.45pt;height:18.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" fillcolor="#fbe2d0 [665]" strokecolor="#f0cda1 [3204]" strokeweight=".5pt">
                <v:stroke joinstyle="miter"/>
                <v:textbox>
                  <w:txbxContent>
                    <w:p w14:paraId="56D2DC0F"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6</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04320" behindDoc="0" locked="0" layoutInCell="1" allowOverlap="1" wp14:anchorId="3509F2B9" wp14:editId="59B17B79">
                <wp:simplePos x="0" y="0"/>
                <wp:positionH relativeFrom="column">
                  <wp:posOffset>5414682</wp:posOffset>
                </wp:positionH>
                <wp:positionV relativeFrom="paragraph">
                  <wp:posOffset>436432</wp:posOffset>
                </wp:positionV>
                <wp:extent cx="272341" cy="234614"/>
                <wp:effectExtent l="57150" t="19050" r="0" b="89535"/>
                <wp:wrapNone/>
                <wp:docPr id="87" name="Elipse 87"/>
                <wp:cNvGraphicFramePr/>
                <a:graphic xmlns:a="http://schemas.openxmlformats.org/drawingml/2006/main">
                  <a:graphicData uri="http://schemas.microsoft.com/office/word/2010/wordprocessingShape">
                    <wps:wsp>
                      <wps:cNvSpPr/>
                      <wps:spPr>
                        <a:xfrm>
                          <a:off x="0" y="0"/>
                          <a:ext cx="272341" cy="234614"/>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29F6F18A"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9F2B9" id="Elipse 87" o:spid="_x0000_s1039" style="position:absolute;left:0;text-align:left;margin-left:426.35pt;margin-top:34.35pt;width:21.45pt;height:18.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" fillcolor="#fbe2d0 [665]" strokecolor="#f0cda1 [3204]" strokeweight=".5pt">
                <v:stroke joinstyle="miter"/>
                <v:textbox>
                  <w:txbxContent>
                    <w:p w14:paraId="29F6F18A"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5</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03296" behindDoc="0" locked="0" layoutInCell="1" allowOverlap="1" wp14:anchorId="08DAA9C0" wp14:editId="47AEE797">
                <wp:simplePos x="0" y="0"/>
                <wp:positionH relativeFrom="column">
                  <wp:posOffset>5553635</wp:posOffset>
                </wp:positionH>
                <wp:positionV relativeFrom="paragraph">
                  <wp:posOffset>696408</wp:posOffset>
                </wp:positionV>
                <wp:extent cx="4483" cy="439271"/>
                <wp:effectExtent l="95250" t="38100" r="90805" b="75565"/>
                <wp:wrapNone/>
                <wp:docPr id="86" name="Conector recto de flecha 86"/>
                <wp:cNvGraphicFramePr/>
                <a:graphic xmlns:a="http://schemas.openxmlformats.org/drawingml/2006/main">
                  <a:graphicData uri="http://schemas.microsoft.com/office/word/2010/wordprocessingShape">
                    <wps:wsp>
                      <wps:cNvCnPr/>
                      <wps:spPr>
                        <a:xfrm flipH="1" flipV="1">
                          <a:off x="0" y="0"/>
                          <a:ext cx="4483" cy="439271"/>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50E09E" id="Conector recto de flecha 86" o:spid="_x0000_s1026" type="#_x0000_t32" style="position:absolute;margin-left:437.3pt;margin-top:54.85pt;width:.35pt;height:34.6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" strokecolor="#f0cda1 [3204]">
                <v:stroke endarrow="block" joinstyle="miter"/>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01248" behindDoc="0" locked="0" layoutInCell="1" allowOverlap="1" wp14:anchorId="1BF77894" wp14:editId="7FD98EBE">
                <wp:simplePos x="0" y="0"/>
                <wp:positionH relativeFrom="column">
                  <wp:posOffset>5638800</wp:posOffset>
                </wp:positionH>
                <wp:positionV relativeFrom="paragraph">
                  <wp:posOffset>1170305</wp:posOffset>
                </wp:positionV>
                <wp:extent cx="146685" cy="407670"/>
                <wp:effectExtent l="38100" t="38100" r="62865" b="87630"/>
                <wp:wrapNone/>
                <wp:docPr id="80" name="Conector: angular 80"/>
                <wp:cNvGraphicFramePr/>
                <a:graphic xmlns:a="http://schemas.openxmlformats.org/drawingml/2006/main">
                  <a:graphicData uri="http://schemas.microsoft.com/office/word/2010/wordprocessingShape">
                    <wps:wsp>
                      <wps:cNvCnPr/>
                      <wps:spPr>
                        <a:xfrm flipV="1">
                          <a:off x="0" y="0"/>
                          <a:ext cx="146685" cy="407670"/>
                        </a:xfrm>
                        <a:prstGeom prst="bentConnector3">
                          <a:avLst>
                            <a:gd name="adj1" fmla="val 101328"/>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51149F" id="Conector: angular 80" o:spid="_x0000_s1026" type="#_x0000_t34" style="position:absolute;margin-left:444pt;margin-top:92.15pt;width:11.55pt;height:32.1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" adj="21887" strokecolor="#f0cda1 [3204]"/>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02272" behindDoc="0" locked="0" layoutInCell="1" allowOverlap="1" wp14:anchorId="58460C14" wp14:editId="124A3B40">
                <wp:simplePos x="0" y="0"/>
                <wp:positionH relativeFrom="column">
                  <wp:posOffset>5978616</wp:posOffset>
                </wp:positionH>
                <wp:positionV relativeFrom="paragraph">
                  <wp:posOffset>1050290</wp:posOffset>
                </wp:positionV>
                <wp:extent cx="300355" cy="255905"/>
                <wp:effectExtent l="57150" t="19050" r="4445" b="86995"/>
                <wp:wrapNone/>
                <wp:docPr id="81" name="Elipse 81"/>
                <wp:cNvGraphicFramePr/>
                <a:graphic xmlns:a="http://schemas.openxmlformats.org/drawingml/2006/main">
                  <a:graphicData uri="http://schemas.microsoft.com/office/word/2010/wordprocessingShape">
                    <wps:wsp>
                      <wps:cNvSpPr/>
                      <wps:spPr>
                        <a:xfrm>
                          <a:off x="0" y="0"/>
                          <a:ext cx="300355" cy="255905"/>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7E5D929D"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60C14" id="Elipse 81" o:spid="_x0000_s1040" style="position:absolute;left:0;text-align:left;margin-left:470.75pt;margin-top:82.7pt;width:23.65pt;height:20.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" fillcolor="#fbe2d0 [665]" strokecolor="#f0cda1 [3204]" strokeweight=".5pt">
                <v:stroke joinstyle="miter"/>
                <v:textbox>
                  <w:txbxContent>
                    <w:p w14:paraId="7E5D929D"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4</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00224" behindDoc="0" locked="0" layoutInCell="1" allowOverlap="1" wp14:anchorId="44CFD3E0" wp14:editId="7400191B">
                <wp:simplePos x="0" y="0"/>
                <wp:positionH relativeFrom="column">
                  <wp:posOffset>5633357</wp:posOffset>
                </wp:positionH>
                <wp:positionV relativeFrom="paragraph">
                  <wp:posOffset>868589</wp:posOffset>
                </wp:positionV>
                <wp:extent cx="321129" cy="307431"/>
                <wp:effectExtent l="38100" t="38100" r="60325" b="92710"/>
                <wp:wrapNone/>
                <wp:docPr id="79" name="Conector: angular 79"/>
                <wp:cNvGraphicFramePr/>
                <a:graphic xmlns:a="http://schemas.openxmlformats.org/drawingml/2006/main">
                  <a:graphicData uri="http://schemas.microsoft.com/office/word/2010/wordprocessingShape">
                    <wps:wsp>
                      <wps:cNvCnPr/>
                      <wps:spPr>
                        <a:xfrm>
                          <a:off x="0" y="0"/>
                          <a:ext cx="321129" cy="307431"/>
                        </a:xfrm>
                        <a:prstGeom prst="bentConnector3">
                          <a:avLst/>
                        </a:prstGeom>
                        <a:ln w="9525"/>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983997" id="Conector: angular 79" o:spid="_x0000_s1026" type="#_x0000_t34" style="position:absolute;margin-left:443.55pt;margin-top:68.4pt;width:25.3pt;height:24.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" strokecolor="#f0cda1 [3204]"/>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99200" behindDoc="0" locked="0" layoutInCell="1" allowOverlap="1" wp14:anchorId="42D00DC1" wp14:editId="42AC8326">
                <wp:simplePos x="0" y="0"/>
                <wp:positionH relativeFrom="column">
                  <wp:posOffset>3796030</wp:posOffset>
                </wp:positionH>
                <wp:positionV relativeFrom="paragraph">
                  <wp:posOffset>612322</wp:posOffset>
                </wp:positionV>
                <wp:extent cx="300355" cy="255905"/>
                <wp:effectExtent l="57150" t="19050" r="4445" b="86995"/>
                <wp:wrapNone/>
                <wp:docPr id="78" name="Elipse 78"/>
                <wp:cNvGraphicFramePr/>
                <a:graphic xmlns:a="http://schemas.openxmlformats.org/drawingml/2006/main">
                  <a:graphicData uri="http://schemas.microsoft.com/office/word/2010/wordprocessingShape">
                    <wps:wsp>
                      <wps:cNvSpPr/>
                      <wps:spPr>
                        <a:xfrm>
                          <a:off x="0" y="0"/>
                          <a:ext cx="300355" cy="255905"/>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1D507254"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00DC1" id="Elipse 78" o:spid="_x0000_s1041" style="position:absolute;left:0;text-align:left;margin-left:298.9pt;margin-top:48.2pt;width:23.65pt;height:20.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" fillcolor="#fbe2d0 [665]" strokecolor="#f0cda1 [3204]" strokeweight=".5pt">
                <v:stroke joinstyle="miter"/>
                <v:textbox>
                  <w:txbxContent>
                    <w:p w14:paraId="1D507254"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3</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98176" behindDoc="0" locked="0" layoutInCell="1" allowOverlap="1" wp14:anchorId="6F302111" wp14:editId="24718855">
                <wp:simplePos x="0" y="0"/>
                <wp:positionH relativeFrom="column">
                  <wp:posOffset>3450771</wp:posOffset>
                </wp:positionH>
                <wp:positionV relativeFrom="paragraph">
                  <wp:posOffset>740591</wp:posOffset>
                </wp:positionV>
                <wp:extent cx="332015" cy="0"/>
                <wp:effectExtent l="38100" t="76200" r="30480" b="133350"/>
                <wp:wrapNone/>
                <wp:docPr id="77" name="Conector recto de flecha 77"/>
                <wp:cNvGraphicFramePr/>
                <a:graphic xmlns:a="http://schemas.openxmlformats.org/drawingml/2006/main">
                  <a:graphicData uri="http://schemas.microsoft.com/office/word/2010/wordprocessingShape">
                    <wps:wsp>
                      <wps:cNvCnPr/>
                      <wps:spPr>
                        <a:xfrm>
                          <a:off x="0" y="0"/>
                          <a:ext cx="332015" cy="0"/>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4E83C8" id="Conector recto de flecha 77" o:spid="_x0000_s1026" type="#_x0000_t32" style="position:absolute;margin-left:271.7pt;margin-top:58.3pt;width:26.1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" strokecolor="#f0cda1 [3204]">
                <v:stroke endarrow="block" joinstyle="miter"/>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93056" behindDoc="0" locked="0" layoutInCell="1" allowOverlap="1" wp14:anchorId="3287E1CC" wp14:editId="21EE1C70">
                <wp:simplePos x="0" y="0"/>
                <wp:positionH relativeFrom="margin">
                  <wp:posOffset>128089</wp:posOffset>
                </wp:positionH>
                <wp:positionV relativeFrom="paragraph">
                  <wp:posOffset>517072</wp:posOffset>
                </wp:positionV>
                <wp:extent cx="1260231" cy="533400"/>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1260231" cy="533400"/>
                        </a:xfrm>
                        <a:prstGeom prst="rect">
                          <a:avLst/>
                        </a:prstGeom>
                        <a:noFill/>
                        <a:ln w="6350">
                          <a:noFill/>
                        </a:ln>
                      </wps:spPr>
                      <wps:txbx>
                        <w:txbxContent>
                          <w:p w14:paraId="2CA570C3" w14:textId="77777777" w:rsidR="00A71D23" w:rsidRPr="00422AF5" w:rsidRDefault="00A71D23" w:rsidP="00D17D42">
                            <w:pPr>
                              <w:jc w:val="both"/>
                              <w:rPr>
                                <w:color w:val="0081B3" w:themeColor="accent4" w:themeShade="BF"/>
                                <w:sz w:val="16"/>
                                <w:szCs w:val="16"/>
                                <w:lang w:val="es-CO"/>
                              </w:rPr>
                            </w:pPr>
                            <w:r w:rsidRPr="00422AF5">
                              <w:rPr>
                                <w:color w:val="0081B3" w:themeColor="accent4" w:themeShade="BF"/>
                                <w:sz w:val="16"/>
                                <w:szCs w:val="16"/>
                                <w:lang w:val="es-CO"/>
                              </w:rPr>
                              <w:t>Aquí se encuentra en el módulo de consultar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E1CC" id="Cuadro de texto 71" o:spid="_x0000_s1042" type="#_x0000_t202" style="position:absolute;left:0;text-align:left;margin-left:10.1pt;margin-top:40.7pt;width:99.25pt;height:4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" filled="f" stroked="f" strokeweight=".5pt">
                <v:textbox>
                  <w:txbxContent>
                    <w:p w14:paraId="2CA570C3" w14:textId="77777777" w:rsidR="00A71D23" w:rsidRPr="00422AF5" w:rsidRDefault="00A71D23" w:rsidP="00D17D42">
                      <w:pPr>
                        <w:jc w:val="both"/>
                        <w:rPr>
                          <w:color w:val="0081B3" w:themeColor="accent4" w:themeShade="BF"/>
                          <w:sz w:val="16"/>
                          <w:szCs w:val="16"/>
                          <w:lang w:val="es-CO"/>
                        </w:rPr>
                      </w:pPr>
                      <w:r w:rsidRPr="00422AF5">
                        <w:rPr>
                          <w:color w:val="0081B3" w:themeColor="accent4" w:themeShade="BF"/>
                          <w:sz w:val="16"/>
                          <w:szCs w:val="16"/>
                          <w:lang w:val="es-CO"/>
                        </w:rPr>
                        <w:t>Aquí se encuentra en el módulo de consultar usuario</w:t>
                      </w:r>
                    </w:p>
                  </w:txbxContent>
                </v:textbox>
                <w10:wrap anchorx="margin"/>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97152" behindDoc="0" locked="0" layoutInCell="1" allowOverlap="1" wp14:anchorId="46C5B98C" wp14:editId="2A6C06ED">
                <wp:simplePos x="0" y="0"/>
                <wp:positionH relativeFrom="column">
                  <wp:posOffset>806722</wp:posOffset>
                </wp:positionH>
                <wp:positionV relativeFrom="paragraph">
                  <wp:posOffset>1183368</wp:posOffset>
                </wp:positionV>
                <wp:extent cx="300355" cy="255905"/>
                <wp:effectExtent l="57150" t="19050" r="4445" b="86995"/>
                <wp:wrapNone/>
                <wp:docPr id="76" name="Elipse 76"/>
                <wp:cNvGraphicFramePr/>
                <a:graphic xmlns:a="http://schemas.openxmlformats.org/drawingml/2006/main">
                  <a:graphicData uri="http://schemas.microsoft.com/office/word/2010/wordprocessingShape">
                    <wps:wsp>
                      <wps:cNvSpPr/>
                      <wps:spPr>
                        <a:xfrm>
                          <a:off x="0" y="0"/>
                          <a:ext cx="300355" cy="255905"/>
                        </a:xfrm>
                        <a:prstGeom prst="ellipse">
                          <a:avLst/>
                        </a:prstGeom>
                        <a:solidFill>
                          <a:schemeClr val="accent6">
                            <a:lumMod val="20000"/>
                            <a:lumOff val="80000"/>
                          </a:schemeClr>
                        </a:solidFill>
                        <a:ln w="6350"/>
                      </wps:spPr>
                      <wps:style>
                        <a:lnRef idx="1">
                          <a:schemeClr val="accent1"/>
                        </a:lnRef>
                        <a:fillRef idx="3">
                          <a:schemeClr val="accent1"/>
                        </a:fillRef>
                        <a:effectRef idx="2">
                          <a:schemeClr val="accent1"/>
                        </a:effectRef>
                        <a:fontRef idx="minor">
                          <a:schemeClr val="lt1"/>
                        </a:fontRef>
                      </wps:style>
                      <wps:txbx>
                        <w:txbxContent>
                          <w:p w14:paraId="791DC57A"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5B98C" id="Elipse 76" o:spid="_x0000_s1043" style="position:absolute;left:0;text-align:left;margin-left:63.5pt;margin-top:93.2pt;width:23.65pt;height:20.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" fillcolor="#fbe2d0 [665]" strokecolor="#f0cda1 [3204]" strokeweight=".5pt">
                <v:stroke joinstyle="miter"/>
                <v:textbox>
                  <w:txbxContent>
                    <w:p w14:paraId="791DC57A" w14:textId="77777777" w:rsidR="00A71D23" w:rsidRPr="00F540D6" w:rsidRDefault="00A71D23" w:rsidP="00D17D42">
                      <w:pPr>
                        <w:rPr>
                          <w:color w:val="000000" w:themeColor="text1"/>
                          <w:sz w:val="12"/>
                          <w:szCs w:val="12"/>
                          <w:lang w:val="es-CO"/>
                          <w14:textOutline w14:w="9525" w14:cap="rnd" w14:cmpd="sng" w14:algn="ctr">
                            <w14:noFill/>
                            <w14:prstDash w14:val="solid"/>
                            <w14:bevel/>
                          </w14:textOutline>
                        </w:rPr>
                      </w:pPr>
                      <w:r>
                        <w:rPr>
                          <w:color w:val="000000" w:themeColor="text1"/>
                          <w:sz w:val="12"/>
                          <w:szCs w:val="12"/>
                          <w:lang w:val="es-CO"/>
                          <w14:textOutline w14:w="9525" w14:cap="rnd" w14:cmpd="sng" w14:algn="ctr">
                            <w14:noFill/>
                            <w14:prstDash w14:val="solid"/>
                            <w14:bevel/>
                          </w14:textOutline>
                        </w:rPr>
                        <w:t>2</w:t>
                      </w:r>
                    </w:p>
                  </w:txbxContent>
                </v:textbox>
              </v:oval>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696128" behindDoc="0" locked="0" layoutInCell="1" allowOverlap="1" wp14:anchorId="0D528E7D" wp14:editId="33310377">
                <wp:simplePos x="0" y="0"/>
                <wp:positionH relativeFrom="column">
                  <wp:posOffset>2254250</wp:posOffset>
                </wp:positionH>
                <wp:positionV relativeFrom="paragraph">
                  <wp:posOffset>258445</wp:posOffset>
                </wp:positionV>
                <wp:extent cx="514350" cy="0"/>
                <wp:effectExtent l="38100" t="38100" r="76200" b="95250"/>
                <wp:wrapNone/>
                <wp:docPr id="75" name="Conector recto 75"/>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8F2DA6" id="Conector recto 75"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77.5pt,20.35pt" to="21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" strokecolor="#ec7216 [3209]" strokeweight="1pt">
                <v:stroke joinstyle="miter"/>
              </v:lin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91008" behindDoc="0" locked="0" layoutInCell="1" allowOverlap="1" wp14:anchorId="7A5EAC97" wp14:editId="1D101E2F">
                <wp:simplePos x="0" y="0"/>
                <wp:positionH relativeFrom="column">
                  <wp:posOffset>1335405</wp:posOffset>
                </wp:positionH>
                <wp:positionV relativeFrom="paragraph">
                  <wp:posOffset>762635</wp:posOffset>
                </wp:positionV>
                <wp:extent cx="826135" cy="163830"/>
                <wp:effectExtent l="57150" t="19050" r="50165" b="102870"/>
                <wp:wrapNone/>
                <wp:docPr id="70" name="Rectángulo: esquinas redondeadas 69"/>
                <wp:cNvGraphicFramePr/>
                <a:graphic xmlns:a="http://schemas.openxmlformats.org/drawingml/2006/main">
                  <a:graphicData uri="http://schemas.microsoft.com/office/word/2010/wordprocessingShape">
                    <wps:wsp>
                      <wps:cNvSpPr/>
                      <wps:spPr>
                        <a:xfrm>
                          <a:off x="0" y="0"/>
                          <a:ext cx="826135" cy="163830"/>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F6F6E7E" id="Rectángulo: esquinas redondeadas 69" o:spid="_x0000_s1026" style="position:absolute;margin-left:105.15pt;margin-top:60.05pt;width:65.05pt;height:12.9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" filled="f" strokecolor="#f0cda1 [3204]" strokeweight=".5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692032" behindDoc="0" locked="0" layoutInCell="1" allowOverlap="1" wp14:anchorId="0E62B856" wp14:editId="7C4664C0">
                <wp:simplePos x="0" y="0"/>
                <wp:positionH relativeFrom="column">
                  <wp:posOffset>960755</wp:posOffset>
                </wp:positionH>
                <wp:positionV relativeFrom="paragraph">
                  <wp:posOffset>873760</wp:posOffset>
                </wp:positionV>
                <wp:extent cx="358775" cy="266700"/>
                <wp:effectExtent l="95250" t="38100" r="60325" b="95250"/>
                <wp:wrapNone/>
                <wp:docPr id="82" name="Conector: angular 70"/>
                <wp:cNvGraphicFramePr/>
                <a:graphic xmlns:a="http://schemas.openxmlformats.org/drawingml/2006/main">
                  <a:graphicData uri="http://schemas.microsoft.com/office/word/2010/wordprocessingShape">
                    <wps:wsp>
                      <wps:cNvCnPr/>
                      <wps:spPr>
                        <a:xfrm flipH="1">
                          <a:off x="0" y="0"/>
                          <a:ext cx="358775" cy="266700"/>
                        </a:xfrm>
                        <a:prstGeom prst="bentConnector3">
                          <a:avLst>
                            <a:gd name="adj1" fmla="val 101996"/>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8623D3" id="Conector: angular 70" o:spid="_x0000_s1026" type="#_x0000_t34" style="position:absolute;margin-left:75.65pt;margin-top:68.8pt;width:28.25pt;height:21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" adj="22031" strokecolor="#f0cda1 [3204]">
                <v:stroke endarrow="block"/>
              </v:shape>
            </w:pict>
          </mc:Fallback>
        </mc:AlternateContent>
      </w:r>
      <w:r w:rsidR="006959B6">
        <w:rPr>
          <w:rFonts w:asciiTheme="majorHAnsi" w:eastAsia="Gill Sans" w:hAnsiTheme="majorHAnsi" w:cs="Gill Sans"/>
          <w:noProof/>
          <w:lang w:val="en-US"/>
        </w:rPr>
        <w:drawing>
          <wp:inline distT="0" distB="0" distL="0" distR="0" wp14:anchorId="2125C35A" wp14:editId="262B1566">
            <wp:extent cx="4846320" cy="16459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320" cy="1645920"/>
                    </a:xfrm>
                    <a:prstGeom prst="rect">
                      <a:avLst/>
                    </a:prstGeom>
                    <a:noFill/>
                    <a:ln>
                      <a:noFill/>
                    </a:ln>
                  </pic:spPr>
                </pic:pic>
              </a:graphicData>
            </a:graphic>
          </wp:inline>
        </w:drawing>
      </w:r>
    </w:p>
    <w:p w14:paraId="2C50EBEA" w14:textId="77777777" w:rsidR="00D17D42" w:rsidRPr="00A7797F" w:rsidRDefault="00D17D42" w:rsidP="007D53B7">
      <w:pPr>
        <w:spacing w:line="360" w:lineRule="auto"/>
        <w:rPr>
          <w:rFonts w:asciiTheme="majorHAnsi" w:eastAsia="Gill Sans" w:hAnsiTheme="majorHAnsi" w:cs="Gill Sans"/>
          <w:lang w:val="es-CO"/>
        </w:rPr>
      </w:pPr>
    </w:p>
    <w:p w14:paraId="37772C07" w14:textId="77777777" w:rsidR="00D17D42" w:rsidRPr="00A7797F" w:rsidRDefault="00D17D42" w:rsidP="007D53B7">
      <w:pPr>
        <w:spacing w:line="360" w:lineRule="auto"/>
        <w:jc w:val="center"/>
        <w:rPr>
          <w:rFonts w:asciiTheme="majorHAnsi" w:eastAsia="Gill Sans" w:hAnsiTheme="majorHAnsi" w:cs="Gill Sans"/>
          <w:lang w:val="es-CO"/>
        </w:rPr>
      </w:pPr>
    </w:p>
    <w:p w14:paraId="71E0CEF9" w14:textId="6E6C07FE" w:rsidR="00D17D42" w:rsidRPr="00A7797F" w:rsidRDefault="00D17D42" w:rsidP="007D53B7">
      <w:pPr>
        <w:spacing w:line="360" w:lineRule="auto"/>
        <w:jc w:val="center"/>
        <w:rPr>
          <w:rFonts w:asciiTheme="majorHAnsi" w:eastAsia="Gill Sans" w:hAnsiTheme="majorHAnsi" w:cs="Gill Sans"/>
          <w:lang w:val="es-CO"/>
        </w:rPr>
      </w:pPr>
      <w:r w:rsidRPr="00A7797F">
        <w:rPr>
          <w:rFonts w:asciiTheme="majorHAnsi" w:eastAsia="Gill Sans" w:hAnsiTheme="majorHAnsi" w:cs="Gill Sans"/>
          <w:noProof/>
          <w:lang w:val="en-US"/>
        </w:rPr>
        <w:lastRenderedPageBreak/>
        <w:drawing>
          <wp:inline distT="0" distB="0" distL="0" distR="0" wp14:anchorId="75125A18" wp14:editId="206D45C3">
            <wp:extent cx="1716725" cy="31051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40388" cy="3147952"/>
                    </a:xfrm>
                    <a:prstGeom prst="rect">
                      <a:avLst/>
                    </a:prstGeom>
                  </pic:spPr>
                </pic:pic>
              </a:graphicData>
            </a:graphic>
          </wp:inline>
        </w:drawing>
      </w:r>
      <w:r w:rsidRPr="00A7797F">
        <w:rPr>
          <w:rFonts w:asciiTheme="majorHAnsi" w:eastAsia="Gill Sans" w:hAnsiTheme="majorHAnsi" w:cs="Gill Sans"/>
          <w:lang w:val="es-CO"/>
        </w:rPr>
        <w:t xml:space="preserve">                              </w:t>
      </w:r>
      <w:r w:rsidR="00B77F17">
        <w:rPr>
          <w:rFonts w:asciiTheme="majorHAnsi" w:eastAsia="Gill Sans" w:hAnsiTheme="majorHAnsi" w:cs="Gill Sans"/>
          <w:noProof/>
          <w:lang w:val="en-US"/>
        </w:rPr>
        <w:drawing>
          <wp:inline distT="0" distB="0" distL="0" distR="0" wp14:anchorId="4A8A7374" wp14:editId="3257D3FB">
            <wp:extent cx="1666875" cy="31718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66875" cy="3171825"/>
                    </a:xfrm>
                    <a:prstGeom prst="rect">
                      <a:avLst/>
                    </a:prstGeom>
                    <a:noFill/>
                    <a:ln>
                      <a:noFill/>
                    </a:ln>
                  </pic:spPr>
                </pic:pic>
              </a:graphicData>
            </a:graphic>
          </wp:inline>
        </w:drawing>
      </w:r>
      <w:r w:rsidRPr="00A7797F">
        <w:rPr>
          <w:rFonts w:asciiTheme="majorHAnsi" w:eastAsia="Gill Sans" w:hAnsiTheme="majorHAnsi" w:cs="Gill Sans"/>
          <w:lang w:val="es-CO"/>
        </w:rPr>
        <w:t xml:space="preserve">                       </w:t>
      </w:r>
    </w:p>
    <w:p w14:paraId="06698437" w14:textId="77777777" w:rsidR="00D17D42" w:rsidRPr="00A7797F" w:rsidRDefault="00D17D42" w:rsidP="007D53B7">
      <w:pPr>
        <w:spacing w:line="360" w:lineRule="auto"/>
        <w:jc w:val="center"/>
        <w:rPr>
          <w:rFonts w:asciiTheme="majorHAnsi" w:eastAsia="Gill Sans" w:hAnsiTheme="majorHAnsi" w:cs="Gill Sans"/>
          <w:lang w:val="es-CO"/>
        </w:rPr>
      </w:pPr>
    </w:p>
    <w:p w14:paraId="1901F2DF"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7ACF1406" w14:textId="77777777" w:rsidR="00D17D42" w:rsidRPr="00A7797F" w:rsidRDefault="00D17D42" w:rsidP="007D53B7">
      <w:pPr>
        <w:widowControl w:val="0"/>
        <w:numPr>
          <w:ilvl w:val="0"/>
          <w:numId w:val="1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selecciona la opción “Gestionar Usuarios” ubicada en el menú superior.</w:t>
      </w:r>
    </w:p>
    <w:p w14:paraId="7540212A" w14:textId="77777777" w:rsidR="00D17D42" w:rsidRPr="00A7797F" w:rsidRDefault="00D17D42" w:rsidP="007D53B7">
      <w:pPr>
        <w:widowControl w:val="0"/>
        <w:numPr>
          <w:ilvl w:val="0"/>
          <w:numId w:val="1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selecciona “Consultar Usuarios” ubicado en el menú lateral.</w:t>
      </w:r>
    </w:p>
    <w:p w14:paraId="3845332E" w14:textId="77777777" w:rsidR="00D17D42" w:rsidRPr="00A7797F" w:rsidRDefault="00D17D42" w:rsidP="007D53B7">
      <w:pPr>
        <w:widowControl w:val="0"/>
        <w:numPr>
          <w:ilvl w:val="0"/>
          <w:numId w:val="1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sistema presenta una barra de búsqueda en la cual el administrador puede filtrar información ingresando documento, nombre o rol del usuario que desee consultar y que posterior a ellos deberá dar en el botón “filtrar”.</w:t>
      </w:r>
    </w:p>
    <w:p w14:paraId="51C94D57" w14:textId="2FEECE42" w:rsidR="00D17D42" w:rsidRPr="00A7797F" w:rsidRDefault="00D17D42" w:rsidP="007D53B7">
      <w:pPr>
        <w:widowControl w:val="0"/>
        <w:numPr>
          <w:ilvl w:val="0"/>
          <w:numId w:val="1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presentará una </w:t>
      </w:r>
      <w:r w:rsidR="00995140">
        <w:rPr>
          <w:rFonts w:asciiTheme="majorHAnsi" w:eastAsia="Gill Sans" w:hAnsiTheme="majorHAnsi" w:cs="Gill Sans"/>
          <w:lang w:val="es-CO"/>
        </w:rPr>
        <w:t xml:space="preserve">tabla con la </w:t>
      </w:r>
      <w:r w:rsidRPr="00A7797F">
        <w:rPr>
          <w:rFonts w:asciiTheme="majorHAnsi" w:eastAsia="Gill Sans" w:hAnsiTheme="majorHAnsi" w:cs="Gill Sans"/>
          <w:lang w:val="es-CO"/>
        </w:rPr>
        <w:t xml:space="preserve">lista de los usuarios registrados con su </w:t>
      </w:r>
      <w:r w:rsidR="00995140">
        <w:rPr>
          <w:rFonts w:asciiTheme="majorHAnsi" w:eastAsia="Gill Sans" w:hAnsiTheme="majorHAnsi" w:cs="Gill Sans"/>
          <w:lang w:val="es-CO"/>
        </w:rPr>
        <w:t xml:space="preserve">respectiva </w:t>
      </w:r>
      <w:r w:rsidRPr="00A7797F">
        <w:rPr>
          <w:rFonts w:asciiTheme="majorHAnsi" w:eastAsia="Gill Sans" w:hAnsiTheme="majorHAnsi" w:cs="Gill Sans"/>
          <w:lang w:val="es-CO"/>
        </w:rPr>
        <w:t>información</w:t>
      </w:r>
      <w:r w:rsidR="00995140">
        <w:rPr>
          <w:rFonts w:asciiTheme="majorHAnsi" w:eastAsia="Gill Sans" w:hAnsiTheme="majorHAnsi" w:cs="Gill Sans"/>
          <w:lang w:val="es-CO"/>
        </w:rPr>
        <w:t xml:space="preserve">, </w:t>
      </w:r>
      <w:r w:rsidRPr="00A7797F">
        <w:rPr>
          <w:rFonts w:asciiTheme="majorHAnsi" w:eastAsia="Gill Sans" w:hAnsiTheme="majorHAnsi" w:cs="Gill Sans"/>
          <w:lang w:val="es-CO"/>
        </w:rPr>
        <w:t xml:space="preserve">además de presentar para cada usuario </w:t>
      </w:r>
      <w:r w:rsidR="00866AF1">
        <w:rPr>
          <w:rFonts w:asciiTheme="majorHAnsi" w:eastAsia="Gill Sans" w:hAnsiTheme="majorHAnsi" w:cs="Gill Sans"/>
          <w:lang w:val="es-CO"/>
        </w:rPr>
        <w:t>un botón</w:t>
      </w:r>
      <w:r w:rsidRPr="00A7797F">
        <w:rPr>
          <w:rFonts w:asciiTheme="majorHAnsi" w:eastAsia="Gill Sans" w:hAnsiTheme="majorHAnsi" w:cs="Gill Sans"/>
          <w:lang w:val="es-CO"/>
        </w:rPr>
        <w:t xml:space="preserve"> que permitirán inactivar (icono de candado)</w:t>
      </w:r>
      <w:r w:rsidR="00995140">
        <w:rPr>
          <w:rFonts w:asciiTheme="majorHAnsi" w:eastAsia="Gill Sans" w:hAnsiTheme="majorHAnsi" w:cs="Gill Sans"/>
          <w:lang w:val="es-CO"/>
        </w:rPr>
        <w:t xml:space="preserve"> la cuenta del usuario</w:t>
      </w:r>
      <w:r w:rsidRPr="00A7797F">
        <w:rPr>
          <w:rFonts w:asciiTheme="majorHAnsi" w:eastAsia="Gill Sans" w:hAnsiTheme="majorHAnsi" w:cs="Gill Sans"/>
          <w:lang w:val="es-CO"/>
        </w:rPr>
        <w:t>.</w:t>
      </w:r>
    </w:p>
    <w:p w14:paraId="32A8F672" w14:textId="65B35B6C" w:rsidR="00D17D42" w:rsidRPr="00A7797F" w:rsidRDefault="00D17D42" w:rsidP="007D53B7">
      <w:pPr>
        <w:widowControl w:val="0"/>
        <w:numPr>
          <w:ilvl w:val="0"/>
          <w:numId w:val="1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puede activar o inactivar un usuario al presionar el icono del candado correspondiente y este icono se volverá de color rojo</w:t>
      </w:r>
      <w:r w:rsidR="00A7299D">
        <w:rPr>
          <w:rFonts w:asciiTheme="majorHAnsi" w:eastAsia="Gill Sans" w:hAnsiTheme="majorHAnsi" w:cs="Gill Sans"/>
          <w:lang w:val="es-CO"/>
        </w:rPr>
        <w:t xml:space="preserve">, si desea volver a activar la cuenta del usuario lo presiona nuevamente y el color del candado volverá </w:t>
      </w:r>
      <w:r w:rsidR="008E0088">
        <w:rPr>
          <w:rFonts w:asciiTheme="majorHAnsi" w:eastAsia="Gill Sans" w:hAnsiTheme="majorHAnsi" w:cs="Gill Sans"/>
          <w:lang w:val="es-CO"/>
        </w:rPr>
        <w:t xml:space="preserve">nuevamente </w:t>
      </w:r>
      <w:r w:rsidR="003C13F0">
        <w:rPr>
          <w:rFonts w:asciiTheme="majorHAnsi" w:eastAsia="Gill Sans" w:hAnsiTheme="majorHAnsi" w:cs="Gill Sans"/>
          <w:lang w:val="es-CO"/>
        </w:rPr>
        <w:lastRenderedPageBreak/>
        <w:t>a su color original</w:t>
      </w:r>
      <w:r w:rsidRPr="00A7797F">
        <w:rPr>
          <w:rFonts w:asciiTheme="majorHAnsi" w:eastAsia="Gill Sans" w:hAnsiTheme="majorHAnsi" w:cs="Gill Sans"/>
          <w:lang w:val="es-CO"/>
        </w:rPr>
        <w:t>.</w:t>
      </w:r>
    </w:p>
    <w:p w14:paraId="73A95470" w14:textId="378B0A74" w:rsidR="0053017F" w:rsidRPr="00A7797F" w:rsidRDefault="00D17D42" w:rsidP="007D53B7">
      <w:pPr>
        <w:widowControl w:val="0"/>
        <w:numPr>
          <w:ilvl w:val="0"/>
          <w:numId w:val="12"/>
        </w:numPr>
        <w:pBdr>
          <w:top w:val="nil"/>
          <w:left w:val="nil"/>
          <w:bottom w:val="nil"/>
          <w:right w:val="nil"/>
          <w:between w:val="nil"/>
        </w:pBdr>
        <w:spacing w:line="360" w:lineRule="auto"/>
        <w:rPr>
          <w:rFonts w:asciiTheme="majorHAnsi" w:eastAsia="Cambria" w:hAnsiTheme="majorHAnsi" w:cs="Arial"/>
          <w:lang w:val="es-CO"/>
        </w:rPr>
      </w:pPr>
      <w:r w:rsidRPr="00A7797F">
        <w:rPr>
          <w:rFonts w:asciiTheme="majorHAnsi" w:eastAsia="Gill Sans" w:hAnsiTheme="majorHAnsi" w:cs="Gill Sans"/>
          <w:lang w:val="es-CO"/>
        </w:rPr>
        <w:t xml:space="preserve">El sistema </w:t>
      </w:r>
      <w:r w:rsidR="00866AF1">
        <w:rPr>
          <w:rFonts w:asciiTheme="majorHAnsi" w:eastAsia="Gill Sans" w:hAnsiTheme="majorHAnsi" w:cs="Gill Sans"/>
          <w:lang w:val="es-CO"/>
        </w:rPr>
        <w:t>presentara</w:t>
      </w:r>
      <w:r w:rsidRPr="00A7797F">
        <w:rPr>
          <w:rFonts w:asciiTheme="majorHAnsi" w:eastAsia="Gill Sans" w:hAnsiTheme="majorHAnsi" w:cs="Gill Sans"/>
          <w:lang w:val="es-CO"/>
        </w:rPr>
        <w:t xml:space="preserve"> un mensaje informara sobre el proceso, </w:t>
      </w:r>
      <w:r w:rsidR="00866AF1" w:rsidRPr="00A7797F">
        <w:rPr>
          <w:rFonts w:asciiTheme="majorHAnsi" w:eastAsia="Gill Sans" w:hAnsiTheme="majorHAnsi" w:cs="Gill Sans"/>
          <w:lang w:val="es-CO"/>
        </w:rPr>
        <w:t>logrando</w:t>
      </w:r>
      <w:r w:rsidRPr="00A7797F">
        <w:rPr>
          <w:rFonts w:asciiTheme="majorHAnsi" w:eastAsia="Gill Sans" w:hAnsiTheme="majorHAnsi" w:cs="Gill Sans"/>
          <w:lang w:val="es-CO"/>
        </w:rPr>
        <w:t xml:space="preserve"> ser exitoso o estado de error informando que tipo de error ocurrió. </w:t>
      </w:r>
      <w:r w:rsidRPr="00A7797F">
        <w:rPr>
          <w:rFonts w:asciiTheme="majorHAnsi" w:eastAsia="Gill Sans" w:hAnsiTheme="majorHAnsi" w:cs="Gill Sans"/>
          <w:lang w:val="es-CO"/>
        </w:rPr>
        <w:br/>
      </w:r>
    </w:p>
    <w:p w14:paraId="42195030" w14:textId="77777777" w:rsidR="0053017F" w:rsidRPr="00A7797F" w:rsidRDefault="00182AF0" w:rsidP="007D53B7">
      <w:pPr>
        <w:pStyle w:val="Ttulo2"/>
        <w:numPr>
          <w:ilvl w:val="0"/>
          <w:numId w:val="17"/>
        </w:numPr>
        <w:spacing w:line="360" w:lineRule="auto"/>
        <w:rPr>
          <w:lang w:val="es-CO"/>
        </w:rPr>
      </w:pPr>
      <w:bookmarkStart w:id="8" w:name="_Toc56699799"/>
      <w:r w:rsidRPr="00A7797F">
        <w:rPr>
          <w:lang w:val="es-CO"/>
        </w:rPr>
        <w:t>Ventana Registro Ambientes</w:t>
      </w:r>
      <w:bookmarkEnd w:id="8"/>
    </w:p>
    <w:p w14:paraId="602612E2" w14:textId="77777777" w:rsidR="00C62511" w:rsidRPr="00A7797F" w:rsidRDefault="00C62511" w:rsidP="007D53B7">
      <w:pPr>
        <w:spacing w:line="360" w:lineRule="auto"/>
        <w:rPr>
          <w:rFonts w:asciiTheme="majorHAnsi" w:hAnsiTheme="majorHAnsi"/>
          <w:lang w:val="es-CO"/>
        </w:rPr>
      </w:pPr>
    </w:p>
    <w:p w14:paraId="2FAF52F3" w14:textId="7F3F5DA7" w:rsidR="00D17D42" w:rsidRPr="00A7797F" w:rsidRDefault="00364DD9" w:rsidP="007D53B7">
      <w:pPr>
        <w:spacing w:line="360" w:lineRule="auto"/>
        <w:rPr>
          <w:rFonts w:asciiTheme="majorHAnsi" w:eastAsia="Gill Sans" w:hAnsiTheme="majorHAnsi" w:cs="Gill Sans"/>
          <w:color w:val="404040"/>
          <w:lang w:val="es-CO"/>
        </w:rPr>
      </w:pPr>
      <w:r>
        <w:rPr>
          <w:rFonts w:asciiTheme="majorHAnsi" w:eastAsia="Gill Sans" w:hAnsiTheme="majorHAnsi" w:cs="Gill Sans"/>
          <w:lang w:val="es-CO"/>
        </w:rPr>
        <w:t>La ventana de registro de ambiente es de vital importancia ya que cuando un usuario instructor consulte la información de cualquier ambiente podrá validar la información en la aplicación con el inventario físico del ambiente de formación</w:t>
      </w:r>
      <w:r w:rsidRPr="00A7797F">
        <w:rPr>
          <w:rFonts w:asciiTheme="majorHAnsi" w:eastAsia="Gill Sans" w:hAnsiTheme="majorHAnsi" w:cs="Gill Sans"/>
          <w:lang w:val="es-CO"/>
        </w:rPr>
        <w:t>.</w:t>
      </w:r>
      <w:r>
        <w:rPr>
          <w:rFonts w:asciiTheme="majorHAnsi" w:eastAsia="Gill Sans" w:hAnsiTheme="majorHAnsi" w:cs="Gill Sans"/>
          <w:lang w:val="es-CO"/>
        </w:rPr>
        <w:t xml:space="preserve"> Para acceder a la ventana de registro de ambientes el usuario administrador</w:t>
      </w:r>
      <w:r w:rsidRPr="00A7797F">
        <w:rPr>
          <w:rFonts w:asciiTheme="majorHAnsi" w:eastAsia="Gill Sans" w:hAnsiTheme="majorHAnsi" w:cs="Gill Sans"/>
          <w:lang w:val="es-CO"/>
        </w:rPr>
        <w:t xml:space="preserve"> </w:t>
      </w:r>
      <w:r>
        <w:rPr>
          <w:rFonts w:asciiTheme="majorHAnsi" w:eastAsia="Gill Sans" w:hAnsiTheme="majorHAnsi" w:cs="Gill Sans"/>
          <w:lang w:val="es-CO"/>
        </w:rPr>
        <w:t>d</w:t>
      </w:r>
      <w:r w:rsidR="00D17D42" w:rsidRPr="00A7797F">
        <w:rPr>
          <w:rFonts w:asciiTheme="majorHAnsi" w:eastAsia="Gill Sans" w:hAnsiTheme="majorHAnsi" w:cs="Gill Sans"/>
          <w:lang w:val="es-CO"/>
        </w:rPr>
        <w:t>espués de haber iniciado sesión encontrara un menú superior identificando los diferentes módulos a los cuales tiene acceso, el usuario administrador deberá seleccionar la opción gestionar ambientes y posteriormente elegir la opción registrar ambiente</w:t>
      </w:r>
      <w:r w:rsidR="0006230C">
        <w:rPr>
          <w:rFonts w:asciiTheme="majorHAnsi" w:eastAsia="Gill Sans" w:hAnsiTheme="majorHAnsi" w:cs="Gill Sans"/>
          <w:lang w:val="es-CO"/>
        </w:rPr>
        <w:t>,</w:t>
      </w:r>
      <w:r w:rsidR="00D17D42" w:rsidRPr="00A7797F">
        <w:rPr>
          <w:rFonts w:asciiTheme="majorHAnsi" w:eastAsia="Gill Sans" w:hAnsiTheme="majorHAnsi" w:cs="Gill Sans"/>
          <w:lang w:val="es-CO"/>
        </w:rPr>
        <w:t xml:space="preserve"> ventana en la cual podrá hacer el registro de los ambientes, </w:t>
      </w:r>
      <w:r w:rsidR="00BB35A6">
        <w:rPr>
          <w:rFonts w:asciiTheme="majorHAnsi" w:eastAsia="Gill Sans" w:hAnsiTheme="majorHAnsi" w:cs="Gill Sans"/>
          <w:lang w:val="es-CO"/>
        </w:rPr>
        <w:t xml:space="preserve">para lo cual se </w:t>
      </w:r>
      <w:r w:rsidR="00D17D42" w:rsidRPr="00A7797F">
        <w:rPr>
          <w:rFonts w:asciiTheme="majorHAnsi" w:eastAsia="Gill Sans" w:hAnsiTheme="majorHAnsi" w:cs="Gill Sans"/>
          <w:lang w:val="es-CO"/>
        </w:rPr>
        <w:t xml:space="preserve">presentara </w:t>
      </w:r>
      <w:r w:rsidR="00BB35A6">
        <w:rPr>
          <w:rFonts w:asciiTheme="majorHAnsi" w:eastAsia="Gill Sans" w:hAnsiTheme="majorHAnsi" w:cs="Gill Sans"/>
          <w:lang w:val="es-CO"/>
        </w:rPr>
        <w:t>un</w:t>
      </w:r>
      <w:r w:rsidR="00D17D42" w:rsidRPr="00A7797F">
        <w:rPr>
          <w:rFonts w:asciiTheme="majorHAnsi" w:eastAsia="Gill Sans" w:hAnsiTheme="majorHAnsi" w:cs="Gill Sans"/>
          <w:lang w:val="es-CO"/>
        </w:rPr>
        <w:t xml:space="preserve"> formulario para el registro de los ambientes de formación con los datos necesarios y que deben de ser </w:t>
      </w:r>
      <w:r w:rsidR="00894DB2">
        <w:rPr>
          <w:rFonts w:asciiTheme="majorHAnsi" w:eastAsia="Gill Sans" w:hAnsiTheme="majorHAnsi" w:cs="Gill Sans"/>
          <w:lang w:val="es-CO"/>
        </w:rPr>
        <w:t>diligenciados</w:t>
      </w:r>
      <w:r w:rsidR="00D17D42" w:rsidRPr="00A7797F">
        <w:rPr>
          <w:rFonts w:asciiTheme="majorHAnsi" w:eastAsia="Gill Sans" w:hAnsiTheme="majorHAnsi" w:cs="Gill Sans"/>
          <w:lang w:val="es-CO"/>
        </w:rPr>
        <w:t xml:space="preserve"> en su totalidad, así como </w:t>
      </w:r>
      <w:r w:rsidR="0006230C">
        <w:rPr>
          <w:rFonts w:asciiTheme="majorHAnsi" w:eastAsia="Gill Sans" w:hAnsiTheme="majorHAnsi" w:cs="Gill Sans"/>
          <w:lang w:val="es-CO"/>
        </w:rPr>
        <w:t>la</w:t>
      </w:r>
      <w:r w:rsidR="00D17D42" w:rsidRPr="00A7797F">
        <w:rPr>
          <w:rFonts w:asciiTheme="majorHAnsi" w:eastAsia="Gill Sans" w:hAnsiTheme="majorHAnsi" w:cs="Gill Sans"/>
          <w:lang w:val="es-CO"/>
        </w:rPr>
        <w:t xml:space="preserve"> descripción del inventario que posee</w:t>
      </w:r>
      <w:r w:rsidR="00A5708E">
        <w:rPr>
          <w:rFonts w:asciiTheme="majorHAnsi" w:eastAsia="Gill Sans" w:hAnsiTheme="majorHAnsi" w:cs="Gill Sans"/>
          <w:lang w:val="es-CO"/>
        </w:rPr>
        <w:t xml:space="preserve">. </w:t>
      </w:r>
      <w:r w:rsidR="00D17D42" w:rsidRPr="00A7797F">
        <w:rPr>
          <w:rFonts w:asciiTheme="majorHAnsi" w:eastAsia="Gill Sans" w:hAnsiTheme="majorHAnsi" w:cs="Gill Sans"/>
          <w:color w:val="404040"/>
          <w:lang w:val="es-CO"/>
        </w:rPr>
        <w:t>El formato de las pantallas (web – móvil) de registro de ambientes se presenta a continuación:</w:t>
      </w:r>
    </w:p>
    <w:p w14:paraId="740E0EDD" w14:textId="77777777" w:rsidR="00D64618" w:rsidRPr="00A7797F" w:rsidRDefault="00D64618" w:rsidP="007D53B7">
      <w:pPr>
        <w:spacing w:line="360" w:lineRule="auto"/>
        <w:rPr>
          <w:rFonts w:asciiTheme="majorHAnsi" w:eastAsia="Gill Sans" w:hAnsiTheme="majorHAnsi" w:cs="Gill Sans"/>
          <w:color w:val="404040"/>
          <w:lang w:val="es-CO"/>
        </w:rPr>
      </w:pPr>
    </w:p>
    <w:p w14:paraId="6C8450E1" w14:textId="77777777" w:rsidR="00D17D42" w:rsidRPr="00A7797F" w:rsidRDefault="00D17D42" w:rsidP="007D53B7">
      <w:pPr>
        <w:spacing w:line="360" w:lineRule="auto"/>
        <w:rPr>
          <w:rFonts w:asciiTheme="majorHAnsi" w:eastAsia="Gill Sans" w:hAnsiTheme="majorHAnsi" w:cs="Gill Sans"/>
          <w:lang w:val="es-CO"/>
        </w:rPr>
      </w:pPr>
      <w:r w:rsidRPr="00A7797F">
        <w:rPr>
          <w:rFonts w:asciiTheme="majorHAnsi" w:eastAsia="Gill Sans" w:hAnsiTheme="majorHAnsi" w:cs="Gill Sans"/>
          <w:noProof/>
          <w:lang w:val="en-US"/>
        </w:rPr>
        <mc:AlternateContent>
          <mc:Choice Requires="wps">
            <w:drawing>
              <wp:anchor distT="0" distB="0" distL="114300" distR="114300" simplePos="0" relativeHeight="251710464" behindDoc="0" locked="0" layoutInCell="1" allowOverlap="1" wp14:anchorId="5369E087" wp14:editId="1FD76A65">
                <wp:simplePos x="0" y="0"/>
                <wp:positionH relativeFrom="column">
                  <wp:posOffset>2302510</wp:posOffset>
                </wp:positionH>
                <wp:positionV relativeFrom="paragraph">
                  <wp:posOffset>-111827</wp:posOffset>
                </wp:positionV>
                <wp:extent cx="334010" cy="276860"/>
                <wp:effectExtent l="57150" t="38100" r="46990" b="104140"/>
                <wp:wrapNone/>
                <wp:docPr id="84" name="Elipse 84"/>
                <wp:cNvGraphicFramePr/>
                <a:graphic xmlns:a="http://schemas.openxmlformats.org/drawingml/2006/main">
                  <a:graphicData uri="http://schemas.microsoft.com/office/word/2010/wordprocessingShape">
                    <wps:wsp>
                      <wps:cNvSpPr/>
                      <wps:spPr>
                        <a:xfrm>
                          <a:off x="0" y="0"/>
                          <a:ext cx="334010" cy="2768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4EDFECF" w14:textId="77777777" w:rsidR="00A71D23" w:rsidRPr="00193508" w:rsidRDefault="00A71D23" w:rsidP="00D17D42">
                            <w:pPr>
                              <w:rPr>
                                <w:sz w:val="16"/>
                                <w:szCs w:val="16"/>
                                <w:lang w:val="es-CO"/>
                              </w:rPr>
                            </w:pPr>
                            <w:r w:rsidRPr="00193508">
                              <w:rPr>
                                <w:sz w:val="16"/>
                                <w:szCs w:val="16"/>
                                <w:lang w:val="es-C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9E087" id="Elipse 84" o:spid="_x0000_s1044" style="position:absolute;margin-left:181.3pt;margin-top:-8.8pt;width:26.3pt;height:2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" fillcolor="#f2a063 [2169]" strokecolor="#ec7216 [3209]" strokeweight=".5pt">
                <v:fill color2="#ef8c42 [2617]" rotate="t" colors="0 #f7b79f;.5 #f4ab90;1 #f89e7b" focus="100%" type="gradient">
                  <o:fill v:ext="view" type="gradientUnscaled"/>
                </v:fill>
                <v:stroke joinstyle="miter"/>
                <v:textbox>
                  <w:txbxContent>
                    <w:p w14:paraId="24EDFECF" w14:textId="77777777" w:rsidR="00A71D23" w:rsidRPr="00193508" w:rsidRDefault="00A71D23" w:rsidP="00D17D42">
                      <w:pPr>
                        <w:rPr>
                          <w:sz w:val="16"/>
                          <w:szCs w:val="16"/>
                          <w:lang w:val="es-CO"/>
                        </w:rPr>
                      </w:pPr>
                      <w:r w:rsidRPr="00193508">
                        <w:rPr>
                          <w:sz w:val="16"/>
                          <w:szCs w:val="16"/>
                          <w:lang w:val="es-CO"/>
                        </w:rPr>
                        <w:t>1</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09440" behindDoc="0" locked="0" layoutInCell="1" allowOverlap="1" wp14:anchorId="261965E2" wp14:editId="376643A1">
                <wp:simplePos x="0" y="0"/>
                <wp:positionH relativeFrom="column">
                  <wp:posOffset>1965960</wp:posOffset>
                </wp:positionH>
                <wp:positionV relativeFrom="paragraph">
                  <wp:posOffset>34925</wp:posOffset>
                </wp:positionV>
                <wp:extent cx="289560" cy="320040"/>
                <wp:effectExtent l="57150" t="76200" r="0" b="80010"/>
                <wp:wrapNone/>
                <wp:docPr id="85" name="Conector: angular 13"/>
                <wp:cNvGraphicFramePr/>
                <a:graphic xmlns:a="http://schemas.openxmlformats.org/drawingml/2006/main">
                  <a:graphicData uri="http://schemas.microsoft.com/office/word/2010/wordprocessingShape">
                    <wps:wsp>
                      <wps:cNvCnPr/>
                      <wps:spPr>
                        <a:xfrm flipV="1">
                          <a:off x="0" y="0"/>
                          <a:ext cx="289560" cy="320040"/>
                        </a:xfrm>
                        <a:prstGeom prst="bentConnector3">
                          <a:avLst>
                            <a:gd name="adj1" fmla="val -2632"/>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706BAD" id="Conector: angular 13" o:spid="_x0000_s1026" type="#_x0000_t34" style="position:absolute;margin-left:154.8pt;margin-top:2.75pt;width:22.8pt;height:25.2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" adj="-569" strokecolor="#f0cda1 [3204]">
                <v:stroke endarrow="block"/>
              </v:shape>
            </w:pict>
          </mc:Fallback>
        </mc:AlternateContent>
      </w:r>
    </w:p>
    <w:p w14:paraId="2B1FABD8" w14:textId="77777777" w:rsidR="00D17D42" w:rsidRPr="00A7797F" w:rsidRDefault="00D17D42" w:rsidP="007D53B7">
      <w:pPr>
        <w:spacing w:line="360" w:lineRule="auto"/>
        <w:rPr>
          <w:rFonts w:asciiTheme="majorHAnsi" w:eastAsia="Gill Sans" w:hAnsiTheme="majorHAnsi" w:cs="Gill Sans"/>
          <w:lang w:val="es-CO"/>
        </w:rPr>
      </w:pPr>
      <w:r w:rsidRPr="00A7797F">
        <w:rPr>
          <w:rFonts w:asciiTheme="majorHAnsi" w:eastAsia="Gill Sans" w:hAnsiTheme="majorHAnsi" w:cs="Gill Sans"/>
          <w:noProof/>
          <w:lang w:val="en-US"/>
        </w:rPr>
        <w:lastRenderedPageBreak/>
        <mc:AlternateContent>
          <mc:Choice Requires="wps">
            <w:drawing>
              <wp:anchor distT="0" distB="0" distL="114300" distR="114300" simplePos="0" relativeHeight="251721728" behindDoc="0" locked="0" layoutInCell="1" allowOverlap="1" wp14:anchorId="693D37A0" wp14:editId="6C8BE18B">
                <wp:simplePos x="0" y="0"/>
                <wp:positionH relativeFrom="column">
                  <wp:posOffset>3034030</wp:posOffset>
                </wp:positionH>
                <wp:positionV relativeFrom="paragraph">
                  <wp:posOffset>2970530</wp:posOffset>
                </wp:positionV>
                <wp:extent cx="334010" cy="276860"/>
                <wp:effectExtent l="57150" t="38100" r="46990" b="104140"/>
                <wp:wrapNone/>
                <wp:docPr id="88" name="Elipse 88"/>
                <wp:cNvGraphicFramePr/>
                <a:graphic xmlns:a="http://schemas.openxmlformats.org/drawingml/2006/main">
                  <a:graphicData uri="http://schemas.microsoft.com/office/word/2010/wordprocessingShape">
                    <wps:wsp>
                      <wps:cNvSpPr/>
                      <wps:spPr>
                        <a:xfrm>
                          <a:off x="0" y="0"/>
                          <a:ext cx="334010" cy="2768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0A077A5" w14:textId="77777777" w:rsidR="00A71D23" w:rsidRPr="00193508" w:rsidRDefault="00A71D23" w:rsidP="00D17D42">
                            <w:pPr>
                              <w:rPr>
                                <w:sz w:val="16"/>
                                <w:szCs w:val="16"/>
                                <w:lang w:val="es-CO"/>
                              </w:rPr>
                            </w:pPr>
                            <w:r>
                              <w:rPr>
                                <w:sz w:val="16"/>
                                <w:szCs w:val="16"/>
                                <w:lang w:val="es-C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D37A0" id="Elipse 88" o:spid="_x0000_s1045" style="position:absolute;margin-left:238.9pt;margin-top:233.9pt;width:26.3pt;height:2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" fillcolor="#f2a063 [2169]" strokecolor="#ec7216 [3209]" strokeweight=".5pt">
                <v:fill color2="#ef8c42 [2617]" rotate="t" colors="0 #f7b79f;.5 #f4ab90;1 #f89e7b" focus="100%" type="gradient">
                  <o:fill v:ext="view" type="gradientUnscaled"/>
                </v:fill>
                <v:stroke joinstyle="miter"/>
                <v:textbox>
                  <w:txbxContent>
                    <w:p w14:paraId="30A077A5" w14:textId="77777777" w:rsidR="00A71D23" w:rsidRPr="00193508" w:rsidRDefault="00A71D23" w:rsidP="00D17D42">
                      <w:pPr>
                        <w:rPr>
                          <w:sz w:val="16"/>
                          <w:szCs w:val="16"/>
                          <w:lang w:val="es-CO"/>
                        </w:rPr>
                      </w:pPr>
                      <w:r>
                        <w:rPr>
                          <w:sz w:val="16"/>
                          <w:szCs w:val="16"/>
                          <w:lang w:val="es-CO"/>
                        </w:rPr>
                        <w:t>6</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20704" behindDoc="0" locked="0" layoutInCell="1" allowOverlap="1" wp14:anchorId="4D588B54" wp14:editId="58E5FCD7">
                <wp:simplePos x="0" y="0"/>
                <wp:positionH relativeFrom="column">
                  <wp:posOffset>2529840</wp:posOffset>
                </wp:positionH>
                <wp:positionV relativeFrom="paragraph">
                  <wp:posOffset>2708910</wp:posOffset>
                </wp:positionV>
                <wp:extent cx="494030" cy="407670"/>
                <wp:effectExtent l="57150" t="19050" r="77470" b="125730"/>
                <wp:wrapNone/>
                <wp:docPr id="93" name="Conector: angular 60"/>
                <wp:cNvGraphicFramePr/>
                <a:graphic xmlns:a="http://schemas.openxmlformats.org/drawingml/2006/main">
                  <a:graphicData uri="http://schemas.microsoft.com/office/word/2010/wordprocessingShape">
                    <wps:wsp>
                      <wps:cNvCnPr/>
                      <wps:spPr>
                        <a:xfrm>
                          <a:off x="0" y="0"/>
                          <a:ext cx="494030" cy="407670"/>
                        </a:xfrm>
                        <a:prstGeom prst="bentConnector3">
                          <a:avLst>
                            <a:gd name="adj1" fmla="val 0"/>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ED9336" id="Conector: angular 60" o:spid="_x0000_s1026" type="#_x0000_t34" style="position:absolute;margin-left:199.2pt;margin-top:213.3pt;width:38.9pt;height:3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" adj="0" strokecolor="#f0cda1 [3204]">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18656" behindDoc="0" locked="0" layoutInCell="1" allowOverlap="1" wp14:anchorId="0A21B075" wp14:editId="497B1EA4">
                <wp:simplePos x="0" y="0"/>
                <wp:positionH relativeFrom="column">
                  <wp:posOffset>4182110</wp:posOffset>
                </wp:positionH>
                <wp:positionV relativeFrom="paragraph">
                  <wp:posOffset>1852930</wp:posOffset>
                </wp:positionV>
                <wp:extent cx="334010" cy="276860"/>
                <wp:effectExtent l="57150" t="38100" r="46990" b="104140"/>
                <wp:wrapNone/>
                <wp:docPr id="96" name="Elipse 96"/>
                <wp:cNvGraphicFramePr/>
                <a:graphic xmlns:a="http://schemas.openxmlformats.org/drawingml/2006/main">
                  <a:graphicData uri="http://schemas.microsoft.com/office/word/2010/wordprocessingShape">
                    <wps:wsp>
                      <wps:cNvSpPr/>
                      <wps:spPr>
                        <a:xfrm>
                          <a:off x="0" y="0"/>
                          <a:ext cx="334010" cy="2768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8D51356" w14:textId="77777777" w:rsidR="00A71D23" w:rsidRPr="00193508" w:rsidRDefault="00A71D23" w:rsidP="00D17D42">
                            <w:pPr>
                              <w:rPr>
                                <w:sz w:val="16"/>
                                <w:szCs w:val="16"/>
                                <w:lang w:val="es-CO"/>
                              </w:rPr>
                            </w:pPr>
                            <w:r>
                              <w:rPr>
                                <w:sz w:val="16"/>
                                <w:szCs w:val="16"/>
                                <w:lang w:val="es-CO"/>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1B075" id="Elipse 96" o:spid="_x0000_s1046" style="position:absolute;margin-left:329.3pt;margin-top:145.9pt;width:26.3pt;height:2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" fillcolor="#f2a063 [2169]" strokecolor="#ec7216 [3209]" strokeweight=".5pt">
                <v:fill color2="#ef8c42 [2617]" rotate="t" colors="0 #f7b79f;.5 #f4ab90;1 #f89e7b" focus="100%" type="gradient">
                  <o:fill v:ext="view" type="gradientUnscaled"/>
                </v:fill>
                <v:stroke joinstyle="miter"/>
                <v:textbox>
                  <w:txbxContent>
                    <w:p w14:paraId="78D51356" w14:textId="77777777" w:rsidR="00A71D23" w:rsidRPr="00193508" w:rsidRDefault="00A71D23" w:rsidP="00D17D42">
                      <w:pPr>
                        <w:rPr>
                          <w:sz w:val="16"/>
                          <w:szCs w:val="16"/>
                          <w:lang w:val="es-CO"/>
                        </w:rPr>
                      </w:pPr>
                      <w:r>
                        <w:rPr>
                          <w:sz w:val="16"/>
                          <w:szCs w:val="16"/>
                          <w:lang w:val="es-CO"/>
                        </w:rPr>
                        <w:t>5</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19680" behindDoc="0" locked="0" layoutInCell="1" allowOverlap="1" wp14:anchorId="135364E1" wp14:editId="0151C36A">
                <wp:simplePos x="0" y="0"/>
                <wp:positionH relativeFrom="column">
                  <wp:posOffset>4348480</wp:posOffset>
                </wp:positionH>
                <wp:positionV relativeFrom="paragraph">
                  <wp:posOffset>1652270</wp:posOffset>
                </wp:positionV>
                <wp:extent cx="0" cy="167640"/>
                <wp:effectExtent l="95250" t="19050" r="57150" b="99060"/>
                <wp:wrapNone/>
                <wp:docPr id="97" name="Conector recto de flecha 97"/>
                <wp:cNvGraphicFramePr/>
                <a:graphic xmlns:a="http://schemas.openxmlformats.org/drawingml/2006/main">
                  <a:graphicData uri="http://schemas.microsoft.com/office/word/2010/wordprocessingShape">
                    <wps:wsp>
                      <wps:cNvCnPr/>
                      <wps:spPr>
                        <a:xfrm>
                          <a:off x="0" y="0"/>
                          <a:ext cx="0" cy="167640"/>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AD1DD1" id="Conector recto de flecha 97" o:spid="_x0000_s1026" type="#_x0000_t32" style="position:absolute;margin-left:342.4pt;margin-top:130.1pt;width:0;height:13.2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" strokecolor="#f0cda1 [3204]">
                <v:stroke endarrow="block" joinstyle="miter"/>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14560" behindDoc="0" locked="0" layoutInCell="1" allowOverlap="1" wp14:anchorId="38C26B69" wp14:editId="159F73F0">
                <wp:simplePos x="0" y="0"/>
                <wp:positionH relativeFrom="column">
                  <wp:posOffset>1696720</wp:posOffset>
                </wp:positionH>
                <wp:positionV relativeFrom="paragraph">
                  <wp:posOffset>458470</wp:posOffset>
                </wp:positionV>
                <wp:extent cx="3308350" cy="2413000"/>
                <wp:effectExtent l="57150" t="19050" r="82550" b="101600"/>
                <wp:wrapNone/>
                <wp:docPr id="29" name="Rectángulo: esquinas redondeadas 29"/>
                <wp:cNvGraphicFramePr/>
                <a:graphic xmlns:a="http://schemas.openxmlformats.org/drawingml/2006/main">
                  <a:graphicData uri="http://schemas.microsoft.com/office/word/2010/wordprocessingShape">
                    <wps:wsp>
                      <wps:cNvSpPr/>
                      <wps:spPr>
                        <a:xfrm>
                          <a:off x="0" y="0"/>
                          <a:ext cx="3308350" cy="2413000"/>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1B584B5" id="Rectángulo: esquinas redondeadas 29" o:spid="_x0000_s1026" style="position:absolute;margin-left:133.6pt;margin-top:36.1pt;width:260.5pt;height:19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" filled="f" strokecolor="#f0cda1 [3204]" strokeweight=".5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17632" behindDoc="0" locked="0" layoutInCell="1" allowOverlap="1" wp14:anchorId="212F867F" wp14:editId="3747747A">
                <wp:simplePos x="0" y="0"/>
                <wp:positionH relativeFrom="column">
                  <wp:posOffset>2500630</wp:posOffset>
                </wp:positionH>
                <wp:positionV relativeFrom="paragraph">
                  <wp:posOffset>1741170</wp:posOffset>
                </wp:positionV>
                <wp:extent cx="334010" cy="276860"/>
                <wp:effectExtent l="57150" t="38100" r="46990" b="104140"/>
                <wp:wrapNone/>
                <wp:docPr id="98" name="Elipse 98"/>
                <wp:cNvGraphicFramePr/>
                <a:graphic xmlns:a="http://schemas.openxmlformats.org/drawingml/2006/main">
                  <a:graphicData uri="http://schemas.microsoft.com/office/word/2010/wordprocessingShape">
                    <wps:wsp>
                      <wps:cNvSpPr/>
                      <wps:spPr>
                        <a:xfrm>
                          <a:off x="0" y="0"/>
                          <a:ext cx="334010" cy="2768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54577DA" w14:textId="77777777" w:rsidR="00A71D23" w:rsidRPr="00193508" w:rsidRDefault="00A71D23" w:rsidP="00D17D42">
                            <w:pPr>
                              <w:rPr>
                                <w:sz w:val="16"/>
                                <w:szCs w:val="16"/>
                                <w:lang w:val="es-CO"/>
                              </w:rPr>
                            </w:pPr>
                            <w:r>
                              <w:rPr>
                                <w:sz w:val="16"/>
                                <w:szCs w:val="16"/>
                                <w:lang w:val="es-CO"/>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F867F" id="Elipse 98" o:spid="_x0000_s1047" style="position:absolute;margin-left:196.9pt;margin-top:137.1pt;width:26.3pt;height:2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" fillcolor="#f2a063 [2169]" strokecolor="#ec7216 [3209]" strokeweight=".5pt">
                <v:fill color2="#ef8c42 [2617]" rotate="t" colors="0 #f7b79f;.5 #f4ab90;1 #f89e7b" focus="100%" type="gradient">
                  <o:fill v:ext="view" type="gradientUnscaled"/>
                </v:fill>
                <v:stroke joinstyle="miter"/>
                <v:textbox>
                  <w:txbxContent>
                    <w:p w14:paraId="254577DA" w14:textId="77777777" w:rsidR="00A71D23" w:rsidRPr="00193508" w:rsidRDefault="00A71D23" w:rsidP="00D17D42">
                      <w:pPr>
                        <w:rPr>
                          <w:sz w:val="16"/>
                          <w:szCs w:val="16"/>
                          <w:lang w:val="es-CO"/>
                        </w:rPr>
                      </w:pPr>
                      <w:r>
                        <w:rPr>
                          <w:sz w:val="16"/>
                          <w:szCs w:val="16"/>
                          <w:lang w:val="es-CO"/>
                        </w:rPr>
                        <w:t>4</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16608" behindDoc="0" locked="0" layoutInCell="1" allowOverlap="1" wp14:anchorId="4B4C4AF4" wp14:editId="48E45C4A">
                <wp:simplePos x="0" y="0"/>
                <wp:positionH relativeFrom="column">
                  <wp:posOffset>2199640</wp:posOffset>
                </wp:positionH>
                <wp:positionV relativeFrom="paragraph">
                  <wp:posOffset>1860550</wp:posOffset>
                </wp:positionV>
                <wp:extent cx="269240" cy="5080"/>
                <wp:effectExtent l="38100" t="76200" r="35560" b="128270"/>
                <wp:wrapNone/>
                <wp:docPr id="99" name="Conector recto de flecha 99"/>
                <wp:cNvGraphicFramePr/>
                <a:graphic xmlns:a="http://schemas.openxmlformats.org/drawingml/2006/main">
                  <a:graphicData uri="http://schemas.microsoft.com/office/word/2010/wordprocessingShape">
                    <wps:wsp>
                      <wps:cNvCnPr/>
                      <wps:spPr>
                        <a:xfrm flipV="1">
                          <a:off x="0" y="0"/>
                          <a:ext cx="269240" cy="5080"/>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598AFA" id="Conector recto de flecha 99" o:spid="_x0000_s1026" type="#_x0000_t32" style="position:absolute;margin-left:173.2pt;margin-top:146.5pt;width:21.2pt;height:.4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" strokecolor="#f0cda1 [3204]">
                <v:stroke endarrow="block" joinstyle="miter"/>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15584" behindDoc="0" locked="0" layoutInCell="1" allowOverlap="1" wp14:anchorId="7BB56110" wp14:editId="7859AF60">
                <wp:simplePos x="0" y="0"/>
                <wp:positionH relativeFrom="column">
                  <wp:posOffset>4720590</wp:posOffset>
                </wp:positionH>
                <wp:positionV relativeFrom="paragraph">
                  <wp:posOffset>2574290</wp:posOffset>
                </wp:positionV>
                <wp:extent cx="334010" cy="276860"/>
                <wp:effectExtent l="57150" t="38100" r="46990" b="104140"/>
                <wp:wrapNone/>
                <wp:docPr id="100" name="Elipse 100"/>
                <wp:cNvGraphicFramePr/>
                <a:graphic xmlns:a="http://schemas.openxmlformats.org/drawingml/2006/main">
                  <a:graphicData uri="http://schemas.microsoft.com/office/word/2010/wordprocessingShape">
                    <wps:wsp>
                      <wps:cNvSpPr/>
                      <wps:spPr>
                        <a:xfrm>
                          <a:off x="0" y="0"/>
                          <a:ext cx="334010" cy="2768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ECCACB3" w14:textId="77777777" w:rsidR="00A71D23" w:rsidRPr="00193508" w:rsidRDefault="00A71D23" w:rsidP="00D17D42">
                            <w:pPr>
                              <w:rPr>
                                <w:sz w:val="16"/>
                                <w:szCs w:val="16"/>
                                <w:lang w:val="es-CO"/>
                              </w:rPr>
                            </w:pPr>
                            <w:r>
                              <w:rPr>
                                <w:sz w:val="16"/>
                                <w:szCs w:val="16"/>
                                <w:lang w:val="es-CO"/>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B56110" id="Elipse 100" o:spid="_x0000_s1048" style="position:absolute;margin-left:371.7pt;margin-top:202.7pt;width:26.3pt;height:21.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" fillcolor="#f2a063 [2169]" strokecolor="#ec7216 [3209]" strokeweight=".5pt">
                <v:fill color2="#ef8c42 [2617]" rotate="t" colors="0 #f7b79f;.5 #f4ab90;1 #f89e7b" focus="100%" type="gradient">
                  <o:fill v:ext="view" type="gradientUnscaled"/>
                </v:fill>
                <v:stroke joinstyle="miter"/>
                <v:textbox>
                  <w:txbxContent>
                    <w:p w14:paraId="0ECCACB3" w14:textId="77777777" w:rsidR="00A71D23" w:rsidRPr="00193508" w:rsidRDefault="00A71D23" w:rsidP="00D17D42">
                      <w:pPr>
                        <w:rPr>
                          <w:sz w:val="16"/>
                          <w:szCs w:val="16"/>
                          <w:lang w:val="es-CO"/>
                        </w:rPr>
                      </w:pPr>
                      <w:r>
                        <w:rPr>
                          <w:sz w:val="16"/>
                          <w:szCs w:val="16"/>
                          <w:lang w:val="es-CO"/>
                        </w:rPr>
                        <w:t>3</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13536" behindDoc="0" locked="0" layoutInCell="1" allowOverlap="1" wp14:anchorId="23A9ECCA" wp14:editId="48EDBF0C">
                <wp:simplePos x="0" y="0"/>
                <wp:positionH relativeFrom="column">
                  <wp:posOffset>778510</wp:posOffset>
                </wp:positionH>
                <wp:positionV relativeFrom="paragraph">
                  <wp:posOffset>913130</wp:posOffset>
                </wp:positionV>
                <wp:extent cx="334010" cy="276860"/>
                <wp:effectExtent l="57150" t="38100" r="46990" b="104140"/>
                <wp:wrapNone/>
                <wp:docPr id="101" name="Elipse 101"/>
                <wp:cNvGraphicFramePr/>
                <a:graphic xmlns:a="http://schemas.openxmlformats.org/drawingml/2006/main">
                  <a:graphicData uri="http://schemas.microsoft.com/office/word/2010/wordprocessingShape">
                    <wps:wsp>
                      <wps:cNvSpPr/>
                      <wps:spPr>
                        <a:xfrm>
                          <a:off x="0" y="0"/>
                          <a:ext cx="334010" cy="2768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4371EB9" w14:textId="77777777" w:rsidR="00A71D23" w:rsidRPr="00193508" w:rsidRDefault="00A71D23" w:rsidP="00D17D42">
                            <w:pPr>
                              <w:rPr>
                                <w:sz w:val="16"/>
                                <w:szCs w:val="16"/>
                                <w:lang w:val="es-CO"/>
                              </w:rPr>
                            </w:pPr>
                            <w:r>
                              <w:rPr>
                                <w:sz w:val="16"/>
                                <w:szCs w:val="16"/>
                                <w:lang w:val="es-C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9ECCA" id="Elipse 101" o:spid="_x0000_s1049" style="position:absolute;margin-left:61.3pt;margin-top:71.9pt;width:26.3pt;height:2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" fillcolor="#f2a063 [2169]" strokecolor="#ec7216 [3209]" strokeweight=".5pt">
                <v:fill color2="#ef8c42 [2617]" rotate="t" colors="0 #f7b79f;.5 #f4ab90;1 #f89e7b" focus="100%" type="gradient">
                  <o:fill v:ext="view" type="gradientUnscaled"/>
                </v:fill>
                <v:stroke joinstyle="miter"/>
                <v:textbox>
                  <w:txbxContent>
                    <w:p w14:paraId="64371EB9" w14:textId="77777777" w:rsidR="00A71D23" w:rsidRPr="00193508" w:rsidRDefault="00A71D23" w:rsidP="00D17D42">
                      <w:pPr>
                        <w:rPr>
                          <w:sz w:val="16"/>
                          <w:szCs w:val="16"/>
                          <w:lang w:val="es-CO"/>
                        </w:rPr>
                      </w:pPr>
                      <w:r>
                        <w:rPr>
                          <w:sz w:val="16"/>
                          <w:szCs w:val="16"/>
                          <w:lang w:val="es-CO"/>
                        </w:rPr>
                        <w:t>2</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12512" behindDoc="0" locked="0" layoutInCell="1" allowOverlap="1" wp14:anchorId="63C71C01" wp14:editId="688A3ABC">
                <wp:simplePos x="0" y="0"/>
                <wp:positionH relativeFrom="column">
                  <wp:posOffset>473710</wp:posOffset>
                </wp:positionH>
                <wp:positionV relativeFrom="paragraph">
                  <wp:posOffset>791210</wp:posOffset>
                </wp:positionV>
                <wp:extent cx="262890" cy="276860"/>
                <wp:effectExtent l="57150" t="38100" r="60960" b="123190"/>
                <wp:wrapNone/>
                <wp:docPr id="102" name="Conector: angular 27"/>
                <wp:cNvGraphicFramePr/>
                <a:graphic xmlns:a="http://schemas.openxmlformats.org/drawingml/2006/main">
                  <a:graphicData uri="http://schemas.microsoft.com/office/word/2010/wordprocessingShape">
                    <wps:wsp>
                      <wps:cNvCnPr/>
                      <wps:spPr>
                        <a:xfrm>
                          <a:off x="0" y="0"/>
                          <a:ext cx="262890" cy="276860"/>
                        </a:xfrm>
                        <a:prstGeom prst="bentConnector3">
                          <a:avLst>
                            <a:gd name="adj1" fmla="val -425"/>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774EEC" id="Conector: angular 27" o:spid="_x0000_s1026" type="#_x0000_t34" style="position:absolute;margin-left:37.3pt;margin-top:62.3pt;width:20.7pt;height:2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" adj="-92" strokecolor="#f0cda1 [3204]">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11488" behindDoc="0" locked="0" layoutInCell="1" allowOverlap="1" wp14:anchorId="19FC3F7A" wp14:editId="7D1BE47D">
                <wp:simplePos x="0" y="0"/>
                <wp:positionH relativeFrom="column">
                  <wp:posOffset>60960</wp:posOffset>
                </wp:positionH>
                <wp:positionV relativeFrom="paragraph">
                  <wp:posOffset>590550</wp:posOffset>
                </wp:positionV>
                <wp:extent cx="843280" cy="193040"/>
                <wp:effectExtent l="57150" t="19050" r="52070" b="92710"/>
                <wp:wrapNone/>
                <wp:docPr id="103" name="Rectángulo: esquinas redondeadas 18"/>
                <wp:cNvGraphicFramePr/>
                <a:graphic xmlns:a="http://schemas.openxmlformats.org/drawingml/2006/main">
                  <a:graphicData uri="http://schemas.microsoft.com/office/word/2010/wordprocessingShape">
                    <wps:wsp>
                      <wps:cNvSpPr/>
                      <wps:spPr>
                        <a:xfrm>
                          <a:off x="0" y="0"/>
                          <a:ext cx="843280" cy="193040"/>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DD0FE9A" id="Rectángulo: esquinas redondeadas 18" o:spid="_x0000_s1026" style="position:absolute;margin-left:4.8pt;margin-top:46.5pt;width:66.4pt;height:15.2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" filled="f" strokecolor="#f0cda1 [3204]" strokeweight=".5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08416" behindDoc="0" locked="0" layoutInCell="1" allowOverlap="1" wp14:anchorId="32197FF4" wp14:editId="174E86E4">
                <wp:simplePos x="0" y="0"/>
                <wp:positionH relativeFrom="column">
                  <wp:posOffset>1605280</wp:posOffset>
                </wp:positionH>
                <wp:positionV relativeFrom="paragraph">
                  <wp:posOffset>204470</wp:posOffset>
                </wp:positionV>
                <wp:extent cx="568960" cy="5080"/>
                <wp:effectExtent l="38100" t="38100" r="59690" b="90170"/>
                <wp:wrapNone/>
                <wp:docPr id="104" name="Conector recto 104"/>
                <wp:cNvGraphicFramePr/>
                <a:graphic xmlns:a="http://schemas.openxmlformats.org/drawingml/2006/main">
                  <a:graphicData uri="http://schemas.microsoft.com/office/word/2010/wordprocessingShape">
                    <wps:wsp>
                      <wps:cNvCnPr/>
                      <wps:spPr>
                        <a:xfrm>
                          <a:off x="0" y="0"/>
                          <a:ext cx="568960" cy="508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7AF5A45" id="Conector recto 104"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26.4pt,16.1pt" to="171.2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" strokecolor="#ec7216 [3209]" strokeweight="1pt">
                <v:stroke joinstyle="miter"/>
              </v:line>
            </w:pict>
          </mc:Fallback>
        </mc:AlternateContent>
      </w:r>
      <w:r w:rsidRPr="00A7797F">
        <w:rPr>
          <w:rFonts w:asciiTheme="majorHAnsi" w:eastAsia="Gill Sans" w:hAnsiTheme="majorHAnsi" w:cs="Gill Sans"/>
          <w:noProof/>
          <w:lang w:val="en-US"/>
        </w:rPr>
        <w:drawing>
          <wp:inline distT="0" distB="0" distL="0" distR="0" wp14:anchorId="3A9984BD" wp14:editId="2E860B12">
            <wp:extent cx="5993130" cy="326136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5594" cy="3262701"/>
                    </a:xfrm>
                    <a:prstGeom prst="rect">
                      <a:avLst/>
                    </a:prstGeom>
                  </pic:spPr>
                </pic:pic>
              </a:graphicData>
            </a:graphic>
          </wp:inline>
        </w:drawing>
      </w:r>
    </w:p>
    <w:p w14:paraId="79104AB7" w14:textId="77777777" w:rsidR="00D17D42" w:rsidRPr="00A7797F" w:rsidRDefault="00D17D42" w:rsidP="007D53B7">
      <w:pPr>
        <w:spacing w:line="360" w:lineRule="auto"/>
        <w:rPr>
          <w:rFonts w:asciiTheme="majorHAnsi" w:eastAsia="Gill Sans" w:hAnsiTheme="majorHAnsi" w:cs="Gill Sans"/>
          <w:lang w:val="es-CO"/>
        </w:rPr>
      </w:pPr>
    </w:p>
    <w:p w14:paraId="010F591A" w14:textId="77777777" w:rsidR="00D17D42" w:rsidRPr="00A7797F" w:rsidRDefault="00D17D42" w:rsidP="007D53B7">
      <w:pPr>
        <w:spacing w:line="360" w:lineRule="auto"/>
        <w:rPr>
          <w:rFonts w:asciiTheme="majorHAnsi" w:eastAsia="Gill Sans" w:hAnsiTheme="majorHAnsi" w:cs="Gill Sans"/>
          <w:lang w:val="es-CO"/>
        </w:rPr>
      </w:pPr>
    </w:p>
    <w:p w14:paraId="44D9EF6B" w14:textId="77777777" w:rsidR="00D17D42" w:rsidRPr="00A7797F" w:rsidRDefault="00D17D42" w:rsidP="007D53B7">
      <w:pPr>
        <w:spacing w:line="360" w:lineRule="auto"/>
        <w:jc w:val="center"/>
        <w:rPr>
          <w:rFonts w:asciiTheme="majorHAnsi" w:eastAsia="Gill Sans" w:hAnsiTheme="majorHAnsi" w:cs="Gill Sans"/>
          <w:lang w:val="es-CO"/>
        </w:rPr>
      </w:pPr>
      <w:r w:rsidRPr="00A7797F">
        <w:rPr>
          <w:rFonts w:asciiTheme="majorHAnsi" w:hAnsiTheme="majorHAnsi"/>
          <w:noProof/>
          <w:lang w:val="en-US"/>
        </w:rPr>
        <w:drawing>
          <wp:inline distT="0" distB="0" distL="0" distR="0" wp14:anchorId="67638528" wp14:editId="6FF844A4">
            <wp:extent cx="1963021" cy="312928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1406" cy="3142647"/>
                    </a:xfrm>
                    <a:prstGeom prst="rect">
                      <a:avLst/>
                    </a:prstGeom>
                    <a:noFill/>
                    <a:ln>
                      <a:noFill/>
                    </a:ln>
                  </pic:spPr>
                </pic:pic>
              </a:graphicData>
            </a:graphic>
          </wp:inline>
        </w:drawing>
      </w:r>
      <w:r w:rsidRPr="00A7797F">
        <w:rPr>
          <w:rFonts w:asciiTheme="majorHAnsi" w:eastAsia="Gill Sans" w:hAnsiTheme="majorHAnsi" w:cs="Gill Sans"/>
          <w:lang w:val="es-CO"/>
        </w:rPr>
        <w:t xml:space="preserve">                   </w:t>
      </w:r>
      <w:r w:rsidRPr="00A7797F">
        <w:rPr>
          <w:rFonts w:asciiTheme="majorHAnsi" w:hAnsiTheme="majorHAnsi"/>
          <w:noProof/>
          <w:lang w:val="en-US"/>
        </w:rPr>
        <w:drawing>
          <wp:inline distT="0" distB="0" distL="0" distR="0" wp14:anchorId="226E441C" wp14:editId="7B37BBD0">
            <wp:extent cx="2015651" cy="3119120"/>
            <wp:effectExtent l="0" t="0" r="3810"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4465" cy="3132759"/>
                    </a:xfrm>
                    <a:prstGeom prst="rect">
                      <a:avLst/>
                    </a:prstGeom>
                    <a:noFill/>
                    <a:ln>
                      <a:noFill/>
                    </a:ln>
                  </pic:spPr>
                </pic:pic>
              </a:graphicData>
            </a:graphic>
          </wp:inline>
        </w:drawing>
      </w:r>
    </w:p>
    <w:p w14:paraId="77C2C5D1" w14:textId="77777777" w:rsidR="00D64618" w:rsidRPr="00A7797F" w:rsidRDefault="00D64618" w:rsidP="007D53B7">
      <w:pPr>
        <w:spacing w:line="360" w:lineRule="auto"/>
        <w:jc w:val="center"/>
        <w:rPr>
          <w:rFonts w:asciiTheme="majorHAnsi" w:eastAsia="Gill Sans" w:hAnsiTheme="majorHAnsi" w:cs="Gill Sans"/>
          <w:lang w:val="es-CO"/>
        </w:rPr>
      </w:pPr>
    </w:p>
    <w:p w14:paraId="062BE874" w14:textId="77777777" w:rsidR="00D64618" w:rsidRPr="00A7797F" w:rsidRDefault="00D64618" w:rsidP="007D53B7">
      <w:pPr>
        <w:spacing w:line="360" w:lineRule="auto"/>
        <w:jc w:val="center"/>
        <w:rPr>
          <w:rFonts w:asciiTheme="majorHAnsi" w:eastAsia="Gill Sans" w:hAnsiTheme="majorHAnsi" w:cs="Gill Sans"/>
          <w:lang w:val="es-CO"/>
        </w:rPr>
      </w:pPr>
    </w:p>
    <w:p w14:paraId="45255CC3"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4564856C" w14:textId="77777777" w:rsidR="00D17D42" w:rsidRPr="00A7797F" w:rsidRDefault="00D17D42" w:rsidP="007D53B7">
      <w:pPr>
        <w:widowControl w:val="0"/>
        <w:numPr>
          <w:ilvl w:val="0"/>
          <w:numId w:val="35"/>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lastRenderedPageBreak/>
        <w:t>El administrador selecciona la opción “Gestionar Ambientes” ubicada en el menú superior.</w:t>
      </w:r>
    </w:p>
    <w:p w14:paraId="3C5F5F3E" w14:textId="77777777" w:rsidR="00D17D42" w:rsidRPr="00A7797F" w:rsidRDefault="00D17D42" w:rsidP="007D53B7">
      <w:pPr>
        <w:widowControl w:val="0"/>
        <w:numPr>
          <w:ilvl w:val="0"/>
          <w:numId w:val="35"/>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selecciona “Registrar Ambientes” ubicado en el menú lateral, opción que le desplegara el formulario con todos los campos para realizar el registro, es importante llenar en su totalidad todos los campos ya que estos con obligatorios.</w:t>
      </w:r>
    </w:p>
    <w:p w14:paraId="31D5B3A7" w14:textId="77777777" w:rsidR="00D17D42" w:rsidRPr="00A7797F" w:rsidRDefault="00D17D42" w:rsidP="007D53B7">
      <w:pPr>
        <w:widowControl w:val="0"/>
        <w:numPr>
          <w:ilvl w:val="0"/>
          <w:numId w:val="35"/>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diligencia el formulario ingresando datos en todos los campos del formulario, incluida la información sobre el inventario que se encuentre en dicho ambiente</w:t>
      </w:r>
    </w:p>
    <w:p w14:paraId="6E59D73F" w14:textId="77777777" w:rsidR="00D17D42" w:rsidRPr="00A7797F" w:rsidRDefault="00D17D42" w:rsidP="007D53B7">
      <w:pPr>
        <w:widowControl w:val="0"/>
        <w:numPr>
          <w:ilvl w:val="0"/>
          <w:numId w:val="35"/>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Para añadir más</w:t>
      </w:r>
      <w:r w:rsidRPr="006C54A7">
        <w:rPr>
          <w:rFonts w:asciiTheme="majorHAnsi" w:eastAsia="Gill Sans" w:hAnsiTheme="majorHAnsi" w:cs="Gill Sans"/>
          <w:lang w:val="es-CO"/>
        </w:rPr>
        <w:t xml:space="preserve"> articulo </w:t>
      </w:r>
      <w:r w:rsidRPr="00A7797F">
        <w:rPr>
          <w:rFonts w:asciiTheme="majorHAnsi" w:eastAsia="Gill Sans" w:hAnsiTheme="majorHAnsi" w:cs="Gill Sans"/>
          <w:lang w:val="es-CO"/>
        </w:rPr>
        <w:t>al ambiente el administrador deberá dar en el botón “Añadir”, el cual le permitirá digitar otro artículo que le corresponder al ambiente que se encuentra registrando.</w:t>
      </w:r>
    </w:p>
    <w:p w14:paraId="07A373F7" w14:textId="6A4B6A7A" w:rsidR="00D17D42" w:rsidRDefault="00D17D42" w:rsidP="007D53B7">
      <w:pPr>
        <w:widowControl w:val="0"/>
        <w:numPr>
          <w:ilvl w:val="0"/>
          <w:numId w:val="35"/>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En caso de que el administrador desee borrar un artículo</w:t>
      </w:r>
      <w:r w:rsidR="006C54A7">
        <w:rPr>
          <w:rFonts w:asciiTheme="majorHAnsi" w:eastAsia="Gill Sans" w:hAnsiTheme="majorHAnsi" w:cs="Gill Sans"/>
          <w:lang w:val="es-CO"/>
        </w:rPr>
        <w:t xml:space="preserve"> del inventario</w:t>
      </w:r>
      <w:r w:rsidRPr="00A7797F">
        <w:rPr>
          <w:rFonts w:asciiTheme="majorHAnsi" w:eastAsia="Gill Sans" w:hAnsiTheme="majorHAnsi" w:cs="Gill Sans"/>
          <w:lang w:val="es-CO"/>
        </w:rPr>
        <w:t xml:space="preserve">, </w:t>
      </w:r>
      <w:r w:rsidR="006C54A7">
        <w:rPr>
          <w:rFonts w:asciiTheme="majorHAnsi" w:eastAsia="Gill Sans" w:hAnsiTheme="majorHAnsi" w:cs="Gill Sans"/>
          <w:lang w:val="es-CO"/>
        </w:rPr>
        <w:t xml:space="preserve">podrá </w:t>
      </w:r>
      <w:r w:rsidRPr="00A7797F">
        <w:rPr>
          <w:rFonts w:asciiTheme="majorHAnsi" w:eastAsia="Gill Sans" w:hAnsiTheme="majorHAnsi" w:cs="Gill Sans"/>
          <w:lang w:val="es-CO"/>
        </w:rPr>
        <w:t>presionara el botón de borrar, opción que quitara de la lista de inventario el articulo correspondiente.</w:t>
      </w:r>
    </w:p>
    <w:p w14:paraId="6A40C37A" w14:textId="5FEA3B81" w:rsidR="003C0114" w:rsidRPr="00A7797F" w:rsidRDefault="003C0114" w:rsidP="007D53B7">
      <w:pPr>
        <w:widowControl w:val="0"/>
        <w:numPr>
          <w:ilvl w:val="0"/>
          <w:numId w:val="35"/>
        </w:numPr>
        <w:pBdr>
          <w:top w:val="nil"/>
          <w:left w:val="nil"/>
          <w:bottom w:val="nil"/>
          <w:right w:val="nil"/>
          <w:between w:val="nil"/>
        </w:pBdr>
        <w:spacing w:line="360" w:lineRule="auto"/>
        <w:rPr>
          <w:rFonts w:asciiTheme="majorHAnsi" w:eastAsia="Gill Sans" w:hAnsiTheme="majorHAnsi" w:cs="Gill Sans"/>
          <w:lang w:val="es-CO"/>
        </w:rPr>
      </w:pPr>
      <w:r>
        <w:rPr>
          <w:rFonts w:asciiTheme="majorHAnsi" w:eastAsia="Gill Sans" w:hAnsiTheme="majorHAnsi" w:cs="Gill Sans"/>
          <w:lang w:val="es-CO"/>
        </w:rPr>
        <w:t xml:space="preserve">El usuario administrador podrá seleccionar el estado en el que desea registrar el ambiente entre ambiente activo o desactivar para préstamo, si elige la segunda opción ningún usuario instructor podrá hacer uso del mismo hasta que se el ambiente sea activado. </w:t>
      </w:r>
    </w:p>
    <w:p w14:paraId="24A489BF" w14:textId="77777777" w:rsidR="00D17D42" w:rsidRPr="00A7797F" w:rsidRDefault="00D17D42" w:rsidP="007D53B7">
      <w:pPr>
        <w:widowControl w:val="0"/>
        <w:numPr>
          <w:ilvl w:val="0"/>
          <w:numId w:val="35"/>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presiona el botón “Registrar” para hacer el registro de los datos ya ingresados, posterior a ello deberá esperar a que un mensaje le notifique el estado de su solicitud, ya sea exitoso o estado erróneo indicando que tipo de error se encontró en la solicitud.</w:t>
      </w:r>
    </w:p>
    <w:p w14:paraId="60DDF7A9" w14:textId="77777777" w:rsidR="00B94801" w:rsidRPr="00A7797F" w:rsidRDefault="00684597" w:rsidP="007D53B7">
      <w:pPr>
        <w:pStyle w:val="Ttulo2"/>
        <w:numPr>
          <w:ilvl w:val="0"/>
          <w:numId w:val="17"/>
        </w:numPr>
        <w:spacing w:line="360" w:lineRule="auto"/>
        <w:rPr>
          <w:lang w:val="es-CO"/>
        </w:rPr>
      </w:pPr>
      <w:bookmarkStart w:id="9" w:name="_Toc56699800"/>
      <w:r w:rsidRPr="00A7797F">
        <w:rPr>
          <w:lang w:val="es-CO"/>
        </w:rPr>
        <w:t>Ventana Consulta</w:t>
      </w:r>
      <w:r w:rsidR="005E131E" w:rsidRPr="00A7797F">
        <w:rPr>
          <w:lang w:val="es-CO"/>
        </w:rPr>
        <w:t>r</w:t>
      </w:r>
      <w:r w:rsidRPr="00A7797F">
        <w:rPr>
          <w:lang w:val="es-CO"/>
        </w:rPr>
        <w:t xml:space="preserve"> Ambientes</w:t>
      </w:r>
      <w:bookmarkEnd w:id="9"/>
    </w:p>
    <w:p w14:paraId="3E730335" w14:textId="77777777" w:rsidR="00D17D42" w:rsidRPr="00A7797F" w:rsidRDefault="00D17D42" w:rsidP="007D53B7">
      <w:pPr>
        <w:spacing w:line="360" w:lineRule="auto"/>
        <w:rPr>
          <w:rFonts w:asciiTheme="majorHAnsi" w:hAnsiTheme="majorHAnsi"/>
          <w:lang w:val="es-CO"/>
        </w:rPr>
      </w:pPr>
    </w:p>
    <w:p w14:paraId="5D4EE8E9" w14:textId="146B5706" w:rsidR="00D17D42" w:rsidRPr="00A7797F" w:rsidRDefault="0049781E" w:rsidP="007D53B7">
      <w:pPr>
        <w:spacing w:line="360" w:lineRule="auto"/>
        <w:rPr>
          <w:rFonts w:asciiTheme="majorHAnsi" w:eastAsia="Gill Sans" w:hAnsiTheme="majorHAnsi" w:cs="Gill Sans"/>
          <w:color w:val="404040"/>
          <w:lang w:val="es-CO"/>
        </w:rPr>
      </w:pPr>
      <w:r>
        <w:rPr>
          <w:rFonts w:asciiTheme="majorHAnsi" w:eastAsia="Gill Sans" w:hAnsiTheme="majorHAnsi" w:cs="Gill Sans"/>
          <w:lang w:val="es-CO"/>
        </w:rPr>
        <w:lastRenderedPageBreak/>
        <w:t xml:space="preserve">El objetivo de la ventana de consultar ambientes es la de permitir gestionar (consultar, actualizar, activar/inactivar cuenta) información sobre los diferentes </w:t>
      </w:r>
      <w:r w:rsidR="001A636A">
        <w:rPr>
          <w:rFonts w:asciiTheme="majorHAnsi" w:eastAsia="Gill Sans" w:hAnsiTheme="majorHAnsi" w:cs="Gill Sans"/>
          <w:lang w:val="es-CO"/>
        </w:rPr>
        <w:t>ambientes</w:t>
      </w:r>
      <w:r>
        <w:rPr>
          <w:rFonts w:asciiTheme="majorHAnsi" w:eastAsia="Gill Sans" w:hAnsiTheme="majorHAnsi" w:cs="Gill Sans"/>
          <w:lang w:val="es-CO"/>
        </w:rPr>
        <w:t xml:space="preserve"> registrados en el sistema</w:t>
      </w:r>
      <w:r w:rsidR="006C5AC2">
        <w:rPr>
          <w:rFonts w:asciiTheme="majorHAnsi" w:eastAsia="Gill Sans" w:hAnsiTheme="majorHAnsi" w:cs="Gill Sans"/>
          <w:lang w:val="es-CO"/>
        </w:rPr>
        <w:t>, de</w:t>
      </w:r>
      <w:r w:rsidR="006C5AC2" w:rsidRPr="00A7797F">
        <w:rPr>
          <w:rFonts w:asciiTheme="majorHAnsi" w:eastAsia="Gill Sans" w:hAnsiTheme="majorHAnsi" w:cs="Gill Sans"/>
          <w:lang w:val="es-CO"/>
        </w:rPr>
        <w:t>spués</w:t>
      </w:r>
      <w:r w:rsidR="00D17D42" w:rsidRPr="00A7797F">
        <w:rPr>
          <w:rFonts w:asciiTheme="majorHAnsi" w:eastAsia="Gill Sans" w:hAnsiTheme="majorHAnsi" w:cs="Gill Sans"/>
          <w:lang w:val="es-CO"/>
        </w:rPr>
        <w:t xml:space="preserve"> de haber iniciado sesión el usuario </w:t>
      </w:r>
      <w:r w:rsidR="00D81379">
        <w:rPr>
          <w:rFonts w:asciiTheme="majorHAnsi" w:eastAsia="Gill Sans" w:hAnsiTheme="majorHAnsi" w:cs="Gill Sans"/>
          <w:lang w:val="es-CO"/>
        </w:rPr>
        <w:t xml:space="preserve">administrador </w:t>
      </w:r>
      <w:r w:rsidR="00D17D42" w:rsidRPr="00A7797F">
        <w:rPr>
          <w:rFonts w:asciiTheme="majorHAnsi" w:eastAsia="Gill Sans" w:hAnsiTheme="majorHAnsi" w:cs="Gill Sans"/>
          <w:lang w:val="es-CO"/>
        </w:rPr>
        <w:t xml:space="preserve">encontrara un menú superior identificando los diferentes módulos a los cuales tiene acceso, el usuario administrador deberá seleccionar la opción gestionar ambientes y posteriormente elegir la opción consultar ambiente, dicha ventana presentara un campo de búsqueda en el cual el usuario deberá ingresar el número del ambiente que desea consultar y </w:t>
      </w:r>
      <w:r w:rsidR="00D72406">
        <w:rPr>
          <w:rFonts w:asciiTheme="majorHAnsi" w:eastAsia="Gill Sans" w:hAnsiTheme="majorHAnsi" w:cs="Gill Sans"/>
          <w:lang w:val="es-CO"/>
        </w:rPr>
        <w:t>presionar</w:t>
      </w:r>
      <w:r w:rsidR="00D17D42" w:rsidRPr="00A7797F">
        <w:rPr>
          <w:rFonts w:asciiTheme="majorHAnsi" w:eastAsia="Gill Sans" w:hAnsiTheme="majorHAnsi" w:cs="Gill Sans"/>
          <w:lang w:val="es-CO"/>
        </w:rPr>
        <w:t xml:space="preserve"> en el icono de la lupa para que la búsqueda sea efectuada y posteriormente el sistema le presentara diferentes opciones para actualizar o eliminar el ambiente consultado. </w:t>
      </w:r>
      <w:r w:rsidR="00D17D42" w:rsidRPr="00A7797F">
        <w:rPr>
          <w:rFonts w:asciiTheme="majorHAnsi" w:eastAsia="Gill Sans" w:hAnsiTheme="majorHAnsi" w:cs="Gill Sans"/>
          <w:color w:val="404040"/>
          <w:lang w:val="es-CO"/>
        </w:rPr>
        <w:t>El formato de las pantallas (web – móvil) de consultar de ambientes se presenta a continuación:</w:t>
      </w:r>
    </w:p>
    <w:p w14:paraId="374A189F" w14:textId="77777777" w:rsidR="00D17D42" w:rsidRPr="00A7797F" w:rsidRDefault="00D17D42" w:rsidP="007D53B7">
      <w:pPr>
        <w:spacing w:line="360" w:lineRule="auto"/>
        <w:rPr>
          <w:rFonts w:asciiTheme="majorHAnsi" w:eastAsia="Gill Sans" w:hAnsiTheme="majorHAnsi" w:cs="Gill Sans"/>
          <w:color w:val="404040"/>
          <w:lang w:val="es-CO"/>
        </w:rPr>
      </w:pPr>
    </w:p>
    <w:p w14:paraId="309F6DC5" w14:textId="77777777" w:rsidR="00D17D42" w:rsidRPr="00A7797F" w:rsidRDefault="00D64618" w:rsidP="007D53B7">
      <w:pPr>
        <w:spacing w:line="360" w:lineRule="auto"/>
        <w:rPr>
          <w:rFonts w:asciiTheme="majorHAnsi" w:eastAsia="Gill Sans" w:hAnsiTheme="majorHAnsi" w:cs="Gill Sans"/>
          <w:color w:val="404040"/>
          <w:lang w:val="es-CO"/>
        </w:rPr>
      </w:pPr>
      <w:r w:rsidRPr="00A7797F">
        <w:rPr>
          <w:noProof/>
          <w:lang w:val="en-US"/>
        </w:rPr>
        <w:drawing>
          <wp:inline distT="0" distB="0" distL="0" distR="0" wp14:anchorId="242D0C02" wp14:editId="6F325C80">
            <wp:extent cx="6188710" cy="3802380"/>
            <wp:effectExtent l="0" t="0" r="254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3802380"/>
                    </a:xfrm>
                    <a:prstGeom prst="rect">
                      <a:avLst/>
                    </a:prstGeom>
                  </pic:spPr>
                </pic:pic>
              </a:graphicData>
            </a:graphic>
          </wp:inline>
        </w:drawing>
      </w:r>
    </w:p>
    <w:p w14:paraId="6F42E885" w14:textId="77777777" w:rsidR="00D17D42" w:rsidRPr="00A7797F" w:rsidRDefault="00D17D42" w:rsidP="007D53B7">
      <w:pPr>
        <w:spacing w:line="360" w:lineRule="auto"/>
        <w:rPr>
          <w:rFonts w:asciiTheme="majorHAnsi" w:eastAsia="Gill Sans" w:hAnsiTheme="majorHAnsi" w:cs="Gill Sans"/>
          <w:color w:val="404040"/>
          <w:lang w:val="es-CO"/>
        </w:rPr>
      </w:pPr>
    </w:p>
    <w:p w14:paraId="74DF1ADE" w14:textId="77777777" w:rsidR="00D17D42" w:rsidRPr="00A7797F" w:rsidRDefault="00D17D42" w:rsidP="007D53B7">
      <w:pPr>
        <w:spacing w:line="360" w:lineRule="auto"/>
        <w:rPr>
          <w:rFonts w:asciiTheme="majorHAnsi" w:eastAsia="Gill Sans" w:hAnsiTheme="majorHAnsi" w:cs="Gill Sans"/>
          <w:color w:val="404040"/>
          <w:lang w:val="es-CO"/>
        </w:rPr>
      </w:pPr>
    </w:p>
    <w:p w14:paraId="2E16ADDC" w14:textId="77777777" w:rsidR="00D17D42" w:rsidRPr="00A7797F" w:rsidRDefault="00D17D42" w:rsidP="007D53B7">
      <w:pPr>
        <w:pBdr>
          <w:top w:val="nil"/>
          <w:left w:val="nil"/>
          <w:bottom w:val="nil"/>
          <w:right w:val="nil"/>
          <w:between w:val="nil"/>
        </w:pBdr>
        <w:spacing w:after="200" w:line="360" w:lineRule="auto"/>
        <w:ind w:left="340" w:hanging="340"/>
        <w:jc w:val="center"/>
        <w:rPr>
          <w:rFonts w:asciiTheme="majorHAnsi" w:eastAsia="Gill Sans" w:hAnsiTheme="majorHAnsi" w:cs="Gill Sans"/>
          <w:color w:val="D17405"/>
          <w:sz w:val="25"/>
          <w:szCs w:val="25"/>
          <w:lang w:val="es-CO"/>
        </w:rPr>
      </w:pPr>
      <w:r w:rsidRPr="00A7797F">
        <w:rPr>
          <w:rFonts w:asciiTheme="majorHAnsi" w:hAnsiTheme="majorHAnsi"/>
          <w:noProof/>
          <w:lang w:val="en-US"/>
        </w:rPr>
        <w:lastRenderedPageBreak/>
        <w:drawing>
          <wp:inline distT="0" distB="0" distL="0" distR="0" wp14:anchorId="7A13880B" wp14:editId="5A56FD6A">
            <wp:extent cx="1829766" cy="2832100"/>
            <wp:effectExtent l="0" t="0" r="0"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4689" cy="2839720"/>
                    </a:xfrm>
                    <a:prstGeom prst="rect">
                      <a:avLst/>
                    </a:prstGeom>
                    <a:noFill/>
                    <a:ln>
                      <a:noFill/>
                    </a:ln>
                  </pic:spPr>
                </pic:pic>
              </a:graphicData>
            </a:graphic>
          </wp:inline>
        </w:drawing>
      </w:r>
      <w:r w:rsidRPr="00A7797F">
        <w:rPr>
          <w:rFonts w:asciiTheme="majorHAnsi" w:eastAsia="Gill Sans" w:hAnsiTheme="majorHAnsi" w:cs="Gill Sans"/>
          <w:color w:val="D17405"/>
          <w:sz w:val="25"/>
          <w:szCs w:val="25"/>
          <w:lang w:val="es-CO"/>
        </w:rPr>
        <w:t xml:space="preserve">  </w:t>
      </w:r>
      <w:r w:rsidRPr="00A7797F">
        <w:rPr>
          <w:rFonts w:asciiTheme="majorHAnsi" w:hAnsiTheme="majorHAnsi"/>
          <w:noProof/>
          <w:lang w:val="en-US"/>
        </w:rPr>
        <w:drawing>
          <wp:inline distT="0" distB="0" distL="0" distR="0" wp14:anchorId="5644A93E" wp14:editId="231D9248">
            <wp:extent cx="1824549" cy="2824026"/>
            <wp:effectExtent l="0" t="0" r="444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31606" cy="2834948"/>
                    </a:xfrm>
                    <a:prstGeom prst="rect">
                      <a:avLst/>
                    </a:prstGeom>
                    <a:noFill/>
                    <a:ln>
                      <a:noFill/>
                    </a:ln>
                  </pic:spPr>
                </pic:pic>
              </a:graphicData>
            </a:graphic>
          </wp:inline>
        </w:drawing>
      </w:r>
      <w:r w:rsidRPr="00A7797F">
        <w:rPr>
          <w:rFonts w:asciiTheme="majorHAnsi" w:eastAsia="Gill Sans" w:hAnsiTheme="majorHAnsi" w:cs="Gill Sans"/>
          <w:color w:val="D17405"/>
          <w:sz w:val="25"/>
          <w:szCs w:val="25"/>
          <w:lang w:val="es-CO"/>
        </w:rPr>
        <w:t xml:space="preserve">  </w:t>
      </w:r>
      <w:r w:rsidRPr="00A7797F">
        <w:rPr>
          <w:rFonts w:asciiTheme="majorHAnsi" w:hAnsiTheme="majorHAnsi"/>
          <w:noProof/>
          <w:lang w:val="en-US"/>
        </w:rPr>
        <w:drawing>
          <wp:inline distT="0" distB="0" distL="0" distR="0" wp14:anchorId="40819711" wp14:editId="468D48E2">
            <wp:extent cx="1833459" cy="283781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38645" cy="2845841"/>
                    </a:xfrm>
                    <a:prstGeom prst="rect">
                      <a:avLst/>
                    </a:prstGeom>
                    <a:noFill/>
                    <a:ln>
                      <a:noFill/>
                    </a:ln>
                  </pic:spPr>
                </pic:pic>
              </a:graphicData>
            </a:graphic>
          </wp:inline>
        </w:drawing>
      </w:r>
    </w:p>
    <w:p w14:paraId="3718AA76" w14:textId="77777777" w:rsidR="00D64618" w:rsidRPr="00A7797F" w:rsidRDefault="00D64618" w:rsidP="007D53B7">
      <w:pPr>
        <w:pBdr>
          <w:top w:val="nil"/>
          <w:left w:val="nil"/>
          <w:bottom w:val="nil"/>
          <w:right w:val="nil"/>
          <w:between w:val="nil"/>
        </w:pBdr>
        <w:spacing w:after="200" w:line="360" w:lineRule="auto"/>
        <w:ind w:left="340" w:hanging="340"/>
        <w:jc w:val="center"/>
        <w:rPr>
          <w:rFonts w:asciiTheme="majorHAnsi" w:eastAsia="Gill Sans" w:hAnsiTheme="majorHAnsi" w:cs="Gill Sans"/>
          <w:color w:val="D17405"/>
          <w:sz w:val="25"/>
          <w:szCs w:val="25"/>
          <w:lang w:val="es-CO"/>
        </w:rPr>
      </w:pPr>
    </w:p>
    <w:p w14:paraId="48504D07"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4BA7EF6B" w14:textId="77777777" w:rsidR="00D17D42" w:rsidRPr="00A7797F" w:rsidRDefault="00D17D42" w:rsidP="007D53B7">
      <w:pPr>
        <w:widowControl w:val="0"/>
        <w:numPr>
          <w:ilvl w:val="0"/>
          <w:numId w:val="36"/>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selecciona la opción de “Gestionar Ambientes” ubicada en el menú superior.</w:t>
      </w:r>
    </w:p>
    <w:p w14:paraId="0498A89A" w14:textId="77777777" w:rsidR="00D17D42" w:rsidRPr="00A7797F" w:rsidRDefault="00D17D42" w:rsidP="007D53B7">
      <w:pPr>
        <w:widowControl w:val="0"/>
        <w:numPr>
          <w:ilvl w:val="0"/>
          <w:numId w:val="36"/>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selecciona “Consulta ambientes” ubicado en el menú lateral.</w:t>
      </w:r>
    </w:p>
    <w:p w14:paraId="6F88CF6B" w14:textId="77777777" w:rsidR="00D17D42" w:rsidRPr="00A7797F" w:rsidRDefault="00D17D42" w:rsidP="007D53B7">
      <w:pPr>
        <w:widowControl w:val="0"/>
        <w:numPr>
          <w:ilvl w:val="0"/>
          <w:numId w:val="36"/>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 una barra de búsqueda en la cual el usuario debe ingresar el número del ambiente que desea consultar y luego dar </w:t>
      </w:r>
      <w:proofErr w:type="spellStart"/>
      <w:r w:rsidRPr="00A7797F">
        <w:rPr>
          <w:rFonts w:asciiTheme="majorHAnsi" w:eastAsia="Gill Sans" w:hAnsiTheme="majorHAnsi" w:cs="Gill Sans"/>
          <w:lang w:val="es-CO"/>
        </w:rPr>
        <w:t>click</w:t>
      </w:r>
      <w:proofErr w:type="spellEnd"/>
      <w:r w:rsidRPr="00A7797F">
        <w:rPr>
          <w:rFonts w:asciiTheme="majorHAnsi" w:eastAsia="Gill Sans" w:hAnsiTheme="majorHAnsi" w:cs="Gill Sans"/>
          <w:lang w:val="es-CO"/>
        </w:rPr>
        <w:t xml:space="preserve"> en el icono de lupa para realizar la búsqueda.</w:t>
      </w:r>
    </w:p>
    <w:p w14:paraId="6E8A33E7" w14:textId="77777777" w:rsidR="00D17D42" w:rsidRPr="00A7797F" w:rsidRDefault="00D17D42" w:rsidP="007D53B7">
      <w:pPr>
        <w:widowControl w:val="0"/>
        <w:numPr>
          <w:ilvl w:val="0"/>
          <w:numId w:val="36"/>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 sistema presenta la información del ambiente consultado y dos botones con la opción de actualizar y eliminar ambiente.</w:t>
      </w:r>
    </w:p>
    <w:p w14:paraId="46F624D2" w14:textId="11E282BC" w:rsidR="00D17D42" w:rsidRPr="00A7797F" w:rsidRDefault="00D17D42" w:rsidP="007D53B7">
      <w:pPr>
        <w:widowControl w:val="0"/>
        <w:numPr>
          <w:ilvl w:val="0"/>
          <w:numId w:val="36"/>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Al presionar el botón de actualizar se habilitarán los campos permitidos para su modificación como lo puede ser la información del ambiente y la de editar inventario de ambiente, además, el botón cambiara de nombre a guardar.</w:t>
      </w:r>
      <w:r w:rsidR="008429D8">
        <w:rPr>
          <w:rFonts w:asciiTheme="majorHAnsi" w:eastAsia="Gill Sans" w:hAnsiTheme="majorHAnsi" w:cs="Gill Sans"/>
          <w:lang w:val="es-CO"/>
        </w:rPr>
        <w:br/>
      </w:r>
    </w:p>
    <w:p w14:paraId="739E566F" w14:textId="77777777" w:rsidR="00D17D42" w:rsidRPr="00A7797F" w:rsidRDefault="00D17D42" w:rsidP="007D53B7">
      <w:pPr>
        <w:widowControl w:val="0"/>
        <w:numPr>
          <w:ilvl w:val="0"/>
          <w:numId w:val="36"/>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Luego de actualizar la información el administrador presiona el botón guardar este </w:t>
      </w:r>
      <w:r w:rsidRPr="00A7797F">
        <w:rPr>
          <w:rFonts w:asciiTheme="majorHAnsi" w:eastAsia="Gill Sans" w:hAnsiTheme="majorHAnsi" w:cs="Gill Sans"/>
          <w:lang w:val="es-CO"/>
        </w:rPr>
        <w:lastRenderedPageBreak/>
        <w:t>proceso es muy similar al de registro (ver ventana registro ambientes).</w:t>
      </w:r>
    </w:p>
    <w:p w14:paraId="1C66C87A" w14:textId="77777777" w:rsidR="00D17D42" w:rsidRPr="00A7797F" w:rsidRDefault="00D17D42" w:rsidP="007D53B7">
      <w:pPr>
        <w:widowControl w:val="0"/>
        <w:numPr>
          <w:ilvl w:val="0"/>
          <w:numId w:val="36"/>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administrador podrá eliminar el ambiente consultado al presionar el botón borrar ambiente.</w:t>
      </w:r>
    </w:p>
    <w:p w14:paraId="2E25B661" w14:textId="77777777" w:rsidR="00D17D42" w:rsidRPr="00A7797F" w:rsidRDefault="00D17D42" w:rsidP="007D53B7">
      <w:pPr>
        <w:widowControl w:val="0"/>
        <w:numPr>
          <w:ilvl w:val="0"/>
          <w:numId w:val="36"/>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presentara un mensaje de éxito sobre la acción realizada o un mensaje de estado de error en caso de que ocurra alguno, informando sobre cuál ha sido el error ocurrido en el sistema. </w:t>
      </w:r>
    </w:p>
    <w:p w14:paraId="77D27AB5" w14:textId="77777777" w:rsidR="00D17D42" w:rsidRPr="00A7797F" w:rsidRDefault="00D17D42" w:rsidP="007D53B7">
      <w:pPr>
        <w:spacing w:line="360" w:lineRule="auto"/>
        <w:rPr>
          <w:rFonts w:asciiTheme="majorHAnsi" w:hAnsiTheme="majorHAnsi"/>
          <w:lang w:val="es-CO"/>
        </w:rPr>
      </w:pPr>
      <w:r w:rsidRPr="00A7797F">
        <w:rPr>
          <w:rFonts w:asciiTheme="majorHAnsi" w:hAnsiTheme="majorHAnsi"/>
          <w:lang w:val="es-CO"/>
        </w:rPr>
        <w:br w:type="page"/>
      </w:r>
    </w:p>
    <w:p w14:paraId="60BA58EE" w14:textId="77777777" w:rsidR="00D711CC" w:rsidRPr="00A7797F" w:rsidRDefault="00770649" w:rsidP="007D53B7">
      <w:pPr>
        <w:pStyle w:val="Ttulo1"/>
        <w:numPr>
          <w:ilvl w:val="0"/>
          <w:numId w:val="2"/>
        </w:numPr>
        <w:tabs>
          <w:tab w:val="left" w:pos="284"/>
        </w:tabs>
        <w:spacing w:line="360" w:lineRule="auto"/>
        <w:rPr>
          <w:noProof/>
          <w:lang w:val="es-CO"/>
        </w:rPr>
      </w:pPr>
      <w:bookmarkStart w:id="10" w:name="_Toc56699801"/>
      <w:r w:rsidRPr="00A7797F">
        <w:rPr>
          <w:noProof/>
          <w:lang w:val="es-CO"/>
        </w:rPr>
        <w:lastRenderedPageBreak/>
        <w:t xml:space="preserve">USUARIO </w:t>
      </w:r>
      <w:r w:rsidR="00C87C16" w:rsidRPr="00A7797F">
        <w:rPr>
          <w:noProof/>
          <w:lang w:val="es-CO"/>
        </w:rPr>
        <w:t>GUARDA</w:t>
      </w:r>
      <w:bookmarkEnd w:id="10"/>
    </w:p>
    <w:p w14:paraId="67F280F2" w14:textId="77777777" w:rsidR="00D711CC" w:rsidRPr="00A7797F" w:rsidRDefault="00D711CC" w:rsidP="007D53B7">
      <w:pPr>
        <w:spacing w:line="360" w:lineRule="auto"/>
        <w:rPr>
          <w:rFonts w:asciiTheme="majorHAnsi" w:hAnsiTheme="majorHAnsi"/>
          <w:lang w:val="es-CO"/>
        </w:rPr>
      </w:pPr>
    </w:p>
    <w:p w14:paraId="5D499FA0" w14:textId="77777777" w:rsidR="00D711CC" w:rsidRPr="00A7797F" w:rsidRDefault="00D711CC" w:rsidP="007D53B7">
      <w:pPr>
        <w:pStyle w:val="Ttulo2"/>
        <w:numPr>
          <w:ilvl w:val="3"/>
          <w:numId w:val="14"/>
        </w:numPr>
        <w:spacing w:line="360" w:lineRule="auto"/>
        <w:ind w:left="709"/>
        <w:rPr>
          <w:lang w:val="es-CO"/>
        </w:rPr>
      </w:pPr>
      <w:bookmarkStart w:id="11" w:name="_Toc56699802"/>
      <w:r w:rsidRPr="00A7797F">
        <w:rPr>
          <w:lang w:val="es-CO"/>
        </w:rPr>
        <w:t>Ventana de inicio</w:t>
      </w:r>
      <w:bookmarkEnd w:id="11"/>
      <w:r w:rsidRPr="00A7797F">
        <w:rPr>
          <w:lang w:val="es-CO"/>
        </w:rPr>
        <w:t xml:space="preserve"> </w:t>
      </w:r>
    </w:p>
    <w:p w14:paraId="2AF83DAD" w14:textId="60A7DE3C" w:rsidR="00D17D42" w:rsidRDefault="0071336D" w:rsidP="007D53B7">
      <w:pPr>
        <w:pBdr>
          <w:top w:val="nil"/>
          <w:left w:val="nil"/>
          <w:bottom w:val="nil"/>
          <w:right w:val="nil"/>
          <w:between w:val="nil"/>
        </w:pBdr>
        <w:spacing w:before="120" w:line="360" w:lineRule="auto"/>
        <w:jc w:val="both"/>
        <w:rPr>
          <w:rFonts w:asciiTheme="majorHAnsi" w:eastAsia="Gill Sans" w:hAnsiTheme="majorHAnsi" w:cs="Gill Sans"/>
          <w:lang w:val="es-CO"/>
        </w:rPr>
      </w:pPr>
      <w:r>
        <w:rPr>
          <w:rFonts w:asciiTheme="majorHAnsi" w:eastAsia="Gill Sans" w:hAnsiTheme="majorHAnsi" w:cs="Gill Sans"/>
          <w:lang w:val="es-CO"/>
        </w:rPr>
        <w:t>El objetivo de la ventana de inicio es la de permitir al usuario guarda visualizar las diferentes solicitudes que realizan los instructores referentes a los ambientes de formación, d</w:t>
      </w:r>
      <w:r w:rsidR="00D17D42" w:rsidRPr="00B3019B">
        <w:rPr>
          <w:rFonts w:asciiTheme="majorHAnsi" w:eastAsia="Gill Sans" w:hAnsiTheme="majorHAnsi" w:cs="Gill Sans"/>
          <w:lang w:val="es-CO"/>
        </w:rPr>
        <w:t xml:space="preserve">espués de haber iniciado sesión el usuario guarda encontrará la ventana de inicio </w:t>
      </w:r>
      <w:r>
        <w:rPr>
          <w:rFonts w:asciiTheme="majorHAnsi" w:eastAsia="Gill Sans" w:hAnsiTheme="majorHAnsi" w:cs="Gill Sans"/>
          <w:lang w:val="es-CO"/>
        </w:rPr>
        <w:t xml:space="preserve">en la cual podrá visualizar dos listas, la primera la lista con todas las solicitudes que requieren la presencia del guarda para realizar registros de novedades en los diferentes ambientes de formación y la segunda las solicitudes de llaves por parte de los instructores para abrir los ambientes de formación </w:t>
      </w:r>
      <w:r w:rsidR="00B3019B" w:rsidRPr="00B3019B">
        <w:rPr>
          <w:rFonts w:asciiTheme="majorHAnsi" w:eastAsia="Gill Sans" w:hAnsiTheme="majorHAnsi" w:cs="Gill Sans"/>
          <w:lang w:val="es-CO"/>
        </w:rPr>
        <w:t>las cuales deberá</w:t>
      </w:r>
      <w:r w:rsidR="00AA4322">
        <w:rPr>
          <w:rFonts w:asciiTheme="majorHAnsi" w:eastAsia="Gill Sans" w:hAnsiTheme="majorHAnsi" w:cs="Gill Sans"/>
          <w:lang w:val="es-CO"/>
        </w:rPr>
        <w:t>n ser atendidas de a una y en orden de llegada</w:t>
      </w:r>
      <w:r w:rsidR="008C79F1">
        <w:rPr>
          <w:rFonts w:asciiTheme="majorHAnsi" w:eastAsia="Gill Sans" w:hAnsiTheme="majorHAnsi" w:cs="Gill Sans"/>
          <w:lang w:val="es-CO"/>
        </w:rPr>
        <w:t>, ya que es de vital importancia la atención de las mismas</w:t>
      </w:r>
      <w:r w:rsidR="0053060B">
        <w:rPr>
          <w:rFonts w:asciiTheme="majorHAnsi" w:eastAsia="Gill Sans" w:hAnsiTheme="majorHAnsi" w:cs="Gill Sans"/>
          <w:lang w:val="es-CO"/>
        </w:rPr>
        <w:t xml:space="preserve"> para mantener el orden en la </w:t>
      </w:r>
      <w:proofErr w:type="spellStart"/>
      <w:r w:rsidR="0053060B">
        <w:rPr>
          <w:rFonts w:asciiTheme="majorHAnsi" w:eastAsia="Gill Sans" w:hAnsiTheme="majorHAnsi" w:cs="Gill Sans"/>
          <w:lang w:val="es-CO"/>
        </w:rPr>
        <w:t>institución</w:t>
      </w:r>
      <w:r w:rsidR="00D17D42" w:rsidRPr="00B3019B">
        <w:rPr>
          <w:rFonts w:asciiTheme="majorHAnsi" w:eastAsia="Gill Sans" w:hAnsiTheme="majorHAnsi" w:cs="Gill Sans"/>
          <w:lang w:val="es-CO"/>
        </w:rPr>
        <w:t>El</w:t>
      </w:r>
      <w:proofErr w:type="spellEnd"/>
      <w:r w:rsidR="00D17D42" w:rsidRPr="00B3019B">
        <w:rPr>
          <w:rFonts w:asciiTheme="majorHAnsi" w:eastAsia="Gill Sans" w:hAnsiTheme="majorHAnsi" w:cs="Gill Sans"/>
          <w:lang w:val="es-CO"/>
        </w:rPr>
        <w:t xml:space="preserve"> formato de las pantallas (web – móvil) de inicio se presenta a continuación:</w:t>
      </w:r>
    </w:p>
    <w:p w14:paraId="19994AB3" w14:textId="77777777" w:rsidR="00403B5B" w:rsidRPr="00B3019B" w:rsidRDefault="00403B5B" w:rsidP="007D53B7">
      <w:pPr>
        <w:pBdr>
          <w:top w:val="nil"/>
          <w:left w:val="nil"/>
          <w:bottom w:val="nil"/>
          <w:right w:val="nil"/>
          <w:between w:val="nil"/>
        </w:pBdr>
        <w:spacing w:before="120" w:line="360" w:lineRule="auto"/>
        <w:jc w:val="both"/>
        <w:rPr>
          <w:rFonts w:asciiTheme="majorHAnsi" w:eastAsia="Gill Sans" w:hAnsiTheme="majorHAnsi" w:cs="Gill Sans"/>
          <w:lang w:val="es-CO"/>
        </w:rPr>
      </w:pPr>
    </w:p>
    <w:p w14:paraId="1062ED98" w14:textId="77777777" w:rsidR="00D17D42" w:rsidRPr="00A7797F" w:rsidRDefault="00D17D42" w:rsidP="007D53B7">
      <w:pPr>
        <w:pBdr>
          <w:top w:val="nil"/>
          <w:left w:val="nil"/>
          <w:bottom w:val="nil"/>
          <w:right w:val="nil"/>
          <w:between w:val="nil"/>
        </w:pBdr>
        <w:spacing w:before="120" w:line="360" w:lineRule="auto"/>
        <w:jc w:val="both"/>
        <w:rPr>
          <w:rFonts w:asciiTheme="majorHAnsi" w:eastAsia="Gill Sans" w:hAnsiTheme="majorHAnsi" w:cs="Gill Sans"/>
          <w:color w:val="404040"/>
          <w:lang w:val="es-CO"/>
        </w:rPr>
      </w:pPr>
      <w:r w:rsidRPr="00A7797F">
        <w:rPr>
          <w:rFonts w:asciiTheme="majorHAnsi" w:eastAsia="Gill Sans" w:hAnsiTheme="majorHAnsi" w:cs="Gill Sans"/>
          <w:noProof/>
          <w:lang w:val="en-US"/>
        </w:rPr>
        <mc:AlternateContent>
          <mc:Choice Requires="wps">
            <w:drawing>
              <wp:anchor distT="0" distB="0" distL="114300" distR="114300" simplePos="0" relativeHeight="251752448" behindDoc="0" locked="0" layoutInCell="1" allowOverlap="1" wp14:anchorId="3531DA8C" wp14:editId="5499FB88">
                <wp:simplePos x="0" y="0"/>
                <wp:positionH relativeFrom="column">
                  <wp:posOffset>5353050</wp:posOffset>
                </wp:positionH>
                <wp:positionV relativeFrom="paragraph">
                  <wp:posOffset>1771650</wp:posOffset>
                </wp:positionV>
                <wp:extent cx="280307" cy="248557"/>
                <wp:effectExtent l="57150" t="38100" r="24765" b="94615"/>
                <wp:wrapNone/>
                <wp:docPr id="127" name="Elipse 127"/>
                <wp:cNvGraphicFramePr/>
                <a:graphic xmlns:a="http://schemas.openxmlformats.org/drawingml/2006/main">
                  <a:graphicData uri="http://schemas.microsoft.com/office/word/2010/wordprocessingShape">
                    <wps:wsp>
                      <wps:cNvSpPr/>
                      <wps:spPr>
                        <a:xfrm>
                          <a:off x="0" y="0"/>
                          <a:ext cx="280307" cy="248557"/>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3D372F5" w14:textId="77777777" w:rsidR="00A71D23" w:rsidRPr="0012497F" w:rsidRDefault="00A71D23" w:rsidP="00D17D42">
                            <w:pPr>
                              <w:rPr>
                                <w:sz w:val="10"/>
                                <w:szCs w:val="10"/>
                                <w:lang w:val="es-CO"/>
                              </w:rPr>
                            </w:pPr>
                            <w:r>
                              <w:rPr>
                                <w:sz w:val="10"/>
                                <w:szCs w:val="10"/>
                                <w:lang w:val="es-C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1DA8C" id="Elipse 127" o:spid="_x0000_s1050" style="position:absolute;left:0;text-align:left;margin-left:421.5pt;margin-top:139.5pt;width:22.05pt;height:19.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" fillcolor="#f2a063 [2169]" strokecolor="#ec7216 [3209]" strokeweight=".5pt">
                <v:fill color2="#ef8c42 [2617]" rotate="t" colors="0 #f7b79f;.5 #f4ab90;1 #f89e7b" focus="100%" type="gradient">
                  <o:fill v:ext="view" type="gradientUnscaled"/>
                </v:fill>
                <v:stroke joinstyle="miter"/>
                <v:textbox>
                  <w:txbxContent>
                    <w:p w14:paraId="43D372F5" w14:textId="77777777" w:rsidR="00A71D23" w:rsidRPr="0012497F" w:rsidRDefault="00A71D23" w:rsidP="00D17D42">
                      <w:pPr>
                        <w:rPr>
                          <w:sz w:val="10"/>
                          <w:szCs w:val="10"/>
                          <w:lang w:val="es-CO"/>
                        </w:rPr>
                      </w:pPr>
                      <w:r>
                        <w:rPr>
                          <w:sz w:val="10"/>
                          <w:szCs w:val="10"/>
                          <w:lang w:val="es-CO"/>
                        </w:rPr>
                        <w:t>6</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51424" behindDoc="0" locked="0" layoutInCell="1" allowOverlap="1" wp14:anchorId="325385F8" wp14:editId="494754B5">
                <wp:simplePos x="0" y="0"/>
                <wp:positionH relativeFrom="column">
                  <wp:posOffset>4660900</wp:posOffset>
                </wp:positionH>
                <wp:positionV relativeFrom="paragraph">
                  <wp:posOffset>1892300</wp:posOffset>
                </wp:positionV>
                <wp:extent cx="666750" cy="139700"/>
                <wp:effectExtent l="38100" t="76200" r="0" b="88900"/>
                <wp:wrapNone/>
                <wp:docPr id="128" name="Conector: angular 19"/>
                <wp:cNvGraphicFramePr/>
                <a:graphic xmlns:a="http://schemas.openxmlformats.org/drawingml/2006/main">
                  <a:graphicData uri="http://schemas.microsoft.com/office/word/2010/wordprocessingShape">
                    <wps:wsp>
                      <wps:cNvCnPr/>
                      <wps:spPr>
                        <a:xfrm flipV="1">
                          <a:off x="0" y="0"/>
                          <a:ext cx="666750" cy="139700"/>
                        </a:xfrm>
                        <a:prstGeom prst="bentConnector3">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F32464" id="Conector: angular 19" o:spid="_x0000_s1026" type="#_x0000_t34" style="position:absolute;margin-left:367pt;margin-top:149pt;width:52.5pt;height:11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" strokecolor="#f0cda1 [3204]">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50400" behindDoc="0" locked="0" layoutInCell="1" allowOverlap="1" wp14:anchorId="508986E2" wp14:editId="470871DB">
                <wp:simplePos x="0" y="0"/>
                <wp:positionH relativeFrom="column">
                  <wp:posOffset>4267200</wp:posOffset>
                </wp:positionH>
                <wp:positionV relativeFrom="paragraph">
                  <wp:posOffset>189230</wp:posOffset>
                </wp:positionV>
                <wp:extent cx="280307" cy="248557"/>
                <wp:effectExtent l="57150" t="38100" r="24765" b="94615"/>
                <wp:wrapNone/>
                <wp:docPr id="129" name="Elipse 129"/>
                <wp:cNvGraphicFramePr/>
                <a:graphic xmlns:a="http://schemas.openxmlformats.org/drawingml/2006/main">
                  <a:graphicData uri="http://schemas.microsoft.com/office/word/2010/wordprocessingShape">
                    <wps:wsp>
                      <wps:cNvSpPr/>
                      <wps:spPr>
                        <a:xfrm>
                          <a:off x="0" y="0"/>
                          <a:ext cx="280307" cy="248557"/>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3BCAB1F" w14:textId="77777777" w:rsidR="00A71D23" w:rsidRPr="0012497F" w:rsidRDefault="00A71D23" w:rsidP="00D17D42">
                            <w:pPr>
                              <w:rPr>
                                <w:sz w:val="10"/>
                                <w:szCs w:val="10"/>
                                <w:lang w:val="es-CO"/>
                              </w:rPr>
                            </w:pPr>
                            <w:r>
                              <w:rPr>
                                <w:sz w:val="10"/>
                                <w:szCs w:val="10"/>
                                <w:lang w:val="es-CO"/>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986E2" id="Elipse 129" o:spid="_x0000_s1051" style="position:absolute;left:0;text-align:left;margin-left:336pt;margin-top:14.9pt;width:22.05pt;height:19.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" fillcolor="#f2a063 [2169]" strokecolor="#ec7216 [3209]" strokeweight=".5pt">
                <v:fill color2="#ef8c42 [2617]" rotate="t" colors="0 #f7b79f;.5 #f4ab90;1 #f89e7b" focus="100%" type="gradient">
                  <o:fill v:ext="view" type="gradientUnscaled"/>
                </v:fill>
                <v:stroke joinstyle="miter"/>
                <v:textbox>
                  <w:txbxContent>
                    <w:p w14:paraId="43BCAB1F" w14:textId="77777777" w:rsidR="00A71D23" w:rsidRPr="0012497F" w:rsidRDefault="00A71D23" w:rsidP="00D17D42">
                      <w:pPr>
                        <w:rPr>
                          <w:sz w:val="10"/>
                          <w:szCs w:val="10"/>
                          <w:lang w:val="es-CO"/>
                        </w:rPr>
                      </w:pPr>
                      <w:r>
                        <w:rPr>
                          <w:sz w:val="10"/>
                          <w:szCs w:val="10"/>
                          <w:lang w:val="es-CO"/>
                        </w:rPr>
                        <w:t>5</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49376" behindDoc="0" locked="0" layoutInCell="1" allowOverlap="1" wp14:anchorId="2A04ABA9" wp14:editId="103A48B7">
                <wp:simplePos x="0" y="0"/>
                <wp:positionH relativeFrom="column">
                  <wp:posOffset>4413250</wp:posOffset>
                </wp:positionH>
                <wp:positionV relativeFrom="paragraph">
                  <wp:posOffset>450850</wp:posOffset>
                </wp:positionV>
                <wp:extent cx="6350" cy="349250"/>
                <wp:effectExtent l="76200" t="38100" r="69850" b="12700"/>
                <wp:wrapNone/>
                <wp:docPr id="130" name="Conector recto de flecha 130"/>
                <wp:cNvGraphicFramePr/>
                <a:graphic xmlns:a="http://schemas.openxmlformats.org/drawingml/2006/main">
                  <a:graphicData uri="http://schemas.microsoft.com/office/word/2010/wordprocessingShape">
                    <wps:wsp>
                      <wps:cNvCnPr/>
                      <wps:spPr>
                        <a:xfrm flipH="1" flipV="1">
                          <a:off x="0" y="0"/>
                          <a:ext cx="635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DCD297" id="Conector recto de flecha 130" o:spid="_x0000_s1026" type="#_x0000_t32" style="position:absolute;margin-left:347.5pt;margin-top:35.5pt;width:.5pt;height:27.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" strokecolor="#f0cda1 [3204]" strokeweight=".5pt">
                <v:stroke endarrow="block" joinstyle="miter"/>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48352" behindDoc="0" locked="0" layoutInCell="1" allowOverlap="1" wp14:anchorId="2704518D" wp14:editId="6BB9431F">
                <wp:simplePos x="0" y="0"/>
                <wp:positionH relativeFrom="column">
                  <wp:posOffset>5314950</wp:posOffset>
                </wp:positionH>
                <wp:positionV relativeFrom="paragraph">
                  <wp:posOffset>863600</wp:posOffset>
                </wp:positionV>
                <wp:extent cx="280307" cy="248557"/>
                <wp:effectExtent l="57150" t="38100" r="24765" b="94615"/>
                <wp:wrapNone/>
                <wp:docPr id="131" name="Elipse 131"/>
                <wp:cNvGraphicFramePr/>
                <a:graphic xmlns:a="http://schemas.openxmlformats.org/drawingml/2006/main">
                  <a:graphicData uri="http://schemas.microsoft.com/office/word/2010/wordprocessingShape">
                    <wps:wsp>
                      <wps:cNvSpPr/>
                      <wps:spPr>
                        <a:xfrm>
                          <a:off x="0" y="0"/>
                          <a:ext cx="280307" cy="248557"/>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6E3A5EA" w14:textId="77777777" w:rsidR="00A71D23" w:rsidRPr="0012497F" w:rsidRDefault="00A71D23" w:rsidP="00D17D42">
                            <w:pPr>
                              <w:rPr>
                                <w:sz w:val="10"/>
                                <w:szCs w:val="10"/>
                                <w:lang w:val="es-CO"/>
                              </w:rPr>
                            </w:pPr>
                            <w:r>
                              <w:rPr>
                                <w:sz w:val="10"/>
                                <w:szCs w:val="10"/>
                                <w:lang w:val="es-CO"/>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04518D" id="Elipse 131" o:spid="_x0000_s1052" style="position:absolute;left:0;text-align:left;margin-left:418.5pt;margin-top:68pt;width:22.05pt;height:19.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" fillcolor="#f2a063 [2169]" strokecolor="#ec7216 [3209]" strokeweight=".5pt">
                <v:fill color2="#ef8c42 [2617]" rotate="t" colors="0 #f7b79f;.5 #f4ab90;1 #f89e7b" focus="100%" type="gradient">
                  <o:fill v:ext="view" type="gradientUnscaled"/>
                </v:fill>
                <v:stroke joinstyle="miter"/>
                <v:textbox>
                  <w:txbxContent>
                    <w:p w14:paraId="16E3A5EA" w14:textId="77777777" w:rsidR="00A71D23" w:rsidRPr="0012497F" w:rsidRDefault="00A71D23" w:rsidP="00D17D42">
                      <w:pPr>
                        <w:rPr>
                          <w:sz w:val="10"/>
                          <w:szCs w:val="10"/>
                          <w:lang w:val="es-CO"/>
                        </w:rPr>
                      </w:pPr>
                      <w:r>
                        <w:rPr>
                          <w:sz w:val="10"/>
                          <w:szCs w:val="10"/>
                          <w:lang w:val="es-CO"/>
                        </w:rPr>
                        <w:t>4</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47328" behindDoc="0" locked="0" layoutInCell="1" allowOverlap="1" wp14:anchorId="3D50DF3E" wp14:editId="6291256A">
                <wp:simplePos x="0" y="0"/>
                <wp:positionH relativeFrom="column">
                  <wp:posOffset>4587240</wp:posOffset>
                </wp:positionH>
                <wp:positionV relativeFrom="paragraph">
                  <wp:posOffset>1000760</wp:posOffset>
                </wp:positionV>
                <wp:extent cx="716280" cy="297180"/>
                <wp:effectExtent l="38100" t="76200" r="0" b="83820"/>
                <wp:wrapNone/>
                <wp:docPr id="132" name="Conector: angular 124"/>
                <wp:cNvGraphicFramePr/>
                <a:graphic xmlns:a="http://schemas.openxmlformats.org/drawingml/2006/main">
                  <a:graphicData uri="http://schemas.microsoft.com/office/word/2010/wordprocessingShape">
                    <wps:wsp>
                      <wps:cNvCnPr/>
                      <wps:spPr>
                        <a:xfrm flipV="1">
                          <a:off x="0" y="0"/>
                          <a:ext cx="716280" cy="297180"/>
                        </a:xfrm>
                        <a:prstGeom prst="bentConnector3">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0AB10E" id="Conector: angular 124" o:spid="_x0000_s1026" type="#_x0000_t34" style="position:absolute;margin-left:361.2pt;margin-top:78.8pt;width:56.4pt;height:23.4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" strokecolor="#f0cda1 [3204]">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46304" behindDoc="0" locked="0" layoutInCell="1" allowOverlap="1" wp14:anchorId="75552FD1" wp14:editId="60185CBC">
                <wp:simplePos x="0" y="0"/>
                <wp:positionH relativeFrom="column">
                  <wp:posOffset>621030</wp:posOffset>
                </wp:positionH>
                <wp:positionV relativeFrom="paragraph">
                  <wp:posOffset>1412240</wp:posOffset>
                </wp:positionV>
                <wp:extent cx="280307" cy="248557"/>
                <wp:effectExtent l="57150" t="38100" r="24765" b="94615"/>
                <wp:wrapNone/>
                <wp:docPr id="133" name="Elipse 133"/>
                <wp:cNvGraphicFramePr/>
                <a:graphic xmlns:a="http://schemas.openxmlformats.org/drawingml/2006/main">
                  <a:graphicData uri="http://schemas.microsoft.com/office/word/2010/wordprocessingShape">
                    <wps:wsp>
                      <wps:cNvSpPr/>
                      <wps:spPr>
                        <a:xfrm>
                          <a:off x="0" y="0"/>
                          <a:ext cx="280307" cy="248557"/>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8CE5452" w14:textId="77777777" w:rsidR="00A71D23" w:rsidRPr="0012497F" w:rsidRDefault="00A71D23" w:rsidP="00D17D42">
                            <w:pPr>
                              <w:rPr>
                                <w:sz w:val="10"/>
                                <w:szCs w:val="10"/>
                                <w:lang w:val="es-CO"/>
                              </w:rPr>
                            </w:pPr>
                            <w:r>
                              <w:rPr>
                                <w:sz w:val="10"/>
                                <w:szCs w:val="10"/>
                                <w:lang w:val="es-CO"/>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52FD1" id="Elipse 133" o:spid="_x0000_s1053" style="position:absolute;left:0;text-align:left;margin-left:48.9pt;margin-top:111.2pt;width:22.05pt;height:19.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" fillcolor="#f2a063 [2169]" strokecolor="#ec7216 [3209]" strokeweight=".5pt">
                <v:fill color2="#ef8c42 [2617]" rotate="t" colors="0 #f7b79f;.5 #f4ab90;1 #f89e7b" focus="100%" type="gradient">
                  <o:fill v:ext="view" type="gradientUnscaled"/>
                </v:fill>
                <v:stroke joinstyle="miter"/>
                <v:textbox>
                  <w:txbxContent>
                    <w:p w14:paraId="38CE5452" w14:textId="77777777" w:rsidR="00A71D23" w:rsidRPr="0012497F" w:rsidRDefault="00A71D23" w:rsidP="00D17D42">
                      <w:pPr>
                        <w:rPr>
                          <w:sz w:val="10"/>
                          <w:szCs w:val="10"/>
                          <w:lang w:val="es-CO"/>
                        </w:rPr>
                      </w:pPr>
                      <w:r>
                        <w:rPr>
                          <w:sz w:val="10"/>
                          <w:szCs w:val="10"/>
                          <w:lang w:val="es-CO"/>
                        </w:rPr>
                        <w:t>3</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45280" behindDoc="0" locked="0" layoutInCell="1" allowOverlap="1" wp14:anchorId="21AA8339" wp14:editId="2578DCE7">
                <wp:simplePos x="0" y="0"/>
                <wp:positionH relativeFrom="column">
                  <wp:posOffset>914400</wp:posOffset>
                </wp:positionH>
                <wp:positionV relativeFrom="paragraph">
                  <wp:posOffset>1297940</wp:posOffset>
                </wp:positionV>
                <wp:extent cx="510540" cy="251460"/>
                <wp:effectExtent l="57150" t="38100" r="60960" b="129540"/>
                <wp:wrapNone/>
                <wp:docPr id="134" name="Conector: angular 122"/>
                <wp:cNvGraphicFramePr/>
                <a:graphic xmlns:a="http://schemas.openxmlformats.org/drawingml/2006/main">
                  <a:graphicData uri="http://schemas.microsoft.com/office/word/2010/wordprocessingShape">
                    <wps:wsp>
                      <wps:cNvCnPr/>
                      <wps:spPr>
                        <a:xfrm flipH="1">
                          <a:off x="0" y="0"/>
                          <a:ext cx="510540" cy="251460"/>
                        </a:xfrm>
                        <a:prstGeom prst="bentConnector3">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9F1093" id="Conector: angular 122" o:spid="_x0000_s1026" type="#_x0000_t34" style="position:absolute;margin-left:1in;margin-top:102.2pt;width:40.2pt;height:19.8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" strokecolor="#f0cda1 [3204]">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44256" behindDoc="0" locked="0" layoutInCell="1" allowOverlap="1" wp14:anchorId="28BF506D" wp14:editId="4E7D3C84">
                <wp:simplePos x="0" y="0"/>
                <wp:positionH relativeFrom="column">
                  <wp:posOffset>4908550</wp:posOffset>
                </wp:positionH>
                <wp:positionV relativeFrom="paragraph">
                  <wp:posOffset>2362200</wp:posOffset>
                </wp:positionV>
                <wp:extent cx="280307" cy="248557"/>
                <wp:effectExtent l="57150" t="38100" r="24765" b="94615"/>
                <wp:wrapNone/>
                <wp:docPr id="135" name="Elipse 135"/>
                <wp:cNvGraphicFramePr/>
                <a:graphic xmlns:a="http://schemas.openxmlformats.org/drawingml/2006/main">
                  <a:graphicData uri="http://schemas.microsoft.com/office/word/2010/wordprocessingShape">
                    <wps:wsp>
                      <wps:cNvSpPr/>
                      <wps:spPr>
                        <a:xfrm>
                          <a:off x="0" y="0"/>
                          <a:ext cx="280307" cy="248557"/>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7C4A570" w14:textId="77777777" w:rsidR="00A71D23" w:rsidRPr="0012497F" w:rsidRDefault="00A71D23" w:rsidP="00D17D42">
                            <w:pPr>
                              <w:rPr>
                                <w:sz w:val="10"/>
                                <w:szCs w:val="10"/>
                                <w:lang w:val="es-CO"/>
                              </w:rPr>
                            </w:pPr>
                            <w:r>
                              <w:rPr>
                                <w:sz w:val="10"/>
                                <w:szCs w:val="10"/>
                                <w:lang w:val="es-C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BF506D" id="Elipse 135" o:spid="_x0000_s1054" style="position:absolute;left:0;text-align:left;margin-left:386.5pt;margin-top:186pt;width:22.05pt;height:19.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" fillcolor="#f2a063 [2169]" strokecolor="#ec7216 [3209]" strokeweight=".5pt">
                <v:fill color2="#ef8c42 [2617]" rotate="t" colors="0 #f7b79f;.5 #f4ab90;1 #f89e7b" focus="100%" type="gradient">
                  <o:fill v:ext="view" type="gradientUnscaled"/>
                </v:fill>
                <v:stroke joinstyle="miter"/>
                <v:textbox>
                  <w:txbxContent>
                    <w:p w14:paraId="47C4A570" w14:textId="77777777" w:rsidR="00A71D23" w:rsidRPr="0012497F" w:rsidRDefault="00A71D23" w:rsidP="00D17D42">
                      <w:pPr>
                        <w:rPr>
                          <w:sz w:val="10"/>
                          <w:szCs w:val="10"/>
                          <w:lang w:val="es-CO"/>
                        </w:rPr>
                      </w:pPr>
                      <w:r>
                        <w:rPr>
                          <w:sz w:val="10"/>
                          <w:szCs w:val="10"/>
                          <w:lang w:val="es-CO"/>
                        </w:rPr>
                        <w:t>2</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43232" behindDoc="0" locked="0" layoutInCell="1" allowOverlap="1" wp14:anchorId="35876267" wp14:editId="25D6EA14">
                <wp:simplePos x="0" y="0"/>
                <wp:positionH relativeFrom="margin">
                  <wp:posOffset>1104900</wp:posOffset>
                </wp:positionH>
                <wp:positionV relativeFrom="paragraph">
                  <wp:posOffset>266700</wp:posOffset>
                </wp:positionV>
                <wp:extent cx="3975100" cy="2406650"/>
                <wp:effectExtent l="57150" t="19050" r="82550" b="88900"/>
                <wp:wrapNone/>
                <wp:docPr id="136" name="Rectángulo: esquinas redondeadas 120"/>
                <wp:cNvGraphicFramePr/>
                <a:graphic xmlns:a="http://schemas.openxmlformats.org/drawingml/2006/main">
                  <a:graphicData uri="http://schemas.microsoft.com/office/word/2010/wordprocessingShape">
                    <wps:wsp>
                      <wps:cNvSpPr/>
                      <wps:spPr>
                        <a:xfrm>
                          <a:off x="0" y="0"/>
                          <a:ext cx="3975100" cy="2406650"/>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AED5546" id="Rectángulo: esquinas redondeadas 120" o:spid="_x0000_s1026" style="position:absolute;margin-left:87pt;margin-top:21pt;width:313pt;height:189.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" filled="f" strokecolor="#f0cda1 [3204]" strokeweight=".5pt">
                <v:stroke joinstyle="miter"/>
                <w10:wrap anchorx="margin"/>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42208" behindDoc="0" locked="0" layoutInCell="1" allowOverlap="1" wp14:anchorId="40DEC0E1" wp14:editId="3C9A59BF">
                <wp:simplePos x="0" y="0"/>
                <wp:positionH relativeFrom="column">
                  <wp:posOffset>216716</wp:posOffset>
                </wp:positionH>
                <wp:positionV relativeFrom="paragraph">
                  <wp:posOffset>351609</wp:posOffset>
                </wp:positionV>
                <wp:extent cx="280307" cy="248557"/>
                <wp:effectExtent l="57150" t="38100" r="24765" b="94615"/>
                <wp:wrapNone/>
                <wp:docPr id="137" name="Elipse 137"/>
                <wp:cNvGraphicFramePr/>
                <a:graphic xmlns:a="http://schemas.openxmlformats.org/drawingml/2006/main">
                  <a:graphicData uri="http://schemas.microsoft.com/office/word/2010/wordprocessingShape">
                    <wps:wsp>
                      <wps:cNvSpPr/>
                      <wps:spPr>
                        <a:xfrm>
                          <a:off x="0" y="0"/>
                          <a:ext cx="280307" cy="248557"/>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C5E3CC4" w14:textId="77777777" w:rsidR="00A71D23" w:rsidRPr="0012497F" w:rsidRDefault="00A71D23" w:rsidP="00D17D42">
                            <w:pPr>
                              <w:rPr>
                                <w:sz w:val="10"/>
                                <w:szCs w:val="10"/>
                                <w:lang w:val="es-CO"/>
                              </w:rPr>
                            </w:pPr>
                            <w:r w:rsidRPr="0012497F">
                              <w:rPr>
                                <w:sz w:val="10"/>
                                <w:szCs w:val="10"/>
                                <w:lang w:val="es-C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EC0E1" id="Elipse 137" o:spid="_x0000_s1055" style="position:absolute;left:0;text-align:left;margin-left:17.05pt;margin-top:27.7pt;width:22.05pt;height:19.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" fillcolor="#f2a063 [2169]" strokecolor="#ec7216 [3209]" strokeweight=".5pt">
                <v:fill color2="#ef8c42 [2617]" rotate="t" colors="0 #f7b79f;.5 #f4ab90;1 #f89e7b" focus="100%" type="gradient">
                  <o:fill v:ext="view" type="gradientUnscaled"/>
                </v:fill>
                <v:stroke joinstyle="miter"/>
                <v:textbox>
                  <w:txbxContent>
                    <w:p w14:paraId="7C5E3CC4" w14:textId="77777777" w:rsidR="00A71D23" w:rsidRPr="0012497F" w:rsidRDefault="00A71D23" w:rsidP="00D17D42">
                      <w:pPr>
                        <w:rPr>
                          <w:sz w:val="10"/>
                          <w:szCs w:val="10"/>
                          <w:lang w:val="es-CO"/>
                        </w:rPr>
                      </w:pPr>
                      <w:r w:rsidRPr="0012497F">
                        <w:rPr>
                          <w:sz w:val="10"/>
                          <w:szCs w:val="10"/>
                          <w:lang w:val="es-CO"/>
                        </w:rPr>
                        <w:t>1</w:t>
                      </w:r>
                    </w:p>
                  </w:txbxContent>
                </v:textbox>
              </v:oval>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41184" behindDoc="0" locked="0" layoutInCell="1" allowOverlap="1" wp14:anchorId="0871BE58" wp14:editId="0E9FF42A">
                <wp:simplePos x="0" y="0"/>
                <wp:positionH relativeFrom="column">
                  <wp:posOffset>511629</wp:posOffset>
                </wp:positionH>
                <wp:positionV relativeFrom="paragraph">
                  <wp:posOffset>244929</wp:posOffset>
                </wp:positionV>
                <wp:extent cx="250371" cy="217714"/>
                <wp:effectExtent l="57150" t="38100" r="73660" b="125730"/>
                <wp:wrapNone/>
                <wp:docPr id="138" name="Conector: angular 117"/>
                <wp:cNvGraphicFramePr/>
                <a:graphic xmlns:a="http://schemas.openxmlformats.org/drawingml/2006/main">
                  <a:graphicData uri="http://schemas.microsoft.com/office/word/2010/wordprocessingShape">
                    <wps:wsp>
                      <wps:cNvCnPr/>
                      <wps:spPr>
                        <a:xfrm flipH="1">
                          <a:off x="0" y="0"/>
                          <a:ext cx="250371" cy="217714"/>
                        </a:xfrm>
                        <a:prstGeom prst="bentConnector3">
                          <a:avLst>
                            <a:gd name="adj1" fmla="val -76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127AAE" id="Conector: angular 117" o:spid="_x0000_s1026" type="#_x0000_t34" style="position:absolute;margin-left:40.3pt;margin-top:19.3pt;width:19.7pt;height:17.1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" adj="-164" strokecolor="#f0cda1 [3204]">
                <v:stroke endarrow="block"/>
              </v:shape>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40160" behindDoc="0" locked="0" layoutInCell="1" allowOverlap="1" wp14:anchorId="29669998" wp14:editId="601F27BF">
                <wp:simplePos x="0" y="0"/>
                <wp:positionH relativeFrom="column">
                  <wp:posOffset>674914</wp:posOffset>
                </wp:positionH>
                <wp:positionV relativeFrom="paragraph">
                  <wp:posOffset>219529</wp:posOffset>
                </wp:positionV>
                <wp:extent cx="170543" cy="0"/>
                <wp:effectExtent l="0" t="0" r="0" b="0"/>
                <wp:wrapNone/>
                <wp:docPr id="139" name="Conector recto 139"/>
                <wp:cNvGraphicFramePr/>
                <a:graphic xmlns:a="http://schemas.openxmlformats.org/drawingml/2006/main">
                  <a:graphicData uri="http://schemas.microsoft.com/office/word/2010/wordprocessingShape">
                    <wps:wsp>
                      <wps:cNvCnPr/>
                      <wps:spPr>
                        <a:xfrm>
                          <a:off x="0" y="0"/>
                          <a:ext cx="170543"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BEA8CDA" id="Conector recto 139"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53.15pt,17.3pt" to="66.6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" strokecolor="#ec7216 [3209]" strokeweight=".5pt">
                <v:stroke joinstyle="miter"/>
              </v:line>
            </w:pict>
          </mc:Fallback>
        </mc:AlternateContent>
      </w:r>
      <w:r w:rsidRPr="00A7797F">
        <w:rPr>
          <w:rFonts w:asciiTheme="majorHAnsi" w:eastAsia="Gill Sans" w:hAnsiTheme="majorHAnsi" w:cs="Gill Sans"/>
          <w:noProof/>
          <w:color w:val="404040"/>
          <w:lang w:val="en-US"/>
        </w:rPr>
        <w:drawing>
          <wp:inline distT="0" distB="0" distL="0" distR="0" wp14:anchorId="2644A7D3" wp14:editId="32E71089">
            <wp:extent cx="6188710" cy="2899410"/>
            <wp:effectExtent l="0" t="0" r="254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899410"/>
                    </a:xfrm>
                    <a:prstGeom prst="rect">
                      <a:avLst/>
                    </a:prstGeom>
                  </pic:spPr>
                </pic:pic>
              </a:graphicData>
            </a:graphic>
          </wp:inline>
        </w:drawing>
      </w:r>
    </w:p>
    <w:p w14:paraId="3E41883B" w14:textId="77777777" w:rsidR="00D17D42" w:rsidRPr="00A7797F" w:rsidRDefault="00D17D42" w:rsidP="007D53B7">
      <w:pPr>
        <w:pBdr>
          <w:top w:val="nil"/>
          <w:left w:val="nil"/>
          <w:bottom w:val="nil"/>
          <w:right w:val="nil"/>
          <w:between w:val="nil"/>
        </w:pBdr>
        <w:spacing w:before="120" w:line="360" w:lineRule="auto"/>
        <w:jc w:val="both"/>
        <w:rPr>
          <w:rFonts w:asciiTheme="majorHAnsi" w:eastAsia="Gill Sans" w:hAnsiTheme="majorHAnsi" w:cs="Gill Sans"/>
          <w:color w:val="404040"/>
          <w:sz w:val="24"/>
          <w:lang w:val="es-CO"/>
        </w:rPr>
      </w:pPr>
    </w:p>
    <w:p w14:paraId="7314191F" w14:textId="77777777" w:rsidR="00D17D42" w:rsidRPr="00A7797F" w:rsidRDefault="00D17D42" w:rsidP="007D53B7">
      <w:pPr>
        <w:pBdr>
          <w:top w:val="nil"/>
          <w:left w:val="nil"/>
          <w:bottom w:val="nil"/>
          <w:right w:val="nil"/>
          <w:between w:val="nil"/>
        </w:pBdr>
        <w:spacing w:before="120" w:line="360" w:lineRule="auto"/>
        <w:jc w:val="center"/>
        <w:rPr>
          <w:rFonts w:asciiTheme="majorHAnsi" w:eastAsia="Gill Sans" w:hAnsiTheme="majorHAnsi" w:cs="Gill Sans"/>
          <w:sz w:val="24"/>
          <w:lang w:val="es-CO"/>
        </w:rPr>
      </w:pPr>
      <w:r w:rsidRPr="00A7797F">
        <w:rPr>
          <w:rFonts w:asciiTheme="majorHAnsi" w:hAnsiTheme="majorHAnsi"/>
          <w:noProof/>
          <w:lang w:val="en-US"/>
        </w:rPr>
        <w:drawing>
          <wp:inline distT="0" distB="0" distL="0" distR="0" wp14:anchorId="65722B2A" wp14:editId="67EECA77">
            <wp:extent cx="2095500" cy="3382967"/>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5805" cy="3399603"/>
                    </a:xfrm>
                    <a:prstGeom prst="rect">
                      <a:avLst/>
                    </a:prstGeom>
                    <a:noFill/>
                    <a:ln>
                      <a:noFill/>
                    </a:ln>
                  </pic:spPr>
                </pic:pic>
              </a:graphicData>
            </a:graphic>
          </wp:inline>
        </w:drawing>
      </w:r>
      <w:r w:rsidRPr="00A7797F">
        <w:rPr>
          <w:rFonts w:asciiTheme="majorHAnsi" w:eastAsia="Gill Sans" w:hAnsiTheme="majorHAnsi" w:cs="Gill Sans"/>
          <w:sz w:val="24"/>
          <w:lang w:val="es-CO"/>
        </w:rPr>
        <w:t xml:space="preserve">            </w:t>
      </w:r>
      <w:r w:rsidRPr="00A7797F">
        <w:rPr>
          <w:rFonts w:asciiTheme="majorHAnsi" w:hAnsiTheme="majorHAnsi"/>
          <w:noProof/>
          <w:lang w:val="en-US"/>
        </w:rPr>
        <w:drawing>
          <wp:inline distT="0" distB="0" distL="0" distR="0" wp14:anchorId="4EDA19C3" wp14:editId="201B2236">
            <wp:extent cx="2082800" cy="3351515"/>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91617" cy="3365703"/>
                    </a:xfrm>
                    <a:prstGeom prst="rect">
                      <a:avLst/>
                    </a:prstGeom>
                    <a:noFill/>
                    <a:ln>
                      <a:noFill/>
                    </a:ln>
                  </pic:spPr>
                </pic:pic>
              </a:graphicData>
            </a:graphic>
          </wp:inline>
        </w:drawing>
      </w:r>
    </w:p>
    <w:p w14:paraId="6514A45C" w14:textId="77777777" w:rsidR="00D17D42" w:rsidRPr="00A7797F" w:rsidRDefault="00D17D42" w:rsidP="007D53B7">
      <w:pPr>
        <w:pBdr>
          <w:top w:val="nil"/>
          <w:left w:val="nil"/>
          <w:bottom w:val="nil"/>
          <w:right w:val="nil"/>
          <w:between w:val="nil"/>
        </w:pBdr>
        <w:spacing w:before="120" w:line="360" w:lineRule="auto"/>
        <w:jc w:val="center"/>
        <w:rPr>
          <w:rFonts w:asciiTheme="majorHAnsi" w:eastAsia="Gill Sans" w:hAnsiTheme="majorHAnsi" w:cs="Gill Sans"/>
          <w:sz w:val="24"/>
          <w:lang w:val="es-CO"/>
        </w:rPr>
      </w:pPr>
    </w:p>
    <w:p w14:paraId="63F23F0D" w14:textId="77777777" w:rsidR="00D17D42" w:rsidRPr="00A7797F" w:rsidRDefault="00D17D42" w:rsidP="007D53B7">
      <w:pPr>
        <w:pBdr>
          <w:top w:val="nil"/>
          <w:left w:val="nil"/>
          <w:bottom w:val="nil"/>
          <w:right w:val="nil"/>
          <w:between w:val="nil"/>
        </w:pBdr>
        <w:spacing w:before="120" w:line="360" w:lineRule="auto"/>
        <w:jc w:val="center"/>
        <w:rPr>
          <w:rFonts w:asciiTheme="majorHAnsi" w:eastAsia="Gill Sans" w:hAnsiTheme="majorHAnsi" w:cs="Gill Sans"/>
          <w:sz w:val="24"/>
          <w:lang w:val="es-CO"/>
        </w:rPr>
      </w:pPr>
    </w:p>
    <w:p w14:paraId="5F69C98F"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78666C1B" w14:textId="77777777" w:rsidR="00D17D42" w:rsidRPr="00A7797F" w:rsidRDefault="00D17D42" w:rsidP="007D53B7">
      <w:pPr>
        <w:widowControl w:val="0"/>
        <w:numPr>
          <w:ilvl w:val="0"/>
          <w:numId w:val="3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Sistema presenta la ventana de inicio del guarda.</w:t>
      </w:r>
    </w:p>
    <w:p w14:paraId="0C4E3D00" w14:textId="77777777" w:rsidR="00D17D42" w:rsidRPr="00A7797F" w:rsidRDefault="00D17D42" w:rsidP="007D53B7">
      <w:pPr>
        <w:widowControl w:val="0"/>
        <w:numPr>
          <w:ilvl w:val="0"/>
          <w:numId w:val="3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 una lista de espera con todos los reportes a los cuales el guarda debe prestar atención presencial en el ambiente solicitado y las solicitudes para entregar las llaves de los ambientes solicitados. </w:t>
      </w:r>
    </w:p>
    <w:p w14:paraId="3086DFC6" w14:textId="77777777" w:rsidR="00D17D42" w:rsidRPr="00A7797F" w:rsidRDefault="00D17D42" w:rsidP="007D53B7">
      <w:pPr>
        <w:widowControl w:val="0"/>
        <w:numPr>
          <w:ilvl w:val="0"/>
          <w:numId w:val="3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sistema presenta en cada uno de los reportes de la lista un botón con la opción atender novedad en caso de que la novedad no esté siendo atendida, es vital que se atienda una novedad una vez finalizada otra o cuando no haya una novedad en proceso.</w:t>
      </w:r>
    </w:p>
    <w:p w14:paraId="4143804D" w14:textId="77777777" w:rsidR="00D17D42" w:rsidRPr="00A7797F" w:rsidRDefault="00D17D42" w:rsidP="007D53B7">
      <w:pPr>
        <w:widowControl w:val="0"/>
        <w:numPr>
          <w:ilvl w:val="0"/>
          <w:numId w:val="3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guarda presiona el botón atender novedad para dirigirse al ambiente, para lo cual el </w:t>
      </w:r>
      <w:r w:rsidRPr="00A7797F">
        <w:rPr>
          <w:rFonts w:asciiTheme="majorHAnsi" w:eastAsia="Gill Sans" w:hAnsiTheme="majorHAnsi" w:cs="Gill Sans"/>
          <w:lang w:val="es-CO"/>
        </w:rPr>
        <w:lastRenderedPageBreak/>
        <w:t>botón cambia a la opción finalizar.</w:t>
      </w:r>
    </w:p>
    <w:p w14:paraId="559DEDDA" w14:textId="77777777" w:rsidR="00D17D42" w:rsidRPr="00A7797F" w:rsidRDefault="00D17D42" w:rsidP="007D53B7">
      <w:pPr>
        <w:widowControl w:val="0"/>
        <w:numPr>
          <w:ilvl w:val="0"/>
          <w:numId w:val="3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Una vez el guarda registre la novedad (ver ventana registrar novedad en donde se registra la novedad) del ambiente presiona el botón finalizar para terminar el proceso de reporte y continuar con el siguiente reporte.</w:t>
      </w:r>
    </w:p>
    <w:p w14:paraId="26BAA2E8" w14:textId="77777777" w:rsidR="00D17D42" w:rsidRPr="00A7797F" w:rsidRDefault="00D17D42" w:rsidP="007D53B7">
      <w:pPr>
        <w:widowControl w:val="0"/>
        <w:numPr>
          <w:ilvl w:val="0"/>
          <w:numId w:val="3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sistema presenta en cada una de las solicitudes (ver ventana consultar ambiente del usuario instructor donde se realizan las solicitudes) de la lista un botón con la opción entregar llaves.</w:t>
      </w:r>
    </w:p>
    <w:p w14:paraId="61086889" w14:textId="77777777" w:rsidR="00D17D42" w:rsidRPr="00A7797F" w:rsidRDefault="00D17D42" w:rsidP="007D53B7">
      <w:pPr>
        <w:widowControl w:val="0"/>
        <w:numPr>
          <w:ilvl w:val="0"/>
          <w:numId w:val="32"/>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usuario oprime el botón entregar llaves y la solicitud desaparece de la lista</w:t>
      </w:r>
    </w:p>
    <w:p w14:paraId="1A9F29D6" w14:textId="77777777" w:rsidR="00D17D42" w:rsidRPr="00A7797F" w:rsidRDefault="00D17D42" w:rsidP="007D53B7">
      <w:pPr>
        <w:spacing w:line="360" w:lineRule="auto"/>
        <w:rPr>
          <w:rFonts w:asciiTheme="majorHAnsi" w:eastAsia="Gill Sans" w:hAnsiTheme="majorHAnsi" w:cs="Gill Sans"/>
          <w:lang w:val="es-CO"/>
        </w:rPr>
      </w:pPr>
    </w:p>
    <w:p w14:paraId="6714B6F4" w14:textId="77777777" w:rsidR="000A2E1D" w:rsidRPr="00A7797F" w:rsidRDefault="000A2E1D" w:rsidP="007D53B7">
      <w:pPr>
        <w:spacing w:line="360" w:lineRule="auto"/>
        <w:rPr>
          <w:rFonts w:asciiTheme="majorHAnsi" w:hAnsiTheme="majorHAnsi"/>
          <w:lang w:val="es-CO"/>
        </w:rPr>
      </w:pPr>
    </w:p>
    <w:p w14:paraId="20BBA208" w14:textId="77777777" w:rsidR="00A57462" w:rsidRPr="00A7797F" w:rsidRDefault="00A57462" w:rsidP="007D53B7">
      <w:pPr>
        <w:pStyle w:val="Ttulo2"/>
        <w:numPr>
          <w:ilvl w:val="3"/>
          <w:numId w:val="14"/>
        </w:numPr>
        <w:spacing w:line="360" w:lineRule="auto"/>
        <w:ind w:left="709"/>
        <w:rPr>
          <w:lang w:val="es-CO"/>
        </w:rPr>
      </w:pPr>
      <w:bookmarkStart w:id="12" w:name="_Toc56699803"/>
      <w:r w:rsidRPr="00A7797F">
        <w:rPr>
          <w:lang w:val="es-CO"/>
        </w:rPr>
        <w:t>Ventana Consultar ambiente</w:t>
      </w:r>
      <w:bookmarkEnd w:id="12"/>
      <w:r w:rsidRPr="00A7797F">
        <w:rPr>
          <w:lang w:val="es-CO"/>
        </w:rPr>
        <w:t xml:space="preserve"> </w:t>
      </w:r>
    </w:p>
    <w:p w14:paraId="5943DC41" w14:textId="77777777" w:rsidR="00A57462" w:rsidRPr="00A7797F" w:rsidRDefault="00A57462" w:rsidP="007D53B7">
      <w:pPr>
        <w:spacing w:line="360" w:lineRule="auto"/>
        <w:rPr>
          <w:rFonts w:asciiTheme="majorHAnsi" w:hAnsiTheme="majorHAnsi"/>
          <w:lang w:val="es-CO"/>
        </w:rPr>
      </w:pPr>
    </w:p>
    <w:p w14:paraId="1B65912B" w14:textId="4EC4D8F3" w:rsidR="00D17D42" w:rsidRPr="007C6F03" w:rsidRDefault="00F8001B" w:rsidP="007D53B7">
      <w:pPr>
        <w:spacing w:line="360" w:lineRule="auto"/>
        <w:rPr>
          <w:rFonts w:asciiTheme="majorHAnsi" w:eastAsia="Gill Sans" w:hAnsiTheme="majorHAnsi" w:cs="Gill Sans"/>
          <w:lang w:val="es-CO"/>
        </w:rPr>
      </w:pPr>
      <w:r>
        <w:rPr>
          <w:rFonts w:asciiTheme="majorHAnsi" w:eastAsia="Gill Sans" w:hAnsiTheme="majorHAnsi" w:cs="Gill Sans"/>
          <w:lang w:val="es-CO"/>
        </w:rPr>
        <w:t>El principal objetivo de la ventana consultar ambiente es la de gestionar la devolución de las llaves por parte de los instructores, d</w:t>
      </w:r>
      <w:r w:rsidR="00D17D42" w:rsidRPr="00A7797F">
        <w:rPr>
          <w:rFonts w:asciiTheme="majorHAnsi" w:eastAsia="Gill Sans" w:hAnsiTheme="majorHAnsi" w:cs="Gill Sans"/>
          <w:lang w:val="es-CO"/>
        </w:rPr>
        <w:t>espués de haber iniciado sesión el usuario</w:t>
      </w:r>
      <w:r w:rsidR="00A440CD">
        <w:rPr>
          <w:rFonts w:asciiTheme="majorHAnsi" w:eastAsia="Gill Sans" w:hAnsiTheme="majorHAnsi" w:cs="Gill Sans"/>
          <w:lang w:val="es-CO"/>
        </w:rPr>
        <w:t xml:space="preserve"> guarda </w:t>
      </w:r>
      <w:r w:rsidR="00D17D42" w:rsidRPr="00A7797F">
        <w:rPr>
          <w:rFonts w:asciiTheme="majorHAnsi" w:eastAsia="Gill Sans" w:hAnsiTheme="majorHAnsi" w:cs="Gill Sans"/>
          <w:lang w:val="es-CO"/>
        </w:rPr>
        <w:t xml:space="preserve">encontrara un menú superior identificando los diferentes módulos a los cuales tiene acceso, el usuario guarda deberá seleccionar la </w:t>
      </w:r>
      <w:r w:rsidR="007B14B3" w:rsidRPr="00A7797F">
        <w:rPr>
          <w:rFonts w:asciiTheme="majorHAnsi" w:eastAsia="Gill Sans" w:hAnsiTheme="majorHAnsi" w:cs="Gill Sans"/>
          <w:lang w:val="es-CO"/>
        </w:rPr>
        <w:t>opción ambiente</w:t>
      </w:r>
      <w:r w:rsidR="007B14B3">
        <w:rPr>
          <w:rFonts w:asciiTheme="majorHAnsi" w:eastAsia="Gill Sans" w:hAnsiTheme="majorHAnsi" w:cs="Gill Sans"/>
          <w:lang w:val="es-CO"/>
        </w:rPr>
        <w:t>s</w:t>
      </w:r>
      <w:r w:rsidR="00D17D42" w:rsidRPr="00A7797F">
        <w:rPr>
          <w:rFonts w:asciiTheme="majorHAnsi" w:eastAsia="Gill Sans" w:hAnsiTheme="majorHAnsi" w:cs="Gill Sans"/>
          <w:lang w:val="es-CO"/>
        </w:rPr>
        <w:t xml:space="preserve">, </w:t>
      </w:r>
      <w:r w:rsidR="00A440CD">
        <w:rPr>
          <w:rFonts w:asciiTheme="majorHAnsi" w:eastAsia="Gill Sans" w:hAnsiTheme="majorHAnsi" w:cs="Gill Sans"/>
          <w:lang w:val="es-CO"/>
        </w:rPr>
        <w:t xml:space="preserve">la cual </w:t>
      </w:r>
      <w:r w:rsidR="00D17D42" w:rsidRPr="00A7797F">
        <w:rPr>
          <w:rFonts w:asciiTheme="majorHAnsi" w:eastAsia="Gill Sans" w:hAnsiTheme="majorHAnsi" w:cs="Gill Sans"/>
          <w:lang w:val="es-CO"/>
        </w:rPr>
        <w:t xml:space="preserve">presentara una tabla con información de diferentes ambientes, así como la opción para confirmar la devolución de las llaves y un campo de </w:t>
      </w:r>
      <w:r w:rsidR="00D17D42" w:rsidRPr="007C6F03">
        <w:rPr>
          <w:rFonts w:asciiTheme="majorHAnsi" w:eastAsia="Gill Sans" w:hAnsiTheme="majorHAnsi" w:cs="Gill Sans"/>
          <w:lang w:val="es-CO"/>
        </w:rPr>
        <w:t>búsqueda en el cual el usuario deberá ingresar el número de ambiente para filtrar la información del ambiente deseado. El formato de las pantallas (web – móvil) de consultar ambiente se presenta a continuación:</w:t>
      </w:r>
    </w:p>
    <w:p w14:paraId="227ED326" w14:textId="77777777" w:rsidR="00D64618" w:rsidRPr="00A7797F" w:rsidRDefault="00D64618" w:rsidP="007D53B7">
      <w:pPr>
        <w:spacing w:line="360" w:lineRule="auto"/>
        <w:rPr>
          <w:rFonts w:asciiTheme="majorHAnsi" w:eastAsia="Gill Sans" w:hAnsiTheme="majorHAnsi" w:cs="Gill Sans"/>
          <w:color w:val="404040"/>
          <w:lang w:val="es-CO"/>
        </w:rPr>
      </w:pPr>
    </w:p>
    <w:p w14:paraId="767718F1" w14:textId="77777777" w:rsidR="00D64618" w:rsidRPr="00A7797F" w:rsidRDefault="00D64618" w:rsidP="007D53B7">
      <w:pPr>
        <w:spacing w:line="360" w:lineRule="auto"/>
        <w:rPr>
          <w:rFonts w:asciiTheme="majorHAnsi" w:eastAsia="Gill Sans" w:hAnsiTheme="majorHAnsi" w:cs="Gill Sans"/>
          <w:color w:val="404040"/>
          <w:lang w:val="es-CO"/>
        </w:rPr>
      </w:pPr>
    </w:p>
    <w:p w14:paraId="5204C1F9" w14:textId="77777777" w:rsidR="00D64618" w:rsidRPr="00A7797F" w:rsidRDefault="00D64618" w:rsidP="007D53B7">
      <w:pPr>
        <w:spacing w:line="360" w:lineRule="auto"/>
        <w:rPr>
          <w:rFonts w:asciiTheme="majorHAnsi" w:eastAsia="Gill Sans" w:hAnsiTheme="majorHAnsi" w:cs="Gill Sans"/>
          <w:color w:val="404040"/>
          <w:lang w:val="es-CO"/>
        </w:rPr>
      </w:pPr>
    </w:p>
    <w:p w14:paraId="1B924101" w14:textId="77777777" w:rsidR="00D64618" w:rsidRPr="00A7797F" w:rsidRDefault="00D64618" w:rsidP="007D53B7">
      <w:pPr>
        <w:spacing w:line="360" w:lineRule="auto"/>
        <w:rPr>
          <w:rFonts w:asciiTheme="majorHAnsi" w:eastAsia="Gill Sans" w:hAnsiTheme="majorHAnsi" w:cs="Gill Sans"/>
          <w:color w:val="404040"/>
          <w:lang w:val="es-CO"/>
        </w:rPr>
      </w:pPr>
    </w:p>
    <w:p w14:paraId="6655AF0D" w14:textId="77777777" w:rsidR="00D17D42" w:rsidRPr="00A7797F" w:rsidRDefault="00D17D42" w:rsidP="007D53B7">
      <w:pPr>
        <w:spacing w:line="360" w:lineRule="auto"/>
        <w:rPr>
          <w:rFonts w:asciiTheme="majorHAnsi" w:eastAsia="Gill Sans" w:hAnsiTheme="majorHAnsi" w:cs="Gill Sans"/>
          <w:color w:val="404040"/>
          <w:lang w:val="es-CO"/>
        </w:rPr>
      </w:pPr>
      <w:r w:rsidRPr="00A7797F">
        <w:rPr>
          <w:rFonts w:asciiTheme="majorHAnsi" w:eastAsia="Gill Sans" w:hAnsiTheme="majorHAnsi" w:cs="Gill Sans"/>
          <w:noProof/>
          <w:lang w:val="en-US"/>
        </w:rPr>
        <w:lastRenderedPageBreak/>
        <mc:AlternateContent>
          <mc:Choice Requires="wps">
            <w:drawing>
              <wp:anchor distT="0" distB="0" distL="114300" distR="114300" simplePos="0" relativeHeight="251756544" behindDoc="0" locked="0" layoutInCell="1" allowOverlap="1" wp14:anchorId="4BFC3953" wp14:editId="262FF879">
                <wp:simplePos x="0" y="0"/>
                <wp:positionH relativeFrom="column">
                  <wp:posOffset>1649186</wp:posOffset>
                </wp:positionH>
                <wp:positionV relativeFrom="paragraph">
                  <wp:posOffset>86813</wp:posOffset>
                </wp:positionV>
                <wp:extent cx="280307" cy="248557"/>
                <wp:effectExtent l="57150" t="38100" r="24765" b="94615"/>
                <wp:wrapNone/>
                <wp:docPr id="142" name="Elipse 142"/>
                <wp:cNvGraphicFramePr/>
                <a:graphic xmlns:a="http://schemas.openxmlformats.org/drawingml/2006/main">
                  <a:graphicData uri="http://schemas.microsoft.com/office/word/2010/wordprocessingShape">
                    <wps:wsp>
                      <wps:cNvSpPr/>
                      <wps:spPr>
                        <a:xfrm>
                          <a:off x="0" y="0"/>
                          <a:ext cx="280307" cy="248557"/>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D0FA71E" w14:textId="77777777" w:rsidR="00A71D23" w:rsidRPr="0012497F" w:rsidRDefault="00A71D23" w:rsidP="00D17D42">
                            <w:pPr>
                              <w:rPr>
                                <w:sz w:val="10"/>
                                <w:szCs w:val="10"/>
                                <w:lang w:val="es-CO"/>
                              </w:rPr>
                            </w:pPr>
                            <w:r w:rsidRPr="0012497F">
                              <w:rPr>
                                <w:sz w:val="10"/>
                                <w:szCs w:val="10"/>
                                <w:lang w:val="es-C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C3953" id="Elipse 142" o:spid="_x0000_s1056" style="position:absolute;margin-left:129.85pt;margin-top:6.85pt;width:22.05pt;height:19.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" fillcolor="#f2a063 [2169]" strokecolor="#ec7216 [3209]" strokeweight=".5pt">
                <v:fill color2="#ef8c42 [2617]" rotate="t" colors="0 #f7b79f;.5 #f4ab90;1 #f89e7b" focus="100%" type="gradient">
                  <o:fill v:ext="view" type="gradientUnscaled"/>
                </v:fill>
                <v:stroke joinstyle="miter"/>
                <v:textbox>
                  <w:txbxContent>
                    <w:p w14:paraId="3D0FA71E" w14:textId="77777777" w:rsidR="00A71D23" w:rsidRPr="0012497F" w:rsidRDefault="00A71D23" w:rsidP="00D17D42">
                      <w:pPr>
                        <w:rPr>
                          <w:sz w:val="10"/>
                          <w:szCs w:val="10"/>
                          <w:lang w:val="es-CO"/>
                        </w:rPr>
                      </w:pPr>
                      <w:r w:rsidRPr="0012497F">
                        <w:rPr>
                          <w:sz w:val="10"/>
                          <w:szCs w:val="10"/>
                          <w:lang w:val="es-CO"/>
                        </w:rPr>
                        <w:t>1</w:t>
                      </w:r>
                    </w:p>
                  </w:txbxContent>
                </v:textbox>
              </v:oval>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55520" behindDoc="0" locked="0" layoutInCell="1" allowOverlap="1" wp14:anchorId="195C1333" wp14:editId="7C594BD0">
                <wp:simplePos x="0" y="0"/>
                <wp:positionH relativeFrom="column">
                  <wp:posOffset>1393371</wp:posOffset>
                </wp:positionH>
                <wp:positionV relativeFrom="paragraph">
                  <wp:posOffset>209096</wp:posOffset>
                </wp:positionV>
                <wp:extent cx="228600" cy="163014"/>
                <wp:effectExtent l="0" t="76200" r="0" b="27940"/>
                <wp:wrapNone/>
                <wp:docPr id="143" name="Conector: angular 115"/>
                <wp:cNvGraphicFramePr/>
                <a:graphic xmlns:a="http://schemas.openxmlformats.org/drawingml/2006/main">
                  <a:graphicData uri="http://schemas.microsoft.com/office/word/2010/wordprocessingShape">
                    <wps:wsp>
                      <wps:cNvCnPr/>
                      <wps:spPr>
                        <a:xfrm flipV="1">
                          <a:off x="0" y="0"/>
                          <a:ext cx="228600" cy="163014"/>
                        </a:xfrm>
                        <a:prstGeom prst="bentConnector3">
                          <a:avLst>
                            <a:gd name="adj1" fmla="val 22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7A8C0E" id="Conector: angular 115" o:spid="_x0000_s1026" type="#_x0000_t34" style="position:absolute;margin-left:109.7pt;margin-top:16.45pt;width:18pt;height:12.8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" adj="478" strokecolor="#f0cda1 [3204]" strokeweight=".5pt">
                <v:stroke endarrow="block"/>
              </v:shape>
            </w:pict>
          </mc:Fallback>
        </mc:AlternateContent>
      </w:r>
    </w:p>
    <w:p w14:paraId="00296CC1" w14:textId="77777777" w:rsidR="00D17D42" w:rsidRPr="00A7797F" w:rsidRDefault="00D17D42" w:rsidP="007D53B7">
      <w:pPr>
        <w:spacing w:line="360" w:lineRule="auto"/>
        <w:rPr>
          <w:rFonts w:asciiTheme="majorHAnsi" w:eastAsia="Gill Sans" w:hAnsiTheme="majorHAnsi" w:cs="Gill Sans"/>
          <w:color w:val="404040"/>
          <w:lang w:val="es-CO"/>
        </w:rPr>
      </w:pP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62688" behindDoc="0" locked="0" layoutInCell="1" allowOverlap="1" wp14:anchorId="08BE64ED" wp14:editId="0B327D0A">
                <wp:simplePos x="0" y="0"/>
                <wp:positionH relativeFrom="column">
                  <wp:posOffset>6359979</wp:posOffset>
                </wp:positionH>
                <wp:positionV relativeFrom="paragraph">
                  <wp:posOffset>1133294</wp:posOffset>
                </wp:positionV>
                <wp:extent cx="280035" cy="248285"/>
                <wp:effectExtent l="57150" t="38100" r="24765" b="94615"/>
                <wp:wrapNone/>
                <wp:docPr id="144" name="Elipse 144"/>
                <wp:cNvGraphicFramePr/>
                <a:graphic xmlns:a="http://schemas.openxmlformats.org/drawingml/2006/main">
                  <a:graphicData uri="http://schemas.microsoft.com/office/word/2010/wordprocessingShape">
                    <wps:wsp>
                      <wps:cNvSpPr/>
                      <wps:spPr>
                        <a:xfrm>
                          <a:off x="0" y="0"/>
                          <a:ext cx="280035" cy="24828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D7CCB6D" w14:textId="77777777" w:rsidR="00A71D23" w:rsidRPr="0012497F" w:rsidRDefault="00A71D23" w:rsidP="00D17D42">
                            <w:pPr>
                              <w:rPr>
                                <w:sz w:val="10"/>
                                <w:szCs w:val="10"/>
                                <w:lang w:val="es-CO"/>
                              </w:rPr>
                            </w:pPr>
                            <w:r>
                              <w:rPr>
                                <w:sz w:val="10"/>
                                <w:szCs w:val="10"/>
                                <w:lang w:val="es-CO"/>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E64ED" id="Elipse 144" o:spid="_x0000_s1057" style="position:absolute;margin-left:500.8pt;margin-top:89.25pt;width:22.05pt;height:19.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" fillcolor="#f2a063 [2169]" strokecolor="#ec7216 [3209]" strokeweight=".5pt">
                <v:fill color2="#ef8c42 [2617]" rotate="t" colors="0 #f7b79f;.5 #f4ab90;1 #f89e7b" focus="100%" type="gradient">
                  <o:fill v:ext="view" type="gradientUnscaled"/>
                </v:fill>
                <v:stroke joinstyle="miter"/>
                <v:textbox>
                  <w:txbxContent>
                    <w:p w14:paraId="1D7CCB6D" w14:textId="77777777" w:rsidR="00A71D23" w:rsidRPr="0012497F" w:rsidRDefault="00A71D23" w:rsidP="00D17D42">
                      <w:pPr>
                        <w:rPr>
                          <w:sz w:val="10"/>
                          <w:szCs w:val="10"/>
                          <w:lang w:val="es-CO"/>
                        </w:rPr>
                      </w:pPr>
                      <w:r>
                        <w:rPr>
                          <w:sz w:val="10"/>
                          <w:szCs w:val="10"/>
                          <w:lang w:val="es-CO"/>
                        </w:rPr>
                        <w:t>4</w:t>
                      </w:r>
                    </w:p>
                  </w:txbxContent>
                </v:textbox>
              </v:oval>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61664" behindDoc="0" locked="0" layoutInCell="1" allowOverlap="1" wp14:anchorId="2AF3B12A" wp14:editId="61E06B80">
                <wp:simplePos x="0" y="0"/>
                <wp:positionH relativeFrom="column">
                  <wp:posOffset>5987143</wp:posOffset>
                </wp:positionH>
                <wp:positionV relativeFrom="paragraph">
                  <wp:posOffset>1280704</wp:posOffset>
                </wp:positionV>
                <wp:extent cx="348343" cy="0"/>
                <wp:effectExtent l="0" t="76200" r="13970" b="95250"/>
                <wp:wrapNone/>
                <wp:docPr id="145" name="Conector recto de flecha 145"/>
                <wp:cNvGraphicFramePr/>
                <a:graphic xmlns:a="http://schemas.openxmlformats.org/drawingml/2006/main">
                  <a:graphicData uri="http://schemas.microsoft.com/office/word/2010/wordprocessingShape">
                    <wps:wsp>
                      <wps:cNvCnPr/>
                      <wps:spPr>
                        <a:xfrm>
                          <a:off x="0" y="0"/>
                          <a:ext cx="3483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4F1340" id="Conector recto de flecha 145" o:spid="_x0000_s1026" type="#_x0000_t32" style="position:absolute;margin-left:471.45pt;margin-top:100.85pt;width:27.4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" strokecolor="#f0cda1 [3204]" strokeweight=".5pt">
                <v:stroke endarrow="block" joinstyle="miter"/>
              </v:shape>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60640" behindDoc="0" locked="0" layoutInCell="1" allowOverlap="1" wp14:anchorId="79890622" wp14:editId="18BD3121">
                <wp:simplePos x="0" y="0"/>
                <wp:positionH relativeFrom="column">
                  <wp:posOffset>5317490</wp:posOffset>
                </wp:positionH>
                <wp:positionV relativeFrom="paragraph">
                  <wp:posOffset>314960</wp:posOffset>
                </wp:positionV>
                <wp:extent cx="280035" cy="248285"/>
                <wp:effectExtent l="57150" t="38100" r="24765" b="94615"/>
                <wp:wrapNone/>
                <wp:docPr id="146" name="Elipse 146"/>
                <wp:cNvGraphicFramePr/>
                <a:graphic xmlns:a="http://schemas.openxmlformats.org/drawingml/2006/main">
                  <a:graphicData uri="http://schemas.microsoft.com/office/word/2010/wordprocessingShape">
                    <wps:wsp>
                      <wps:cNvSpPr/>
                      <wps:spPr>
                        <a:xfrm>
                          <a:off x="0" y="0"/>
                          <a:ext cx="280035" cy="24828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6417F3C" w14:textId="77777777" w:rsidR="00A71D23" w:rsidRPr="0012497F" w:rsidRDefault="00A71D23" w:rsidP="00D17D42">
                            <w:pPr>
                              <w:rPr>
                                <w:sz w:val="10"/>
                                <w:szCs w:val="10"/>
                                <w:lang w:val="es-CO"/>
                              </w:rPr>
                            </w:pPr>
                            <w:r>
                              <w:rPr>
                                <w:sz w:val="10"/>
                                <w:szCs w:val="10"/>
                                <w:lang w:val="es-CO"/>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890622" id="Elipse 146" o:spid="_x0000_s1058" style="position:absolute;margin-left:418.7pt;margin-top:24.8pt;width:22.05pt;height:19.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" fillcolor="#f2a063 [2169]" strokecolor="#ec7216 [3209]" strokeweight=".5pt">
                <v:fill color2="#ef8c42 [2617]" rotate="t" colors="0 #f7b79f;.5 #f4ab90;1 #f89e7b" focus="100%" type="gradient">
                  <o:fill v:ext="view" type="gradientUnscaled"/>
                </v:fill>
                <v:stroke joinstyle="miter"/>
                <v:textbox>
                  <w:txbxContent>
                    <w:p w14:paraId="06417F3C" w14:textId="77777777" w:rsidR="00A71D23" w:rsidRPr="0012497F" w:rsidRDefault="00A71D23" w:rsidP="00D17D42">
                      <w:pPr>
                        <w:rPr>
                          <w:sz w:val="10"/>
                          <w:szCs w:val="10"/>
                          <w:lang w:val="es-CO"/>
                        </w:rPr>
                      </w:pPr>
                      <w:r>
                        <w:rPr>
                          <w:sz w:val="10"/>
                          <w:szCs w:val="10"/>
                          <w:lang w:val="es-CO"/>
                        </w:rPr>
                        <w:t>3</w:t>
                      </w:r>
                    </w:p>
                  </w:txbxContent>
                </v:textbox>
              </v:oval>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59616" behindDoc="0" locked="0" layoutInCell="1" allowOverlap="1" wp14:anchorId="2D126C52" wp14:editId="36D25B82">
                <wp:simplePos x="0" y="0"/>
                <wp:positionH relativeFrom="column">
                  <wp:posOffset>5061857</wp:posOffset>
                </wp:positionH>
                <wp:positionV relativeFrom="paragraph">
                  <wp:posOffset>475705</wp:posOffset>
                </wp:positionV>
                <wp:extent cx="228600" cy="163014"/>
                <wp:effectExtent l="0" t="76200" r="0" b="27940"/>
                <wp:wrapNone/>
                <wp:docPr id="147" name="Conector: angular 128"/>
                <wp:cNvGraphicFramePr/>
                <a:graphic xmlns:a="http://schemas.openxmlformats.org/drawingml/2006/main">
                  <a:graphicData uri="http://schemas.microsoft.com/office/word/2010/wordprocessingShape">
                    <wps:wsp>
                      <wps:cNvCnPr/>
                      <wps:spPr>
                        <a:xfrm flipV="1">
                          <a:off x="0" y="0"/>
                          <a:ext cx="228600" cy="163014"/>
                        </a:xfrm>
                        <a:prstGeom prst="bentConnector3">
                          <a:avLst>
                            <a:gd name="adj1" fmla="val 22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DB2D4B" id="Conector: angular 128" o:spid="_x0000_s1026" type="#_x0000_t34" style="position:absolute;margin-left:398.55pt;margin-top:37.45pt;width:18pt;height:12.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" adj="478" strokecolor="#f0cda1 [3204]" strokeweight=".5pt">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58592" behindDoc="0" locked="0" layoutInCell="1" allowOverlap="1" wp14:anchorId="3F0D5C46" wp14:editId="7E99BF4B">
                <wp:simplePos x="0" y="0"/>
                <wp:positionH relativeFrom="column">
                  <wp:posOffset>6032863</wp:posOffset>
                </wp:positionH>
                <wp:positionV relativeFrom="paragraph">
                  <wp:posOffset>2020842</wp:posOffset>
                </wp:positionV>
                <wp:extent cx="280307" cy="248557"/>
                <wp:effectExtent l="57150" t="38100" r="24765" b="94615"/>
                <wp:wrapNone/>
                <wp:docPr id="148" name="Elipse 148"/>
                <wp:cNvGraphicFramePr/>
                <a:graphic xmlns:a="http://schemas.openxmlformats.org/drawingml/2006/main">
                  <a:graphicData uri="http://schemas.microsoft.com/office/word/2010/wordprocessingShape">
                    <wps:wsp>
                      <wps:cNvSpPr/>
                      <wps:spPr>
                        <a:xfrm>
                          <a:off x="0" y="0"/>
                          <a:ext cx="280307" cy="248557"/>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1655C79" w14:textId="77777777" w:rsidR="00A71D23" w:rsidRPr="0012497F" w:rsidRDefault="00A71D23" w:rsidP="00D17D42">
                            <w:pPr>
                              <w:rPr>
                                <w:sz w:val="10"/>
                                <w:szCs w:val="10"/>
                                <w:lang w:val="es-CO"/>
                              </w:rPr>
                            </w:pPr>
                            <w:r>
                              <w:rPr>
                                <w:sz w:val="10"/>
                                <w:szCs w:val="10"/>
                                <w:lang w:val="es-C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D5C46" id="Elipse 148" o:spid="_x0000_s1059" style="position:absolute;margin-left:475.05pt;margin-top:159.1pt;width:22.05pt;height:19.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" fillcolor="#f2a063 [2169]" strokecolor="#ec7216 [3209]" strokeweight=".5pt">
                <v:fill color2="#ef8c42 [2617]" rotate="t" colors="0 #f7b79f;.5 #f4ab90;1 #f89e7b" focus="100%" type="gradient">
                  <o:fill v:ext="view" type="gradientUnscaled"/>
                </v:fill>
                <v:stroke joinstyle="miter"/>
                <v:textbox>
                  <w:txbxContent>
                    <w:p w14:paraId="31655C79" w14:textId="77777777" w:rsidR="00A71D23" w:rsidRPr="0012497F" w:rsidRDefault="00A71D23" w:rsidP="00D17D42">
                      <w:pPr>
                        <w:rPr>
                          <w:sz w:val="10"/>
                          <w:szCs w:val="10"/>
                          <w:lang w:val="es-CO"/>
                        </w:rPr>
                      </w:pPr>
                      <w:r>
                        <w:rPr>
                          <w:sz w:val="10"/>
                          <w:szCs w:val="10"/>
                          <w:lang w:val="es-CO"/>
                        </w:rPr>
                        <w:t>2</w:t>
                      </w:r>
                    </w:p>
                  </w:txbxContent>
                </v:textbox>
              </v:oval>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57568" behindDoc="0" locked="0" layoutInCell="1" allowOverlap="1" wp14:anchorId="6B4CA697" wp14:editId="769FE2EB">
                <wp:simplePos x="0" y="0"/>
                <wp:positionH relativeFrom="column">
                  <wp:posOffset>-89806</wp:posOffset>
                </wp:positionH>
                <wp:positionV relativeFrom="paragraph">
                  <wp:posOffset>826226</wp:posOffset>
                </wp:positionV>
                <wp:extent cx="6354536" cy="1376680"/>
                <wp:effectExtent l="57150" t="19050" r="84455" b="90170"/>
                <wp:wrapNone/>
                <wp:docPr id="149" name="Rectángulo: esquinas redondeadas 126"/>
                <wp:cNvGraphicFramePr/>
                <a:graphic xmlns:a="http://schemas.openxmlformats.org/drawingml/2006/main">
                  <a:graphicData uri="http://schemas.microsoft.com/office/word/2010/wordprocessingShape">
                    <wps:wsp>
                      <wps:cNvSpPr/>
                      <wps:spPr>
                        <a:xfrm>
                          <a:off x="0" y="0"/>
                          <a:ext cx="6354536" cy="1376680"/>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49F8A81" id="Rectángulo: esquinas redondeadas 126" o:spid="_x0000_s1026" style="position:absolute;margin-left:-7.05pt;margin-top:65.05pt;width:500.35pt;height:108.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" filled="f" strokecolor="#f0cda1 [3204]" strokeweight=".5pt">
                <v:stroke joinstyle="miter"/>
              </v:roundrect>
            </w:pict>
          </mc:Fallback>
        </mc:AlternateContent>
      </w: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54496" behindDoc="0" locked="0" layoutInCell="1" allowOverlap="1" wp14:anchorId="6ED13925" wp14:editId="6B8A304F">
                <wp:simplePos x="0" y="0"/>
                <wp:positionH relativeFrom="column">
                  <wp:posOffset>1213485</wp:posOffset>
                </wp:positionH>
                <wp:positionV relativeFrom="paragraph">
                  <wp:posOffset>208462</wp:posOffset>
                </wp:positionV>
                <wp:extent cx="326572" cy="0"/>
                <wp:effectExtent l="38100" t="38100" r="73660" b="95250"/>
                <wp:wrapNone/>
                <wp:docPr id="150" name="Conector recto 150"/>
                <wp:cNvGraphicFramePr/>
                <a:graphic xmlns:a="http://schemas.openxmlformats.org/drawingml/2006/main">
                  <a:graphicData uri="http://schemas.microsoft.com/office/word/2010/wordprocessingShape">
                    <wps:wsp>
                      <wps:cNvCnPr/>
                      <wps:spPr>
                        <a:xfrm>
                          <a:off x="0" y="0"/>
                          <a:ext cx="326572"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1269F17" id="Conector recto 150"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95.55pt,16.4pt" to="121.2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" strokecolor="#ec7216 [3209]" strokeweight="1pt">
                <v:stroke joinstyle="miter"/>
              </v:line>
            </w:pict>
          </mc:Fallback>
        </mc:AlternateContent>
      </w:r>
      <w:r w:rsidRPr="00A7797F">
        <w:rPr>
          <w:rFonts w:asciiTheme="majorHAnsi" w:eastAsia="Gill Sans" w:hAnsiTheme="majorHAnsi" w:cs="Gill Sans"/>
          <w:noProof/>
          <w:color w:val="404040"/>
          <w:lang w:val="en-US"/>
        </w:rPr>
        <w:drawing>
          <wp:inline distT="0" distB="0" distL="0" distR="0" wp14:anchorId="2F6C27E2" wp14:editId="6342D334">
            <wp:extent cx="6188710" cy="2564130"/>
            <wp:effectExtent l="0" t="0" r="2540" b="762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2564130"/>
                    </a:xfrm>
                    <a:prstGeom prst="rect">
                      <a:avLst/>
                    </a:prstGeom>
                  </pic:spPr>
                </pic:pic>
              </a:graphicData>
            </a:graphic>
          </wp:inline>
        </w:drawing>
      </w:r>
    </w:p>
    <w:p w14:paraId="503DD239" w14:textId="77777777" w:rsidR="00D17D42" w:rsidRPr="00A7797F" w:rsidRDefault="00D17D42" w:rsidP="007D53B7">
      <w:pPr>
        <w:spacing w:line="360" w:lineRule="auto"/>
        <w:jc w:val="center"/>
        <w:rPr>
          <w:rFonts w:asciiTheme="majorHAnsi" w:eastAsia="Gill Sans" w:hAnsiTheme="majorHAnsi" w:cs="Gill Sans"/>
          <w:lang w:val="es-CO"/>
        </w:rPr>
      </w:pPr>
      <w:r w:rsidRPr="00A7797F">
        <w:rPr>
          <w:rFonts w:asciiTheme="majorHAnsi" w:hAnsiTheme="majorHAnsi"/>
          <w:noProof/>
          <w:lang w:val="en-US"/>
        </w:rPr>
        <w:drawing>
          <wp:inline distT="0" distB="0" distL="0" distR="0" wp14:anchorId="15AD6462" wp14:editId="37F0CC0F">
            <wp:extent cx="1785905" cy="2764518"/>
            <wp:effectExtent l="0" t="0" r="508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2577" cy="2774846"/>
                    </a:xfrm>
                    <a:prstGeom prst="rect">
                      <a:avLst/>
                    </a:prstGeom>
                    <a:noFill/>
                    <a:ln>
                      <a:noFill/>
                    </a:ln>
                  </pic:spPr>
                </pic:pic>
              </a:graphicData>
            </a:graphic>
          </wp:inline>
        </w:drawing>
      </w:r>
      <w:r w:rsidRPr="00A7797F">
        <w:rPr>
          <w:rFonts w:asciiTheme="majorHAnsi" w:eastAsia="Gill Sans" w:hAnsiTheme="majorHAnsi" w:cs="Gill Sans"/>
          <w:lang w:val="es-CO"/>
        </w:rPr>
        <w:t xml:space="preserve">     </w:t>
      </w:r>
      <w:r w:rsidRPr="00A7797F">
        <w:rPr>
          <w:rFonts w:asciiTheme="majorHAnsi" w:hAnsiTheme="majorHAnsi"/>
          <w:noProof/>
          <w:lang w:val="en-US"/>
        </w:rPr>
        <w:drawing>
          <wp:inline distT="0" distB="0" distL="0" distR="0" wp14:anchorId="2BD127BA" wp14:editId="11EDE0F7">
            <wp:extent cx="1787188" cy="2766504"/>
            <wp:effectExtent l="0" t="0" r="381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2624" cy="2774919"/>
                    </a:xfrm>
                    <a:prstGeom prst="rect">
                      <a:avLst/>
                    </a:prstGeom>
                    <a:noFill/>
                    <a:ln>
                      <a:noFill/>
                    </a:ln>
                  </pic:spPr>
                </pic:pic>
              </a:graphicData>
            </a:graphic>
          </wp:inline>
        </w:drawing>
      </w:r>
    </w:p>
    <w:p w14:paraId="6EB6B1B1" w14:textId="77777777" w:rsidR="00D17D42" w:rsidRPr="00A7797F" w:rsidRDefault="00D17D42" w:rsidP="007D53B7">
      <w:pPr>
        <w:spacing w:line="360" w:lineRule="auto"/>
        <w:jc w:val="center"/>
        <w:rPr>
          <w:rFonts w:asciiTheme="majorHAnsi" w:eastAsia="Gill Sans" w:hAnsiTheme="majorHAnsi" w:cs="Gill Sans"/>
          <w:lang w:val="es-CO"/>
        </w:rPr>
      </w:pPr>
    </w:p>
    <w:p w14:paraId="71CBCB7C"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324A3B60" w14:textId="77777777" w:rsidR="00D17D42" w:rsidRPr="00A7797F" w:rsidRDefault="00D17D42" w:rsidP="007D53B7">
      <w:pPr>
        <w:widowControl w:val="0"/>
        <w:numPr>
          <w:ilvl w:val="0"/>
          <w:numId w:val="37"/>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guarda selecciona la opción “ambientes” ubicada en la parte superior del menú.</w:t>
      </w:r>
    </w:p>
    <w:p w14:paraId="64D497EE" w14:textId="7B98DBD1" w:rsidR="00D17D42" w:rsidRPr="00A7797F" w:rsidRDefault="00D17D42" w:rsidP="007D53B7">
      <w:pPr>
        <w:widowControl w:val="0"/>
        <w:numPr>
          <w:ilvl w:val="0"/>
          <w:numId w:val="37"/>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 una tabla con información de los ambientes, como </w:t>
      </w:r>
      <w:r w:rsidR="004D2388" w:rsidRPr="004D2388">
        <w:rPr>
          <w:rFonts w:asciiTheme="majorHAnsi" w:eastAsia="Gill Sans" w:hAnsiTheme="majorHAnsi" w:cs="Gill Sans"/>
          <w:lang w:val="es-CO"/>
        </w:rPr>
        <w:t>son</w:t>
      </w:r>
      <w:r w:rsidRPr="00A7797F">
        <w:rPr>
          <w:rFonts w:asciiTheme="majorHAnsi" w:eastAsia="Gill Sans" w:hAnsiTheme="majorHAnsi" w:cs="Gill Sans"/>
          <w:lang w:val="es-CO"/>
        </w:rPr>
        <w:t xml:space="preserve"> la fecha, el número del ambiente, hora, descripción y detalles del estado actual de las llaves de los ambientes de formación.</w:t>
      </w:r>
    </w:p>
    <w:p w14:paraId="4AD57F4B" w14:textId="77777777" w:rsidR="00D17D42" w:rsidRPr="00A7797F" w:rsidRDefault="00D17D42" w:rsidP="007D53B7">
      <w:pPr>
        <w:widowControl w:val="0"/>
        <w:numPr>
          <w:ilvl w:val="0"/>
          <w:numId w:val="37"/>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 una barra de búsqueda en la cual el usuario debe ingresar el </w:t>
      </w:r>
      <w:r w:rsidRPr="00A7797F">
        <w:rPr>
          <w:rFonts w:asciiTheme="majorHAnsi" w:eastAsia="Gill Sans" w:hAnsiTheme="majorHAnsi" w:cs="Gill Sans"/>
          <w:lang w:val="es-CO"/>
        </w:rPr>
        <w:lastRenderedPageBreak/>
        <w:t>número del ambiente que desea consultar y posteriormente presiona el botón “consultar ambiente” el cual actualizara la información de la tabla según el filtro de consulta.</w:t>
      </w:r>
    </w:p>
    <w:p w14:paraId="7B81476B" w14:textId="77777777" w:rsidR="00D17D42" w:rsidRPr="00A7797F" w:rsidRDefault="00D17D42" w:rsidP="007D53B7">
      <w:pPr>
        <w:widowControl w:val="0"/>
        <w:numPr>
          <w:ilvl w:val="0"/>
          <w:numId w:val="37"/>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sistema presentará en la opción descripción de cada ambiente un botón que al presionar le permitirá confirmar la devolución de las llaves por parte del instructor.</w:t>
      </w:r>
    </w:p>
    <w:p w14:paraId="299DD8A5" w14:textId="77777777" w:rsidR="00D17D42" w:rsidRPr="00A7797F" w:rsidRDefault="00D17D42" w:rsidP="007D53B7">
      <w:pPr>
        <w:widowControl w:val="0"/>
        <w:numPr>
          <w:ilvl w:val="0"/>
          <w:numId w:val="37"/>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presentara un mensaje de alerta en la cual el usuario debe confirmar la devolución de las llaves presionando en la opción “Si”. </w:t>
      </w:r>
    </w:p>
    <w:p w14:paraId="278D06B0" w14:textId="77777777" w:rsidR="00D17D42" w:rsidRPr="00A7797F" w:rsidRDefault="00D17D42" w:rsidP="007D53B7">
      <w:pPr>
        <w:widowControl w:val="0"/>
        <w:numPr>
          <w:ilvl w:val="0"/>
          <w:numId w:val="37"/>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sistema presenta un mensaje de confirmación informando que el proceso de devolución de las llaves se realizó satisfactoriamente.</w:t>
      </w:r>
    </w:p>
    <w:p w14:paraId="6846521F" w14:textId="77777777" w:rsidR="00D17D42" w:rsidRPr="00A7797F" w:rsidRDefault="00D17D42" w:rsidP="007D53B7">
      <w:pPr>
        <w:widowControl w:val="0"/>
        <w:pBdr>
          <w:top w:val="nil"/>
          <w:left w:val="nil"/>
          <w:bottom w:val="nil"/>
          <w:right w:val="nil"/>
          <w:between w:val="nil"/>
        </w:pBdr>
        <w:spacing w:line="360" w:lineRule="auto"/>
        <w:rPr>
          <w:rFonts w:asciiTheme="majorHAnsi" w:eastAsia="Gill Sans" w:hAnsiTheme="majorHAnsi" w:cs="Gill Sans"/>
          <w:lang w:val="es-CO"/>
        </w:rPr>
      </w:pPr>
    </w:p>
    <w:p w14:paraId="6CC95456" w14:textId="77777777" w:rsidR="00D17D42" w:rsidRPr="00A7797F" w:rsidRDefault="00D17D42" w:rsidP="007D53B7">
      <w:pPr>
        <w:widowControl w:val="0"/>
        <w:pBdr>
          <w:top w:val="nil"/>
          <w:left w:val="nil"/>
          <w:bottom w:val="nil"/>
          <w:right w:val="nil"/>
          <w:between w:val="nil"/>
        </w:pBdr>
        <w:spacing w:line="360" w:lineRule="auto"/>
        <w:rPr>
          <w:rFonts w:asciiTheme="majorHAnsi" w:eastAsia="Gill Sans" w:hAnsiTheme="majorHAnsi" w:cs="Gill Sans"/>
          <w:lang w:val="es-CO"/>
        </w:rPr>
      </w:pPr>
    </w:p>
    <w:p w14:paraId="02B568B9" w14:textId="77777777" w:rsidR="00C57AC5" w:rsidRPr="00A7797F" w:rsidRDefault="00C57AC5" w:rsidP="007D53B7">
      <w:pPr>
        <w:pStyle w:val="Ttulo2"/>
        <w:numPr>
          <w:ilvl w:val="3"/>
          <w:numId w:val="14"/>
        </w:numPr>
        <w:spacing w:line="360" w:lineRule="auto"/>
        <w:ind w:left="709"/>
        <w:rPr>
          <w:lang w:val="es-CO"/>
        </w:rPr>
      </w:pPr>
      <w:bookmarkStart w:id="13" w:name="_Toc56699804"/>
      <w:r w:rsidRPr="00A7797F">
        <w:rPr>
          <w:lang w:val="es-CO"/>
        </w:rPr>
        <w:t>Ventana Registro Novedades</w:t>
      </w:r>
      <w:bookmarkEnd w:id="13"/>
      <w:r w:rsidRPr="00A7797F">
        <w:rPr>
          <w:lang w:val="es-CO"/>
        </w:rPr>
        <w:t xml:space="preserve"> </w:t>
      </w:r>
    </w:p>
    <w:p w14:paraId="047F2FE4" w14:textId="77777777" w:rsidR="00C57AC5" w:rsidRPr="00A7797F" w:rsidRDefault="00C57AC5" w:rsidP="007D53B7">
      <w:pPr>
        <w:spacing w:line="360" w:lineRule="auto"/>
        <w:rPr>
          <w:rFonts w:asciiTheme="majorHAnsi" w:hAnsiTheme="majorHAnsi"/>
          <w:lang w:val="es-CO"/>
        </w:rPr>
      </w:pPr>
    </w:p>
    <w:p w14:paraId="1E5CF787" w14:textId="3D482F55" w:rsidR="00C57AC5" w:rsidRDefault="00D05A96" w:rsidP="007D53B7">
      <w:pPr>
        <w:spacing w:line="360" w:lineRule="auto"/>
        <w:rPr>
          <w:rFonts w:asciiTheme="majorHAnsi" w:hAnsiTheme="majorHAnsi"/>
          <w:color w:val="404040" w:themeColor="text1" w:themeTint="BF"/>
          <w:szCs w:val="23"/>
          <w:lang w:val="es-CO"/>
        </w:rPr>
      </w:pPr>
      <w:r>
        <w:rPr>
          <w:rFonts w:asciiTheme="majorHAnsi" w:hAnsiTheme="majorHAnsi"/>
          <w:szCs w:val="23"/>
          <w:lang w:val="es-CO"/>
        </w:rPr>
        <w:t>La ventana de registro de novedades permite al usuario guarda registrar los diferentes sucesos, acontecimientos en los ambientes de formación después de verificar presencialmente la novedad, d</w:t>
      </w:r>
      <w:r w:rsidR="00C57AC5" w:rsidRPr="00A7797F">
        <w:rPr>
          <w:rFonts w:asciiTheme="majorHAnsi" w:hAnsiTheme="majorHAnsi"/>
          <w:szCs w:val="23"/>
          <w:lang w:val="es-CO"/>
        </w:rPr>
        <w:t xml:space="preserve">espués de haber iniciado sesión el usuario </w:t>
      </w:r>
      <w:r w:rsidR="007C6F03">
        <w:rPr>
          <w:rFonts w:asciiTheme="majorHAnsi" w:hAnsiTheme="majorHAnsi"/>
          <w:szCs w:val="23"/>
          <w:lang w:val="es-CO"/>
        </w:rPr>
        <w:t xml:space="preserve">guarda </w:t>
      </w:r>
      <w:r w:rsidR="00C57AC5" w:rsidRPr="00A7797F">
        <w:rPr>
          <w:rFonts w:asciiTheme="majorHAnsi" w:hAnsiTheme="majorHAnsi"/>
          <w:szCs w:val="23"/>
          <w:lang w:val="es-CO"/>
        </w:rPr>
        <w:t xml:space="preserve">encontrara un menú superior identificando los diferentes módulos a los </w:t>
      </w:r>
      <w:r w:rsidR="00B77D45">
        <w:rPr>
          <w:rFonts w:asciiTheme="majorHAnsi" w:hAnsiTheme="majorHAnsi"/>
          <w:szCs w:val="23"/>
          <w:lang w:val="es-CO"/>
        </w:rPr>
        <w:t>cuales tiene</w:t>
      </w:r>
      <w:r w:rsidR="00C57AC5" w:rsidRPr="00A7797F">
        <w:rPr>
          <w:rFonts w:asciiTheme="majorHAnsi" w:hAnsiTheme="majorHAnsi"/>
          <w:szCs w:val="23"/>
          <w:lang w:val="es-CO"/>
        </w:rPr>
        <w:t xml:space="preserve"> acceso, el usuario guarda deberá seleccionar la opción </w:t>
      </w:r>
      <w:r w:rsidR="00935ED5" w:rsidRPr="00A7797F">
        <w:rPr>
          <w:rFonts w:asciiTheme="majorHAnsi" w:hAnsiTheme="majorHAnsi"/>
          <w:szCs w:val="23"/>
          <w:lang w:val="es-CO"/>
        </w:rPr>
        <w:t>novedades</w:t>
      </w:r>
      <w:r w:rsidR="00C57AC5" w:rsidRPr="00A7797F">
        <w:rPr>
          <w:rFonts w:asciiTheme="majorHAnsi" w:hAnsiTheme="majorHAnsi"/>
          <w:szCs w:val="23"/>
          <w:lang w:val="es-CO"/>
        </w:rPr>
        <w:t xml:space="preserve">, </w:t>
      </w:r>
      <w:r w:rsidR="00C13F49" w:rsidRPr="00A7797F">
        <w:rPr>
          <w:rFonts w:asciiTheme="majorHAnsi" w:hAnsiTheme="majorHAnsi"/>
          <w:szCs w:val="23"/>
          <w:lang w:val="es-CO"/>
        </w:rPr>
        <w:t>seguidamente se presentará una</w:t>
      </w:r>
      <w:r w:rsidR="00C57AC5" w:rsidRPr="00A7797F">
        <w:rPr>
          <w:rFonts w:asciiTheme="majorHAnsi" w:hAnsiTheme="majorHAnsi"/>
          <w:szCs w:val="23"/>
          <w:lang w:val="es-CO"/>
        </w:rPr>
        <w:t xml:space="preserve"> ventana </w:t>
      </w:r>
      <w:r w:rsidR="00C13F49" w:rsidRPr="00A7797F">
        <w:rPr>
          <w:rFonts w:asciiTheme="majorHAnsi" w:hAnsiTheme="majorHAnsi"/>
          <w:szCs w:val="23"/>
          <w:lang w:val="es-CO"/>
        </w:rPr>
        <w:t xml:space="preserve">en la cual el usuario podrá </w:t>
      </w:r>
      <w:r w:rsidR="00F96F8F" w:rsidRPr="00A7797F">
        <w:rPr>
          <w:rFonts w:asciiTheme="majorHAnsi" w:hAnsiTheme="majorHAnsi"/>
          <w:szCs w:val="23"/>
          <w:lang w:val="es-CO"/>
        </w:rPr>
        <w:t xml:space="preserve">registrar </w:t>
      </w:r>
      <w:r w:rsidR="00C13F49" w:rsidRPr="00A7797F">
        <w:rPr>
          <w:rFonts w:asciiTheme="majorHAnsi" w:hAnsiTheme="majorHAnsi"/>
          <w:szCs w:val="23"/>
          <w:lang w:val="es-CO"/>
        </w:rPr>
        <w:t xml:space="preserve">los reportes de novedades </w:t>
      </w:r>
      <w:r w:rsidR="00F96F8F" w:rsidRPr="00A7797F">
        <w:rPr>
          <w:rFonts w:asciiTheme="majorHAnsi" w:hAnsiTheme="majorHAnsi"/>
          <w:szCs w:val="23"/>
          <w:lang w:val="es-CO"/>
        </w:rPr>
        <w:t>en los diferentes ambientes de formación registrados en el sistema</w:t>
      </w:r>
      <w:r w:rsidR="00C57AC5" w:rsidRPr="00A7797F">
        <w:rPr>
          <w:rFonts w:asciiTheme="majorHAnsi" w:hAnsiTheme="majorHAnsi"/>
          <w:szCs w:val="23"/>
          <w:lang w:val="es-CO"/>
        </w:rPr>
        <w:t xml:space="preserve">. </w:t>
      </w:r>
      <w:r w:rsidR="00C57AC5" w:rsidRPr="00A7797F">
        <w:rPr>
          <w:rFonts w:asciiTheme="majorHAnsi" w:hAnsiTheme="majorHAnsi"/>
          <w:color w:val="404040" w:themeColor="text1" w:themeTint="BF"/>
          <w:szCs w:val="23"/>
          <w:lang w:val="es-CO"/>
        </w:rPr>
        <w:t xml:space="preserve">El formato de las pantallas (web – móvil) de </w:t>
      </w:r>
      <w:r w:rsidR="00D637D5" w:rsidRPr="00A7797F">
        <w:rPr>
          <w:rFonts w:asciiTheme="majorHAnsi" w:hAnsiTheme="majorHAnsi"/>
          <w:color w:val="404040" w:themeColor="text1" w:themeTint="BF"/>
          <w:szCs w:val="23"/>
          <w:lang w:val="es-CO"/>
        </w:rPr>
        <w:t>registro novedades</w:t>
      </w:r>
      <w:r w:rsidR="00C57AC5" w:rsidRPr="00A7797F">
        <w:rPr>
          <w:rFonts w:asciiTheme="majorHAnsi" w:hAnsiTheme="majorHAnsi"/>
          <w:color w:val="404040" w:themeColor="text1" w:themeTint="BF"/>
          <w:szCs w:val="23"/>
          <w:lang w:val="es-CO"/>
        </w:rPr>
        <w:t xml:space="preserve"> se presentan a continuación:</w:t>
      </w:r>
    </w:p>
    <w:p w14:paraId="3F2DFF15" w14:textId="133A19F7" w:rsidR="00FC6FA2" w:rsidRDefault="00FC6FA2" w:rsidP="007D53B7">
      <w:pPr>
        <w:spacing w:line="360" w:lineRule="auto"/>
        <w:rPr>
          <w:rFonts w:asciiTheme="majorHAnsi" w:hAnsiTheme="majorHAnsi"/>
          <w:color w:val="404040" w:themeColor="text1" w:themeTint="BF"/>
          <w:szCs w:val="23"/>
          <w:lang w:val="es-CO"/>
        </w:rPr>
      </w:pPr>
    </w:p>
    <w:p w14:paraId="3702E1A3" w14:textId="59AB0505" w:rsidR="00FC6FA2" w:rsidRDefault="00FC6FA2" w:rsidP="007D53B7">
      <w:pPr>
        <w:spacing w:line="360" w:lineRule="auto"/>
        <w:rPr>
          <w:rFonts w:asciiTheme="majorHAnsi" w:hAnsiTheme="majorHAnsi"/>
          <w:color w:val="404040" w:themeColor="text1" w:themeTint="BF"/>
          <w:szCs w:val="23"/>
          <w:lang w:val="es-CO"/>
        </w:rPr>
      </w:pPr>
    </w:p>
    <w:p w14:paraId="10EC71B4" w14:textId="0EB28716" w:rsidR="00FC6FA2" w:rsidRDefault="00FC6FA2" w:rsidP="007D53B7">
      <w:pPr>
        <w:spacing w:line="360" w:lineRule="auto"/>
        <w:rPr>
          <w:rFonts w:asciiTheme="majorHAnsi" w:hAnsiTheme="majorHAnsi"/>
          <w:color w:val="404040" w:themeColor="text1" w:themeTint="BF"/>
          <w:szCs w:val="23"/>
          <w:lang w:val="es-CO"/>
        </w:rPr>
      </w:pPr>
    </w:p>
    <w:p w14:paraId="6F90BB44" w14:textId="7A40C912" w:rsidR="00262B07" w:rsidRPr="00A7797F" w:rsidRDefault="00C35E3E" w:rsidP="007D53B7">
      <w:pPr>
        <w:spacing w:line="360" w:lineRule="auto"/>
        <w:rPr>
          <w:rFonts w:asciiTheme="majorHAnsi" w:hAnsiTheme="majorHAnsi"/>
          <w:color w:val="404040" w:themeColor="text1" w:themeTint="BF"/>
          <w:szCs w:val="23"/>
          <w:lang w:val="es-CO"/>
        </w:rPr>
      </w:pPr>
      <w:r w:rsidRPr="00A7797F">
        <w:rPr>
          <w:rFonts w:asciiTheme="majorHAnsi" w:hAnsiTheme="majorHAnsi"/>
          <w:noProof/>
          <w:color w:val="404040" w:themeColor="text1" w:themeTint="BF"/>
          <w:szCs w:val="23"/>
          <w:lang w:val="en-US"/>
        </w:rPr>
        <w:lastRenderedPageBreak/>
        <mc:AlternateContent>
          <mc:Choice Requires="wps">
            <w:drawing>
              <wp:anchor distT="0" distB="0" distL="114300" distR="114300" simplePos="0" relativeHeight="251785216" behindDoc="0" locked="0" layoutInCell="1" allowOverlap="1" wp14:anchorId="5657450C" wp14:editId="2D12DFD0">
                <wp:simplePos x="0" y="0"/>
                <wp:positionH relativeFrom="column">
                  <wp:posOffset>1855447</wp:posOffset>
                </wp:positionH>
                <wp:positionV relativeFrom="paragraph">
                  <wp:posOffset>50176</wp:posOffset>
                </wp:positionV>
                <wp:extent cx="291710" cy="258051"/>
                <wp:effectExtent l="0" t="0" r="13335" b="27940"/>
                <wp:wrapNone/>
                <wp:docPr id="8" name="Elipse 8"/>
                <wp:cNvGraphicFramePr/>
                <a:graphic xmlns:a="http://schemas.openxmlformats.org/drawingml/2006/main">
                  <a:graphicData uri="http://schemas.microsoft.com/office/word/2010/wordprocessingShape">
                    <wps:wsp>
                      <wps:cNvSpPr/>
                      <wps:spPr>
                        <a:xfrm>
                          <a:off x="0" y="0"/>
                          <a:ext cx="291710" cy="25805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678D8B" w14:textId="63E1AB85" w:rsidR="00A71D23" w:rsidRPr="00C35E3E" w:rsidRDefault="00A71D23" w:rsidP="00C35E3E">
                            <w:pPr>
                              <w:rPr>
                                <w:sz w:val="14"/>
                                <w:szCs w:val="14"/>
                              </w:rPr>
                            </w:pPr>
                            <w:r>
                              <w:rPr>
                                <w:sz w:val="14"/>
                                <w:szCs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57450C" id="Elipse 8" o:spid="_x0000_s1060" style="position:absolute;margin-left:146.1pt;margin-top:3.95pt;width:22.95pt;height:20.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" fillcolor="#f0cda1 [3204]" strokecolor="#ac6c1b [1604]" strokeweight="1pt">
                <v:stroke joinstyle="miter"/>
                <v:textbox>
                  <w:txbxContent>
                    <w:p w14:paraId="08678D8B" w14:textId="63E1AB85" w:rsidR="00A71D23" w:rsidRPr="00C35E3E" w:rsidRDefault="00A71D23" w:rsidP="00C35E3E">
                      <w:pPr>
                        <w:rPr>
                          <w:sz w:val="14"/>
                          <w:szCs w:val="14"/>
                        </w:rPr>
                      </w:pPr>
                      <w:r>
                        <w:rPr>
                          <w:sz w:val="14"/>
                          <w:szCs w:val="14"/>
                        </w:rPr>
                        <w:t>1</w:t>
                      </w:r>
                    </w:p>
                  </w:txbxContent>
                </v:textbox>
              </v:oval>
            </w:pict>
          </mc:Fallback>
        </mc:AlternateContent>
      </w:r>
      <w:r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84192" behindDoc="0" locked="0" layoutInCell="1" allowOverlap="1" wp14:anchorId="0827D581" wp14:editId="500E723E">
                <wp:simplePos x="0" y="0"/>
                <wp:positionH relativeFrom="column">
                  <wp:posOffset>1627665</wp:posOffset>
                </wp:positionH>
                <wp:positionV relativeFrom="paragraph">
                  <wp:posOffset>162372</wp:posOffset>
                </wp:positionV>
                <wp:extent cx="132415" cy="188369"/>
                <wp:effectExtent l="19050" t="76200" r="0" b="21590"/>
                <wp:wrapNone/>
                <wp:docPr id="7" name="Conector: angular 7"/>
                <wp:cNvGraphicFramePr/>
                <a:graphic xmlns:a="http://schemas.openxmlformats.org/drawingml/2006/main">
                  <a:graphicData uri="http://schemas.microsoft.com/office/word/2010/wordprocessingShape">
                    <wps:wsp>
                      <wps:cNvCnPr/>
                      <wps:spPr>
                        <a:xfrm flipV="1">
                          <a:off x="0" y="0"/>
                          <a:ext cx="132415" cy="188369"/>
                        </a:xfrm>
                        <a:prstGeom prst="bentConnector3">
                          <a:avLst>
                            <a:gd name="adj1" fmla="val -1458"/>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648432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 o:spid="_x0000_s1026" type="#_x0000_t34" style="position:absolute;margin-left:128.15pt;margin-top:12.8pt;width:10.45pt;height:14.8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" adj="-315" strokecolor="#f99927 [3208]" strokeweight=".5pt">
                <v:stroke endarrow="block"/>
              </v:shape>
            </w:pict>
          </mc:Fallback>
        </mc:AlternateContent>
      </w:r>
    </w:p>
    <w:p w14:paraId="1E6D0A5E" w14:textId="51BC3658" w:rsidR="00262B07" w:rsidRPr="00A7797F" w:rsidRDefault="00C35E3E" w:rsidP="007D53B7">
      <w:pPr>
        <w:spacing w:line="360" w:lineRule="auto"/>
        <w:rPr>
          <w:rFonts w:asciiTheme="majorHAnsi" w:hAnsiTheme="majorHAnsi"/>
          <w:color w:val="404040" w:themeColor="text1" w:themeTint="BF"/>
          <w:szCs w:val="23"/>
          <w:lang w:val="es-CO"/>
        </w:rPr>
      </w:pPr>
      <w:r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94432" behindDoc="0" locked="0" layoutInCell="1" allowOverlap="1" wp14:anchorId="4EC542AB" wp14:editId="762D6D25">
                <wp:simplePos x="0" y="0"/>
                <wp:positionH relativeFrom="column">
                  <wp:posOffset>2658176</wp:posOffset>
                </wp:positionH>
                <wp:positionV relativeFrom="paragraph">
                  <wp:posOffset>2018330</wp:posOffset>
                </wp:positionV>
                <wp:extent cx="291710" cy="280491"/>
                <wp:effectExtent l="0" t="0" r="13335" b="24765"/>
                <wp:wrapNone/>
                <wp:docPr id="34" name="Elipse 34"/>
                <wp:cNvGraphicFramePr/>
                <a:graphic xmlns:a="http://schemas.openxmlformats.org/drawingml/2006/main">
                  <a:graphicData uri="http://schemas.microsoft.com/office/word/2010/wordprocessingShape">
                    <wps:wsp>
                      <wps:cNvSpPr/>
                      <wps:spPr>
                        <a:xfrm>
                          <a:off x="0" y="0"/>
                          <a:ext cx="291710" cy="2804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317EE" w14:textId="6B17A551" w:rsidR="00A71D23" w:rsidRPr="00C35E3E" w:rsidRDefault="00A71D23" w:rsidP="00C35E3E">
                            <w:pPr>
                              <w:rPr>
                                <w:sz w:val="14"/>
                                <w:szCs w:val="14"/>
                              </w:rPr>
                            </w:pPr>
                            <w:r>
                              <w:rPr>
                                <w:sz w:val="14"/>
                                <w:szCs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542AB" id="Elipse 34" o:spid="_x0000_s1061" style="position:absolute;margin-left:209.3pt;margin-top:158.9pt;width:22.95pt;height:22.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" fillcolor="#f0cda1 [3204]" strokecolor="#ac6c1b [1604]" strokeweight="1pt">
                <v:stroke joinstyle="miter"/>
                <v:textbox>
                  <w:txbxContent>
                    <w:p w14:paraId="414317EE" w14:textId="6B17A551" w:rsidR="00A71D23" w:rsidRPr="00C35E3E" w:rsidRDefault="00A71D23" w:rsidP="00C35E3E">
                      <w:pPr>
                        <w:rPr>
                          <w:sz w:val="14"/>
                          <w:szCs w:val="14"/>
                        </w:rPr>
                      </w:pPr>
                      <w:r>
                        <w:rPr>
                          <w:sz w:val="14"/>
                          <w:szCs w:val="14"/>
                        </w:rPr>
                        <w:t>4</w:t>
                      </w:r>
                    </w:p>
                  </w:txbxContent>
                </v:textbox>
              </v:oval>
            </w:pict>
          </mc:Fallback>
        </mc:AlternateContent>
      </w:r>
      <w:r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92384" behindDoc="0" locked="0" layoutInCell="1" allowOverlap="1" wp14:anchorId="0EA6B04D" wp14:editId="01BE412F">
                <wp:simplePos x="0" y="0"/>
                <wp:positionH relativeFrom="column">
                  <wp:posOffset>2180816</wp:posOffset>
                </wp:positionH>
                <wp:positionV relativeFrom="paragraph">
                  <wp:posOffset>1787661</wp:posOffset>
                </wp:positionV>
                <wp:extent cx="460005" cy="359029"/>
                <wp:effectExtent l="0" t="0" r="54610" b="98425"/>
                <wp:wrapNone/>
                <wp:docPr id="32" name="Conector: angular 32"/>
                <wp:cNvGraphicFramePr/>
                <a:graphic xmlns:a="http://schemas.openxmlformats.org/drawingml/2006/main">
                  <a:graphicData uri="http://schemas.microsoft.com/office/word/2010/wordprocessingShape">
                    <wps:wsp>
                      <wps:cNvCnPr/>
                      <wps:spPr>
                        <a:xfrm>
                          <a:off x="0" y="0"/>
                          <a:ext cx="460005" cy="359029"/>
                        </a:xfrm>
                        <a:prstGeom prst="bentConnector3">
                          <a:avLst>
                            <a:gd name="adj1" fmla="val 119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A8DBA2" id="Conector: angular 32" o:spid="_x0000_s1026" type="#_x0000_t34" style="position:absolute;margin-left:171.7pt;margin-top:140.75pt;width:36.2pt;height:28.2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" adj="257" strokecolor="#f99927 [3208]" strokeweight=".5pt">
                <v:stroke endarrow="block"/>
              </v:shape>
            </w:pict>
          </mc:Fallback>
        </mc:AlternateContent>
      </w:r>
      <w:r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91360" behindDoc="0" locked="0" layoutInCell="1" allowOverlap="1" wp14:anchorId="194681F0" wp14:editId="52B1D873">
                <wp:simplePos x="0" y="0"/>
                <wp:positionH relativeFrom="column">
                  <wp:posOffset>3336438</wp:posOffset>
                </wp:positionH>
                <wp:positionV relativeFrom="paragraph">
                  <wp:posOffset>418866</wp:posOffset>
                </wp:positionV>
                <wp:extent cx="1840020" cy="230003"/>
                <wp:effectExtent l="0" t="0" r="8255" b="0"/>
                <wp:wrapNone/>
                <wp:docPr id="26" name="Cuadro de texto 26"/>
                <wp:cNvGraphicFramePr/>
                <a:graphic xmlns:a="http://schemas.openxmlformats.org/drawingml/2006/main">
                  <a:graphicData uri="http://schemas.microsoft.com/office/word/2010/wordprocessingShape">
                    <wps:wsp>
                      <wps:cNvSpPr txBox="1"/>
                      <wps:spPr>
                        <a:xfrm>
                          <a:off x="0" y="0"/>
                          <a:ext cx="1840020" cy="230003"/>
                        </a:xfrm>
                        <a:prstGeom prst="rect">
                          <a:avLst/>
                        </a:prstGeom>
                        <a:solidFill>
                          <a:schemeClr val="lt1"/>
                        </a:solidFill>
                        <a:ln w="6350">
                          <a:noFill/>
                        </a:ln>
                      </wps:spPr>
                      <wps:txbx>
                        <w:txbxContent>
                          <w:p w14:paraId="7C776146" w14:textId="246A740E" w:rsidR="00A71D23" w:rsidRPr="00C35E3E" w:rsidRDefault="00A71D23">
                            <w:pPr>
                              <w:rPr>
                                <w:sz w:val="14"/>
                                <w:szCs w:val="14"/>
                              </w:rPr>
                            </w:pPr>
                            <w:r w:rsidRPr="00C35E3E">
                              <w:rPr>
                                <w:sz w:val="14"/>
                                <w:szCs w:val="14"/>
                              </w:rPr>
                              <w:t>Formulario para el registro de la novedad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681F0" id="Cuadro de texto 26" o:spid="_x0000_s1062" type="#_x0000_t202" style="position:absolute;margin-left:262.7pt;margin-top:33pt;width:144.9pt;height:18.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" fillcolor="white [3201]" stroked="f" strokeweight=".5pt">
                <v:textbox>
                  <w:txbxContent>
                    <w:p w14:paraId="7C776146" w14:textId="246A740E" w:rsidR="00A71D23" w:rsidRPr="00C35E3E" w:rsidRDefault="00A71D23">
                      <w:pPr>
                        <w:rPr>
                          <w:sz w:val="14"/>
                          <w:szCs w:val="14"/>
                        </w:rPr>
                      </w:pPr>
                      <w:r w:rsidRPr="00C35E3E">
                        <w:rPr>
                          <w:sz w:val="14"/>
                          <w:szCs w:val="14"/>
                        </w:rPr>
                        <w:t>Formulario para el registro de la novedad</w:t>
                      </w:r>
                    </w:p>
                  </w:txbxContent>
                </v:textbox>
              </v:shape>
            </w:pict>
          </mc:Fallback>
        </mc:AlternateContent>
      </w:r>
      <w:r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90336" behindDoc="0" locked="0" layoutInCell="1" allowOverlap="1" wp14:anchorId="6C24F85B" wp14:editId="47486E55">
                <wp:simplePos x="0" y="0"/>
                <wp:positionH relativeFrom="column">
                  <wp:posOffset>1199098</wp:posOffset>
                </wp:positionH>
                <wp:positionV relativeFrom="paragraph">
                  <wp:posOffset>547892</wp:posOffset>
                </wp:positionV>
                <wp:extent cx="5144201" cy="1116353"/>
                <wp:effectExtent l="0" t="0" r="18415" b="26670"/>
                <wp:wrapNone/>
                <wp:docPr id="24" name="Rectángulo: esquinas redondeadas 24"/>
                <wp:cNvGraphicFramePr/>
                <a:graphic xmlns:a="http://schemas.openxmlformats.org/drawingml/2006/main">
                  <a:graphicData uri="http://schemas.microsoft.com/office/word/2010/wordprocessingShape">
                    <wps:wsp>
                      <wps:cNvSpPr/>
                      <wps:spPr>
                        <a:xfrm>
                          <a:off x="0" y="0"/>
                          <a:ext cx="5144201" cy="11163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DC341D5" id="Rectángulo: esquinas redondeadas 24" o:spid="_x0000_s1026" style="position:absolute;margin-left:94.4pt;margin-top:43.15pt;width:405.05pt;height:87.9pt;z-index:251790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" filled="f" strokecolor="#ac6c1b [1604]" strokeweight="1pt">
                <v:stroke joinstyle="miter"/>
              </v:roundrect>
            </w:pict>
          </mc:Fallback>
        </mc:AlternateContent>
      </w:r>
      <w:r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89312" behindDoc="0" locked="0" layoutInCell="1" allowOverlap="1" wp14:anchorId="2C8B1A0E" wp14:editId="1CFFBB48">
                <wp:simplePos x="0" y="0"/>
                <wp:positionH relativeFrom="column">
                  <wp:posOffset>104872</wp:posOffset>
                </wp:positionH>
                <wp:positionV relativeFrom="paragraph">
                  <wp:posOffset>1102917</wp:posOffset>
                </wp:positionV>
                <wp:extent cx="291710" cy="280491"/>
                <wp:effectExtent l="0" t="0" r="13335" b="24765"/>
                <wp:wrapNone/>
                <wp:docPr id="23" name="Elipse 23"/>
                <wp:cNvGraphicFramePr/>
                <a:graphic xmlns:a="http://schemas.openxmlformats.org/drawingml/2006/main">
                  <a:graphicData uri="http://schemas.microsoft.com/office/word/2010/wordprocessingShape">
                    <wps:wsp>
                      <wps:cNvSpPr/>
                      <wps:spPr>
                        <a:xfrm>
                          <a:off x="0" y="0"/>
                          <a:ext cx="291710" cy="2804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5D1579" w14:textId="5D512622" w:rsidR="00A71D23" w:rsidRPr="00C35E3E" w:rsidRDefault="00A71D23" w:rsidP="00C35E3E">
                            <w:pPr>
                              <w:rPr>
                                <w:sz w:val="14"/>
                                <w:szCs w:val="14"/>
                              </w:rPr>
                            </w:pPr>
                            <w:r>
                              <w:rPr>
                                <w:sz w:val="14"/>
                                <w:szCs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B1A0E" id="Elipse 23" o:spid="_x0000_s1063" style="position:absolute;margin-left:8.25pt;margin-top:86.85pt;width:22.95pt;height:2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" fillcolor="#f0cda1 [3204]" strokecolor="#ac6c1b [1604]" strokeweight="1pt">
                <v:stroke joinstyle="miter"/>
                <v:textbox>
                  <w:txbxContent>
                    <w:p w14:paraId="235D1579" w14:textId="5D512622" w:rsidR="00A71D23" w:rsidRPr="00C35E3E" w:rsidRDefault="00A71D23" w:rsidP="00C35E3E">
                      <w:pPr>
                        <w:rPr>
                          <w:sz w:val="14"/>
                          <w:szCs w:val="14"/>
                        </w:rPr>
                      </w:pPr>
                      <w:r>
                        <w:rPr>
                          <w:sz w:val="14"/>
                          <w:szCs w:val="14"/>
                        </w:rPr>
                        <w:t>2</w:t>
                      </w:r>
                    </w:p>
                  </w:txbxContent>
                </v:textbox>
              </v:oval>
            </w:pict>
          </mc:Fallback>
        </mc:AlternateContent>
      </w:r>
      <w:r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87264" behindDoc="0" locked="0" layoutInCell="1" allowOverlap="1" wp14:anchorId="1510D9FB" wp14:editId="27936E59">
                <wp:simplePos x="0" y="0"/>
                <wp:positionH relativeFrom="column">
                  <wp:posOffset>245429</wp:posOffset>
                </wp:positionH>
                <wp:positionV relativeFrom="paragraph">
                  <wp:posOffset>755455</wp:posOffset>
                </wp:positionV>
                <wp:extent cx="5610" cy="297320"/>
                <wp:effectExtent l="76200" t="0" r="71120" b="64770"/>
                <wp:wrapNone/>
                <wp:docPr id="22" name="Conector recto de flecha 22"/>
                <wp:cNvGraphicFramePr/>
                <a:graphic xmlns:a="http://schemas.openxmlformats.org/drawingml/2006/main">
                  <a:graphicData uri="http://schemas.microsoft.com/office/word/2010/wordprocessingShape">
                    <wps:wsp>
                      <wps:cNvCnPr/>
                      <wps:spPr>
                        <a:xfrm>
                          <a:off x="0" y="0"/>
                          <a:ext cx="5610" cy="29732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FCAC5DE" id="_x0000_t32" coordsize="21600,21600" o:spt="32" o:oned="t" path="m,l21600,21600e" filled="f">
                <v:path arrowok="t" fillok="f" o:connecttype="none"/>
                <o:lock v:ext="edit" shapetype="t"/>
              </v:shapetype>
              <v:shape id="Conector recto de flecha 22" o:spid="_x0000_s1026" type="#_x0000_t32" style="position:absolute;margin-left:19.35pt;margin-top:59.5pt;width:.45pt;height:23.4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" strokecolor="#f99927 [3208]" strokeweight=".5pt">
                <v:stroke endarrow="block" joinstyle="miter"/>
              </v:shape>
            </w:pict>
          </mc:Fallback>
        </mc:AlternateContent>
      </w:r>
      <w:r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86240" behindDoc="0" locked="0" layoutInCell="1" allowOverlap="1" wp14:anchorId="39A5C9C2" wp14:editId="7BD8DE47">
                <wp:simplePos x="0" y="0"/>
                <wp:positionH relativeFrom="column">
                  <wp:posOffset>49086</wp:posOffset>
                </wp:positionH>
                <wp:positionV relativeFrom="paragraph">
                  <wp:posOffset>542282</wp:posOffset>
                </wp:positionV>
                <wp:extent cx="869521" cy="179514"/>
                <wp:effectExtent l="0" t="0" r="26035" b="11430"/>
                <wp:wrapNone/>
                <wp:docPr id="20" name="Rectángulo: esquinas redondeadas 20"/>
                <wp:cNvGraphicFramePr/>
                <a:graphic xmlns:a="http://schemas.openxmlformats.org/drawingml/2006/main">
                  <a:graphicData uri="http://schemas.microsoft.com/office/word/2010/wordprocessingShape">
                    <wps:wsp>
                      <wps:cNvSpPr/>
                      <wps:spPr>
                        <a:xfrm>
                          <a:off x="0" y="0"/>
                          <a:ext cx="869521" cy="17951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B0A28F9" id="Rectángulo: esquinas redondeadas 20" o:spid="_x0000_s1026" style="position:absolute;margin-left:3.85pt;margin-top:42.7pt;width:68.45pt;height:14.15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" filled="f" strokecolor="#ac6c1b [1604]" strokeweight="1pt">
                <v:stroke joinstyle="miter"/>
              </v:roundrect>
            </w:pict>
          </mc:Fallback>
        </mc:AlternateContent>
      </w:r>
      <w:r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83168" behindDoc="0" locked="0" layoutInCell="1" allowOverlap="1" wp14:anchorId="0ACDD8A4" wp14:editId="24E7C81E">
                <wp:simplePos x="0" y="0"/>
                <wp:positionH relativeFrom="column">
                  <wp:posOffset>1423491</wp:posOffset>
                </wp:positionH>
                <wp:positionV relativeFrom="paragraph">
                  <wp:posOffset>166425</wp:posOffset>
                </wp:positionV>
                <wp:extent cx="325369" cy="0"/>
                <wp:effectExtent l="0" t="0" r="0" b="0"/>
                <wp:wrapNone/>
                <wp:docPr id="6" name="Conector recto 6"/>
                <wp:cNvGraphicFramePr/>
                <a:graphic xmlns:a="http://schemas.openxmlformats.org/drawingml/2006/main">
                  <a:graphicData uri="http://schemas.microsoft.com/office/word/2010/wordprocessingShape">
                    <wps:wsp>
                      <wps:cNvCnPr/>
                      <wps:spPr>
                        <a:xfrm>
                          <a:off x="0" y="0"/>
                          <a:ext cx="325369"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235BA91" id="Conector recto 6"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1pt,13.1pt" to="137.7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" strokecolor="#f99927 [3208]" strokeweight=".5pt">
                <v:stroke joinstyle="miter"/>
              </v:line>
            </w:pict>
          </mc:Fallback>
        </mc:AlternateContent>
      </w:r>
      <w:r w:rsidR="0025483C">
        <w:rPr>
          <w:rFonts w:asciiTheme="majorHAnsi" w:hAnsiTheme="majorHAnsi"/>
          <w:noProof/>
          <w:color w:val="404040" w:themeColor="text1" w:themeTint="BF"/>
          <w:szCs w:val="23"/>
          <w:lang w:val="en-US"/>
        </w:rPr>
        <w:drawing>
          <wp:inline distT="0" distB="0" distL="0" distR="0" wp14:anchorId="0A479996" wp14:editId="1F35103A">
            <wp:extent cx="6217920" cy="20116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7920" cy="2011680"/>
                    </a:xfrm>
                    <a:prstGeom prst="rect">
                      <a:avLst/>
                    </a:prstGeom>
                    <a:noFill/>
                    <a:ln>
                      <a:noFill/>
                    </a:ln>
                  </pic:spPr>
                </pic:pic>
              </a:graphicData>
            </a:graphic>
          </wp:inline>
        </w:drawing>
      </w:r>
    </w:p>
    <w:p w14:paraId="58336E2C" w14:textId="06BFE5A5" w:rsidR="00160306" w:rsidRPr="00A7797F" w:rsidRDefault="00C35E3E" w:rsidP="00C35E3E">
      <w:pPr>
        <w:spacing w:line="360" w:lineRule="auto"/>
        <w:jc w:val="center"/>
        <w:rPr>
          <w:rFonts w:asciiTheme="majorHAnsi" w:hAnsiTheme="majorHAnsi"/>
          <w:color w:val="404040" w:themeColor="text1" w:themeTint="BF"/>
          <w:szCs w:val="23"/>
          <w:lang w:val="es-CO"/>
        </w:rPr>
      </w:pPr>
      <w:r w:rsidRPr="00A7797F">
        <w:rPr>
          <w:noProof/>
          <w:lang w:val="en-US"/>
        </w:rPr>
        <w:drawing>
          <wp:inline distT="0" distB="0" distL="0" distR="0" wp14:anchorId="7D2A3406" wp14:editId="4A35AAD5">
            <wp:extent cx="2105025" cy="325922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16260" cy="3276622"/>
                    </a:xfrm>
                    <a:prstGeom prst="rect">
                      <a:avLst/>
                    </a:prstGeom>
                    <a:noFill/>
                    <a:ln>
                      <a:noFill/>
                    </a:ln>
                  </pic:spPr>
                </pic:pic>
              </a:graphicData>
            </a:graphic>
          </wp:inline>
        </w:drawing>
      </w:r>
      <w:r w:rsidRPr="00A7797F">
        <w:rPr>
          <w:rFonts w:asciiTheme="majorHAnsi" w:hAnsiTheme="majorHAnsi"/>
          <w:color w:val="404040" w:themeColor="text1" w:themeTint="BF"/>
          <w:szCs w:val="23"/>
          <w:lang w:val="es-CO"/>
        </w:rPr>
        <w:t xml:space="preserve">    </w:t>
      </w:r>
      <w:r w:rsidR="0025483C">
        <w:rPr>
          <w:rFonts w:asciiTheme="majorHAnsi" w:hAnsiTheme="majorHAnsi"/>
          <w:noProof/>
          <w:color w:val="404040" w:themeColor="text1" w:themeTint="BF"/>
          <w:szCs w:val="23"/>
          <w:lang w:val="en-US"/>
        </w:rPr>
        <w:drawing>
          <wp:inline distT="0" distB="0" distL="0" distR="0" wp14:anchorId="5EBCB777" wp14:editId="6FDCDAB9">
            <wp:extent cx="2286000" cy="34747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3474720"/>
                    </a:xfrm>
                    <a:prstGeom prst="rect">
                      <a:avLst/>
                    </a:prstGeom>
                    <a:noFill/>
                    <a:ln>
                      <a:noFill/>
                    </a:ln>
                  </pic:spPr>
                </pic:pic>
              </a:graphicData>
            </a:graphic>
          </wp:inline>
        </w:drawing>
      </w:r>
    </w:p>
    <w:p w14:paraId="559C7739" w14:textId="77777777" w:rsidR="00C35E3E" w:rsidRPr="00A7797F" w:rsidRDefault="00C35E3E" w:rsidP="007D53B7">
      <w:pPr>
        <w:spacing w:line="360" w:lineRule="auto"/>
        <w:rPr>
          <w:rFonts w:asciiTheme="majorHAnsi" w:hAnsiTheme="majorHAnsi"/>
          <w:color w:val="404040" w:themeColor="text1" w:themeTint="BF"/>
          <w:szCs w:val="23"/>
          <w:lang w:val="es-CO"/>
        </w:rPr>
      </w:pPr>
    </w:p>
    <w:p w14:paraId="48166666" w14:textId="77777777" w:rsidR="00160306" w:rsidRPr="00A7797F" w:rsidRDefault="00160306" w:rsidP="007D53B7">
      <w:pPr>
        <w:spacing w:line="360" w:lineRule="auto"/>
        <w:rPr>
          <w:rFonts w:asciiTheme="majorHAnsi" w:hAnsiTheme="majorHAnsi"/>
          <w:color w:val="404040" w:themeColor="text1" w:themeTint="BF"/>
          <w:szCs w:val="23"/>
          <w:lang w:val="es-CO"/>
        </w:rPr>
      </w:pPr>
    </w:p>
    <w:p w14:paraId="1E633DC9" w14:textId="77777777" w:rsidR="00160306" w:rsidRPr="00A7797F" w:rsidRDefault="00160306" w:rsidP="007D53B7">
      <w:pPr>
        <w:pStyle w:val="Listaconvietas"/>
        <w:numPr>
          <w:ilvl w:val="0"/>
          <w:numId w:val="0"/>
        </w:numPr>
        <w:spacing w:line="360" w:lineRule="auto"/>
        <w:rPr>
          <w:rFonts w:asciiTheme="majorHAnsi" w:hAnsiTheme="majorHAnsi"/>
          <w:noProof/>
          <w:color w:val="D17406" w:themeColor="accent5" w:themeShade="BF"/>
          <w:sz w:val="25"/>
          <w:szCs w:val="23"/>
          <w:lang w:val="es-CO"/>
        </w:rPr>
      </w:pPr>
      <w:r w:rsidRPr="00A7797F">
        <w:rPr>
          <w:rFonts w:asciiTheme="majorHAnsi" w:hAnsiTheme="majorHAnsi"/>
          <w:noProof/>
          <w:color w:val="D17406" w:themeColor="accent5" w:themeShade="BF"/>
          <w:sz w:val="25"/>
          <w:szCs w:val="23"/>
          <w:lang w:val="es-CO"/>
        </w:rPr>
        <w:t xml:space="preserve">Pasos de acceso: </w:t>
      </w:r>
    </w:p>
    <w:p w14:paraId="77F926DE" w14:textId="77777777" w:rsidR="00160306" w:rsidRPr="00A7797F" w:rsidRDefault="00160306" w:rsidP="007D53B7">
      <w:pPr>
        <w:pStyle w:val="Sinespaciado"/>
        <w:numPr>
          <w:ilvl w:val="0"/>
          <w:numId w:val="25"/>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 xml:space="preserve">El </w:t>
      </w:r>
      <w:r w:rsidR="00560299" w:rsidRPr="00A7797F">
        <w:rPr>
          <w:rFonts w:asciiTheme="majorHAnsi" w:hAnsiTheme="majorHAnsi"/>
          <w:i w:val="0"/>
          <w:sz w:val="23"/>
          <w:szCs w:val="23"/>
          <w:lang w:val="es-CO"/>
        </w:rPr>
        <w:t xml:space="preserve">guarda </w:t>
      </w:r>
      <w:r w:rsidRPr="00A7797F">
        <w:rPr>
          <w:rFonts w:asciiTheme="majorHAnsi" w:hAnsiTheme="majorHAnsi"/>
          <w:i w:val="0"/>
          <w:sz w:val="23"/>
          <w:szCs w:val="23"/>
          <w:lang w:val="es-CO"/>
        </w:rPr>
        <w:t>selecciona la opción “</w:t>
      </w:r>
      <w:r w:rsidR="00560299" w:rsidRPr="00A7797F">
        <w:rPr>
          <w:rFonts w:asciiTheme="majorHAnsi" w:hAnsiTheme="majorHAnsi"/>
          <w:i w:val="0"/>
          <w:sz w:val="23"/>
          <w:szCs w:val="23"/>
          <w:lang w:val="es-CO"/>
        </w:rPr>
        <w:t>Novedades</w:t>
      </w:r>
      <w:r w:rsidRPr="00A7797F">
        <w:rPr>
          <w:rFonts w:asciiTheme="majorHAnsi" w:hAnsiTheme="majorHAnsi"/>
          <w:i w:val="0"/>
          <w:sz w:val="23"/>
          <w:szCs w:val="23"/>
          <w:lang w:val="es-CO"/>
        </w:rPr>
        <w:t>” ubicada en el menú superior.</w:t>
      </w:r>
    </w:p>
    <w:p w14:paraId="2C54FAF3" w14:textId="77777777" w:rsidR="00160306" w:rsidRPr="00A7797F" w:rsidRDefault="00160306" w:rsidP="007D53B7">
      <w:pPr>
        <w:pStyle w:val="Sinespaciado"/>
        <w:numPr>
          <w:ilvl w:val="0"/>
          <w:numId w:val="25"/>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 xml:space="preserve">El </w:t>
      </w:r>
      <w:r w:rsidR="0005128B" w:rsidRPr="00A7797F">
        <w:rPr>
          <w:rFonts w:asciiTheme="majorHAnsi" w:hAnsiTheme="majorHAnsi"/>
          <w:i w:val="0"/>
          <w:sz w:val="23"/>
          <w:szCs w:val="23"/>
          <w:lang w:val="es-CO"/>
        </w:rPr>
        <w:t xml:space="preserve">guarda </w:t>
      </w:r>
      <w:r w:rsidRPr="00A7797F">
        <w:rPr>
          <w:rFonts w:asciiTheme="majorHAnsi" w:hAnsiTheme="majorHAnsi"/>
          <w:i w:val="0"/>
          <w:sz w:val="23"/>
          <w:szCs w:val="23"/>
          <w:lang w:val="es-CO"/>
        </w:rPr>
        <w:t xml:space="preserve">selecciona la opción “Registrar </w:t>
      </w:r>
      <w:r w:rsidR="002E7D08" w:rsidRPr="00A7797F">
        <w:rPr>
          <w:rFonts w:asciiTheme="majorHAnsi" w:hAnsiTheme="majorHAnsi"/>
          <w:i w:val="0"/>
          <w:sz w:val="23"/>
          <w:szCs w:val="23"/>
          <w:lang w:val="es-CO"/>
        </w:rPr>
        <w:t>Novedades</w:t>
      </w:r>
      <w:r w:rsidRPr="00A7797F">
        <w:rPr>
          <w:rFonts w:asciiTheme="majorHAnsi" w:hAnsiTheme="majorHAnsi"/>
          <w:i w:val="0"/>
          <w:sz w:val="23"/>
          <w:szCs w:val="23"/>
          <w:lang w:val="es-CO"/>
        </w:rPr>
        <w:t>” ubicada en el menú lateral.</w:t>
      </w:r>
    </w:p>
    <w:p w14:paraId="532C101F" w14:textId="780301ED" w:rsidR="00160306" w:rsidRPr="00A7797F" w:rsidRDefault="00160306" w:rsidP="007D53B7">
      <w:pPr>
        <w:pStyle w:val="Sinespaciado"/>
        <w:numPr>
          <w:ilvl w:val="0"/>
          <w:numId w:val="25"/>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lastRenderedPageBreak/>
        <w:t xml:space="preserve">El sistema presenta un formulario para registrar </w:t>
      </w:r>
      <w:r w:rsidR="00B20014" w:rsidRPr="00A7797F">
        <w:rPr>
          <w:rFonts w:asciiTheme="majorHAnsi" w:hAnsiTheme="majorHAnsi"/>
          <w:i w:val="0"/>
          <w:sz w:val="23"/>
          <w:szCs w:val="23"/>
          <w:lang w:val="es-CO"/>
        </w:rPr>
        <w:t>la novedad</w:t>
      </w:r>
      <w:r w:rsidR="00C35E3E" w:rsidRPr="00A7797F">
        <w:rPr>
          <w:rFonts w:asciiTheme="majorHAnsi" w:hAnsiTheme="majorHAnsi"/>
          <w:i w:val="0"/>
          <w:sz w:val="23"/>
          <w:szCs w:val="23"/>
          <w:lang w:val="es-CO"/>
        </w:rPr>
        <w:t xml:space="preserve">, los campos </w:t>
      </w:r>
      <w:r w:rsidR="004C1F0A">
        <w:rPr>
          <w:rFonts w:asciiTheme="majorHAnsi" w:hAnsiTheme="majorHAnsi"/>
          <w:i w:val="0"/>
          <w:sz w:val="23"/>
          <w:szCs w:val="23"/>
          <w:lang w:val="es-CO"/>
        </w:rPr>
        <w:t>ambiente e id instructor se presentaran en el formulario y solo deberá diligenciar la</w:t>
      </w:r>
      <w:r w:rsidR="00C35E3E" w:rsidRPr="00A7797F">
        <w:rPr>
          <w:rFonts w:asciiTheme="majorHAnsi" w:hAnsiTheme="majorHAnsi"/>
          <w:i w:val="0"/>
          <w:sz w:val="23"/>
          <w:szCs w:val="23"/>
          <w:lang w:val="es-CO"/>
        </w:rPr>
        <w:t xml:space="preserve"> descripción para detallar el motivo del </w:t>
      </w:r>
      <w:proofErr w:type="gramStart"/>
      <w:r w:rsidR="00C35E3E" w:rsidRPr="00A7797F">
        <w:rPr>
          <w:rFonts w:asciiTheme="majorHAnsi" w:hAnsiTheme="majorHAnsi"/>
          <w:i w:val="0"/>
          <w:sz w:val="23"/>
          <w:szCs w:val="23"/>
          <w:lang w:val="es-CO"/>
        </w:rPr>
        <w:t xml:space="preserve">reporte </w:t>
      </w:r>
      <w:r w:rsidRPr="00A7797F">
        <w:rPr>
          <w:rFonts w:asciiTheme="majorHAnsi" w:hAnsiTheme="majorHAnsi"/>
          <w:i w:val="0"/>
          <w:sz w:val="23"/>
          <w:szCs w:val="23"/>
          <w:lang w:val="es-CO"/>
        </w:rPr>
        <w:t>.</w:t>
      </w:r>
      <w:proofErr w:type="gramEnd"/>
    </w:p>
    <w:p w14:paraId="43D98E44" w14:textId="66088FC3" w:rsidR="000B0BDB" w:rsidRPr="00A7797F" w:rsidRDefault="00160306" w:rsidP="007D53B7">
      <w:pPr>
        <w:pStyle w:val="Sinespaciado"/>
        <w:numPr>
          <w:ilvl w:val="0"/>
          <w:numId w:val="25"/>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 xml:space="preserve">El </w:t>
      </w:r>
      <w:r w:rsidR="000B0BDB" w:rsidRPr="00A7797F">
        <w:rPr>
          <w:rFonts w:asciiTheme="majorHAnsi" w:hAnsiTheme="majorHAnsi"/>
          <w:i w:val="0"/>
          <w:sz w:val="23"/>
          <w:szCs w:val="23"/>
          <w:lang w:val="es-CO"/>
        </w:rPr>
        <w:t xml:space="preserve">guarda </w:t>
      </w:r>
      <w:r w:rsidRPr="00A7797F">
        <w:rPr>
          <w:rFonts w:asciiTheme="majorHAnsi" w:hAnsiTheme="majorHAnsi"/>
          <w:i w:val="0"/>
          <w:sz w:val="23"/>
          <w:szCs w:val="23"/>
          <w:lang w:val="es-CO"/>
        </w:rPr>
        <w:t>presiona el botón “Registrar”.</w:t>
      </w:r>
    </w:p>
    <w:p w14:paraId="0C339BD3" w14:textId="77777777" w:rsidR="00160306" w:rsidRPr="00A7797F" w:rsidRDefault="00160306" w:rsidP="007D53B7">
      <w:pPr>
        <w:pStyle w:val="Sinespaciado"/>
        <w:numPr>
          <w:ilvl w:val="0"/>
          <w:numId w:val="25"/>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 xml:space="preserve">El sistema presentara un mensaje </w:t>
      </w:r>
      <w:r w:rsidRPr="00A7797F">
        <w:rPr>
          <w:rFonts w:asciiTheme="majorHAnsi" w:eastAsia="Cambria" w:hAnsiTheme="majorHAnsi" w:cs="Arial"/>
          <w:i w:val="0"/>
          <w:sz w:val="23"/>
          <w:szCs w:val="23"/>
          <w:lang w:val="es-CO"/>
        </w:rPr>
        <w:t xml:space="preserve">de éxito informando que el </w:t>
      </w:r>
      <w:r w:rsidR="000B0BDB" w:rsidRPr="00A7797F">
        <w:rPr>
          <w:rFonts w:asciiTheme="majorHAnsi" w:eastAsia="Cambria" w:hAnsiTheme="majorHAnsi" w:cs="Arial"/>
          <w:i w:val="0"/>
          <w:sz w:val="23"/>
          <w:szCs w:val="23"/>
          <w:lang w:val="es-CO"/>
        </w:rPr>
        <w:t>registro</w:t>
      </w:r>
      <w:r w:rsidRPr="00A7797F">
        <w:rPr>
          <w:rFonts w:asciiTheme="majorHAnsi" w:eastAsia="Cambria" w:hAnsiTheme="majorHAnsi" w:cs="Arial"/>
          <w:i w:val="0"/>
          <w:sz w:val="23"/>
          <w:szCs w:val="23"/>
          <w:lang w:val="es-CO"/>
        </w:rPr>
        <w:t xml:space="preserve"> fue </w:t>
      </w:r>
      <w:r w:rsidR="000B0BDB" w:rsidRPr="00A7797F">
        <w:rPr>
          <w:rFonts w:asciiTheme="majorHAnsi" w:eastAsia="Cambria" w:hAnsiTheme="majorHAnsi" w:cs="Arial"/>
          <w:i w:val="0"/>
          <w:sz w:val="23"/>
          <w:szCs w:val="23"/>
          <w:lang w:val="es-CO"/>
        </w:rPr>
        <w:t>realizado</w:t>
      </w:r>
      <w:r w:rsidRPr="00A7797F">
        <w:rPr>
          <w:rFonts w:asciiTheme="majorHAnsi" w:eastAsia="Cambria" w:hAnsiTheme="majorHAnsi" w:cs="Arial"/>
          <w:i w:val="0"/>
          <w:sz w:val="23"/>
          <w:szCs w:val="23"/>
          <w:lang w:val="es-CO"/>
        </w:rPr>
        <w:t xml:space="preserve"> con éxito.</w:t>
      </w:r>
    </w:p>
    <w:p w14:paraId="32EDAE51" w14:textId="77777777" w:rsidR="00160306" w:rsidRPr="00A7797F" w:rsidRDefault="00160306" w:rsidP="007D53B7">
      <w:pPr>
        <w:spacing w:line="360" w:lineRule="auto"/>
        <w:rPr>
          <w:rFonts w:asciiTheme="majorHAnsi" w:hAnsiTheme="majorHAnsi"/>
          <w:color w:val="404040" w:themeColor="text1" w:themeTint="BF"/>
          <w:szCs w:val="23"/>
          <w:lang w:val="es-CO"/>
        </w:rPr>
      </w:pPr>
    </w:p>
    <w:p w14:paraId="634529E6" w14:textId="77777777" w:rsidR="00C57AC5" w:rsidRPr="00A7797F" w:rsidRDefault="00C57AC5" w:rsidP="007D53B7">
      <w:pPr>
        <w:widowControl w:val="0"/>
        <w:pBdr>
          <w:top w:val="nil"/>
          <w:left w:val="nil"/>
          <w:bottom w:val="nil"/>
          <w:right w:val="nil"/>
          <w:between w:val="nil"/>
        </w:pBdr>
        <w:spacing w:line="360" w:lineRule="auto"/>
        <w:rPr>
          <w:rFonts w:asciiTheme="majorHAnsi" w:hAnsiTheme="majorHAnsi"/>
          <w:szCs w:val="23"/>
          <w:lang w:val="es-CO"/>
        </w:rPr>
      </w:pPr>
    </w:p>
    <w:p w14:paraId="6F65398A" w14:textId="77777777" w:rsidR="005D0624" w:rsidRPr="00A7797F" w:rsidRDefault="005D0624" w:rsidP="007D53B7">
      <w:pPr>
        <w:pStyle w:val="Ttulo2"/>
        <w:numPr>
          <w:ilvl w:val="3"/>
          <w:numId w:val="14"/>
        </w:numPr>
        <w:spacing w:line="360" w:lineRule="auto"/>
        <w:ind w:left="709"/>
        <w:rPr>
          <w:lang w:val="es-CO"/>
        </w:rPr>
      </w:pPr>
      <w:bookmarkStart w:id="14" w:name="_Toc56699805"/>
      <w:r w:rsidRPr="00A7797F">
        <w:rPr>
          <w:lang w:val="es-CO"/>
        </w:rPr>
        <w:t xml:space="preserve">Ventana </w:t>
      </w:r>
      <w:r w:rsidR="00610276" w:rsidRPr="00A7797F">
        <w:rPr>
          <w:lang w:val="es-CO"/>
        </w:rPr>
        <w:t>Consulta</w:t>
      </w:r>
      <w:r w:rsidRPr="00A7797F">
        <w:rPr>
          <w:lang w:val="es-CO"/>
        </w:rPr>
        <w:t xml:space="preserve"> Novedades</w:t>
      </w:r>
      <w:bookmarkEnd w:id="14"/>
      <w:r w:rsidRPr="00A7797F">
        <w:rPr>
          <w:lang w:val="es-CO"/>
        </w:rPr>
        <w:t xml:space="preserve"> </w:t>
      </w:r>
    </w:p>
    <w:p w14:paraId="195D4CEF" w14:textId="77777777" w:rsidR="005D0624" w:rsidRPr="00A7797F" w:rsidRDefault="005D0624" w:rsidP="007D53B7">
      <w:pPr>
        <w:spacing w:line="360" w:lineRule="auto"/>
        <w:rPr>
          <w:rFonts w:asciiTheme="majorHAnsi" w:hAnsiTheme="majorHAnsi"/>
          <w:lang w:val="es-CO"/>
        </w:rPr>
      </w:pPr>
    </w:p>
    <w:p w14:paraId="2B5D3296" w14:textId="1D504F84" w:rsidR="00EC6DE6" w:rsidRPr="00A7797F" w:rsidRDefault="00C52360" w:rsidP="007D53B7">
      <w:pPr>
        <w:spacing w:line="360" w:lineRule="auto"/>
        <w:rPr>
          <w:rFonts w:asciiTheme="majorHAnsi" w:hAnsiTheme="majorHAnsi"/>
          <w:color w:val="404040" w:themeColor="text1" w:themeTint="BF"/>
          <w:szCs w:val="23"/>
          <w:lang w:val="es-CO"/>
        </w:rPr>
      </w:pPr>
      <w:r>
        <w:rPr>
          <w:rFonts w:asciiTheme="majorHAnsi" w:hAnsiTheme="majorHAnsi"/>
          <w:szCs w:val="23"/>
          <w:lang w:val="es-CO"/>
        </w:rPr>
        <w:t xml:space="preserve">El usuario guarda podrá consultar todos los reportes de novedades que se han generado en el sistema si en algún momento necesita o desea consultar </w:t>
      </w:r>
      <w:r w:rsidR="00861746">
        <w:rPr>
          <w:rFonts w:asciiTheme="majorHAnsi" w:hAnsiTheme="majorHAnsi"/>
          <w:szCs w:val="23"/>
          <w:lang w:val="es-CO"/>
        </w:rPr>
        <w:t>información</w:t>
      </w:r>
      <w:r>
        <w:rPr>
          <w:rFonts w:asciiTheme="majorHAnsi" w:hAnsiTheme="majorHAnsi"/>
          <w:szCs w:val="23"/>
          <w:lang w:val="es-CO"/>
        </w:rPr>
        <w:t xml:space="preserve"> relacionada con algún registro de novedad</w:t>
      </w:r>
      <w:r w:rsidR="00861746">
        <w:rPr>
          <w:rFonts w:asciiTheme="majorHAnsi" w:hAnsiTheme="majorHAnsi"/>
          <w:szCs w:val="23"/>
          <w:lang w:val="es-CO"/>
        </w:rPr>
        <w:t xml:space="preserve"> especifico</w:t>
      </w:r>
      <w:r>
        <w:rPr>
          <w:rFonts w:asciiTheme="majorHAnsi" w:hAnsiTheme="majorHAnsi"/>
          <w:szCs w:val="23"/>
          <w:lang w:val="es-CO"/>
        </w:rPr>
        <w:t>, d</w:t>
      </w:r>
      <w:r w:rsidR="00EC6DE6" w:rsidRPr="00A7797F">
        <w:rPr>
          <w:rFonts w:asciiTheme="majorHAnsi" w:hAnsiTheme="majorHAnsi"/>
          <w:szCs w:val="23"/>
          <w:lang w:val="es-CO"/>
        </w:rPr>
        <w:t xml:space="preserve">espués de haber iniciado sesión el usuario </w:t>
      </w:r>
      <w:r w:rsidR="002E75D1">
        <w:rPr>
          <w:rFonts w:asciiTheme="majorHAnsi" w:hAnsiTheme="majorHAnsi"/>
          <w:szCs w:val="23"/>
          <w:lang w:val="es-CO"/>
        </w:rPr>
        <w:t xml:space="preserve">guarda </w:t>
      </w:r>
      <w:r w:rsidR="00EC6DE6" w:rsidRPr="00A7797F">
        <w:rPr>
          <w:rFonts w:asciiTheme="majorHAnsi" w:hAnsiTheme="majorHAnsi"/>
          <w:szCs w:val="23"/>
          <w:lang w:val="es-CO"/>
        </w:rPr>
        <w:t xml:space="preserve">encontrara un menú superior identificando los diferentes módulos a los cuales tiene acceso, el usuario guarda deberá seleccionar la opción novedades, seguidamente se presentará una ventana en la cual el usuario podrá consultar los reportes de novedades registrados </w:t>
      </w:r>
      <w:r w:rsidR="004D342D" w:rsidRPr="00A7797F">
        <w:rPr>
          <w:rFonts w:asciiTheme="majorHAnsi" w:hAnsiTheme="majorHAnsi"/>
          <w:szCs w:val="23"/>
          <w:lang w:val="es-CO"/>
        </w:rPr>
        <w:t xml:space="preserve">en el sistema </w:t>
      </w:r>
      <w:r w:rsidR="00EC6DE6" w:rsidRPr="00A7797F">
        <w:rPr>
          <w:rFonts w:asciiTheme="majorHAnsi" w:hAnsiTheme="majorHAnsi"/>
          <w:szCs w:val="23"/>
          <w:lang w:val="es-CO"/>
        </w:rPr>
        <w:t>seleccionando el número de ambiente del cual desea obtener información de las novedades registrad</w:t>
      </w:r>
      <w:r w:rsidR="00EC7FE0">
        <w:rPr>
          <w:rFonts w:asciiTheme="majorHAnsi" w:hAnsiTheme="majorHAnsi"/>
          <w:szCs w:val="23"/>
          <w:lang w:val="es-CO"/>
        </w:rPr>
        <w:t>a</w:t>
      </w:r>
      <w:r w:rsidR="00EC6DE6" w:rsidRPr="00A7797F">
        <w:rPr>
          <w:rFonts w:asciiTheme="majorHAnsi" w:hAnsiTheme="majorHAnsi"/>
          <w:szCs w:val="23"/>
          <w:lang w:val="es-CO"/>
        </w:rPr>
        <w:t xml:space="preserve">s. </w:t>
      </w:r>
      <w:r w:rsidR="00EC6DE6" w:rsidRPr="00A7797F">
        <w:rPr>
          <w:rFonts w:asciiTheme="majorHAnsi" w:hAnsiTheme="majorHAnsi"/>
          <w:color w:val="404040" w:themeColor="text1" w:themeTint="BF"/>
          <w:szCs w:val="23"/>
          <w:lang w:val="es-CO"/>
        </w:rPr>
        <w:t xml:space="preserve">El formato de las pantallas (web – móvil) </w:t>
      </w:r>
      <w:r w:rsidR="004D342D" w:rsidRPr="00A7797F">
        <w:rPr>
          <w:rFonts w:asciiTheme="majorHAnsi" w:hAnsiTheme="majorHAnsi"/>
          <w:color w:val="404040" w:themeColor="text1" w:themeTint="BF"/>
          <w:szCs w:val="23"/>
          <w:lang w:val="es-CO"/>
        </w:rPr>
        <w:t>de consulta</w:t>
      </w:r>
      <w:r w:rsidR="00EC6DE6" w:rsidRPr="00A7797F">
        <w:rPr>
          <w:rFonts w:asciiTheme="majorHAnsi" w:hAnsiTheme="majorHAnsi"/>
          <w:color w:val="404040" w:themeColor="text1" w:themeTint="BF"/>
          <w:szCs w:val="23"/>
          <w:lang w:val="es-CO"/>
        </w:rPr>
        <w:t xml:space="preserve"> </w:t>
      </w:r>
      <w:r w:rsidR="004D342D" w:rsidRPr="00A7797F">
        <w:rPr>
          <w:rFonts w:asciiTheme="majorHAnsi" w:hAnsiTheme="majorHAnsi"/>
          <w:color w:val="404040" w:themeColor="text1" w:themeTint="BF"/>
          <w:szCs w:val="23"/>
          <w:lang w:val="es-CO"/>
        </w:rPr>
        <w:t>novedades</w:t>
      </w:r>
      <w:r w:rsidR="00EC6DE6" w:rsidRPr="00A7797F">
        <w:rPr>
          <w:rFonts w:asciiTheme="majorHAnsi" w:hAnsiTheme="majorHAnsi"/>
          <w:color w:val="404040" w:themeColor="text1" w:themeTint="BF"/>
          <w:szCs w:val="23"/>
          <w:lang w:val="es-CO"/>
        </w:rPr>
        <w:t xml:space="preserve"> se presentan a continuación:</w:t>
      </w:r>
    </w:p>
    <w:p w14:paraId="74F6CD31" w14:textId="137634BB" w:rsidR="0033055B" w:rsidRPr="00A7797F" w:rsidRDefault="0033055B" w:rsidP="007D53B7">
      <w:pPr>
        <w:widowControl w:val="0"/>
        <w:pBdr>
          <w:top w:val="nil"/>
          <w:left w:val="nil"/>
          <w:bottom w:val="nil"/>
          <w:right w:val="nil"/>
          <w:between w:val="nil"/>
        </w:pBdr>
        <w:spacing w:line="360" w:lineRule="auto"/>
        <w:rPr>
          <w:rFonts w:asciiTheme="majorHAnsi" w:hAnsiTheme="majorHAnsi"/>
          <w:szCs w:val="23"/>
          <w:lang w:val="es-CO"/>
        </w:rPr>
      </w:pPr>
    </w:p>
    <w:p w14:paraId="585BAFA7" w14:textId="2FCE8727" w:rsidR="00E044EE" w:rsidRPr="00A7797F" w:rsidRDefault="00A86EC3" w:rsidP="00A86EC3">
      <w:pPr>
        <w:widowControl w:val="0"/>
        <w:pBdr>
          <w:top w:val="nil"/>
          <w:left w:val="nil"/>
          <w:bottom w:val="nil"/>
          <w:right w:val="nil"/>
          <w:between w:val="nil"/>
        </w:pBdr>
        <w:spacing w:line="360" w:lineRule="auto"/>
        <w:rPr>
          <w:rFonts w:asciiTheme="majorHAnsi" w:hAnsiTheme="majorHAnsi" w:cs="Arial"/>
          <w:noProof/>
          <w:lang w:val="es-CO"/>
        </w:rPr>
      </w:pPr>
      <w:r w:rsidRPr="00A7797F">
        <w:rPr>
          <w:rFonts w:asciiTheme="majorHAnsi" w:hAnsiTheme="majorHAnsi" w:cs="Arial"/>
          <w:noProof/>
          <w:lang w:val="en-US"/>
        </w:rPr>
        <w:lastRenderedPageBreak/>
        <mc:AlternateContent>
          <mc:Choice Requires="wps">
            <w:drawing>
              <wp:anchor distT="0" distB="0" distL="114300" distR="114300" simplePos="0" relativeHeight="251798528" behindDoc="0" locked="0" layoutInCell="1" allowOverlap="1" wp14:anchorId="2123C254" wp14:editId="57F7F636">
                <wp:simplePos x="0" y="0"/>
                <wp:positionH relativeFrom="column">
                  <wp:posOffset>2021774</wp:posOffset>
                </wp:positionH>
                <wp:positionV relativeFrom="paragraph">
                  <wp:posOffset>246364</wp:posOffset>
                </wp:positionV>
                <wp:extent cx="469075" cy="0"/>
                <wp:effectExtent l="0" t="0" r="0" b="0"/>
                <wp:wrapNone/>
                <wp:docPr id="55" name="Conector recto 55"/>
                <wp:cNvGraphicFramePr/>
                <a:graphic xmlns:a="http://schemas.openxmlformats.org/drawingml/2006/main">
                  <a:graphicData uri="http://schemas.microsoft.com/office/word/2010/wordprocessingShape">
                    <wps:wsp>
                      <wps:cNvCnPr/>
                      <wps:spPr>
                        <a:xfrm>
                          <a:off x="0" y="0"/>
                          <a:ext cx="469075"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8199D79" id="Conector recto 55"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159.2pt,19.4pt" to="196.1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" strokecolor="#f99927 [3208]" strokeweight=".5pt">
                <v:stroke joinstyle="miter"/>
              </v:line>
            </w:pict>
          </mc:Fallback>
        </mc:AlternateContent>
      </w:r>
      <w:r w:rsidRPr="00A7797F">
        <w:rPr>
          <w:rFonts w:asciiTheme="majorHAnsi" w:hAnsiTheme="majorHAnsi" w:cs="Arial"/>
          <w:noProof/>
          <w:lang w:val="en-US"/>
        </w:rPr>
        <mc:AlternateContent>
          <mc:Choice Requires="wps">
            <w:drawing>
              <wp:anchor distT="0" distB="0" distL="114300" distR="114300" simplePos="0" relativeHeight="251797504" behindDoc="0" locked="0" layoutInCell="1" allowOverlap="1" wp14:anchorId="68B052A1" wp14:editId="1DDF5E64">
                <wp:simplePos x="0" y="0"/>
                <wp:positionH relativeFrom="margin">
                  <wp:posOffset>4604658</wp:posOffset>
                </wp:positionH>
                <wp:positionV relativeFrom="paragraph">
                  <wp:posOffset>139486</wp:posOffset>
                </wp:positionV>
                <wp:extent cx="1270660" cy="273132"/>
                <wp:effectExtent l="0" t="0" r="5715" b="0"/>
                <wp:wrapNone/>
                <wp:docPr id="48" name="Cuadro de texto 48"/>
                <wp:cNvGraphicFramePr/>
                <a:graphic xmlns:a="http://schemas.openxmlformats.org/drawingml/2006/main">
                  <a:graphicData uri="http://schemas.microsoft.com/office/word/2010/wordprocessingShape">
                    <wps:wsp>
                      <wps:cNvSpPr txBox="1"/>
                      <wps:spPr>
                        <a:xfrm>
                          <a:off x="0" y="0"/>
                          <a:ext cx="1270660" cy="273132"/>
                        </a:xfrm>
                        <a:prstGeom prst="rect">
                          <a:avLst/>
                        </a:prstGeom>
                        <a:solidFill>
                          <a:schemeClr val="lt1"/>
                        </a:solidFill>
                        <a:ln w="6350">
                          <a:noFill/>
                        </a:ln>
                      </wps:spPr>
                      <wps:txbx>
                        <w:txbxContent>
                          <w:p w14:paraId="13558719" w14:textId="6C3E5F3D" w:rsidR="00A71D23" w:rsidRPr="00A86EC3" w:rsidRDefault="00A71D23">
                            <w:pPr>
                              <w:rPr>
                                <w:sz w:val="14"/>
                                <w:szCs w:val="14"/>
                              </w:rPr>
                            </w:pPr>
                            <w:r w:rsidRPr="00A86EC3">
                              <w:rPr>
                                <w:sz w:val="14"/>
                                <w:szCs w:val="14"/>
                              </w:rPr>
                              <w:t>Descripción de la novedad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B052A1" id="Cuadro de texto 48" o:spid="_x0000_s1064" type="#_x0000_t202" style="position:absolute;margin-left:362.55pt;margin-top:11pt;width:100.05pt;height:21.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" fillcolor="white [3201]" stroked="f" strokeweight=".5pt">
                <v:textbox>
                  <w:txbxContent>
                    <w:p w14:paraId="13558719" w14:textId="6C3E5F3D" w:rsidR="00A71D23" w:rsidRPr="00A86EC3" w:rsidRDefault="00A71D23">
                      <w:pPr>
                        <w:rPr>
                          <w:sz w:val="14"/>
                          <w:szCs w:val="14"/>
                        </w:rPr>
                      </w:pPr>
                      <w:r w:rsidRPr="00A86EC3">
                        <w:rPr>
                          <w:sz w:val="14"/>
                          <w:szCs w:val="14"/>
                        </w:rPr>
                        <w:t>Descripción de la novedad</w:t>
                      </w:r>
                    </w:p>
                  </w:txbxContent>
                </v:textbox>
                <w10:wrap anchorx="margin"/>
              </v:shape>
            </w:pict>
          </mc:Fallback>
        </mc:AlternateContent>
      </w:r>
      <w:r w:rsidRPr="00A7797F">
        <w:rPr>
          <w:rFonts w:asciiTheme="majorHAnsi" w:hAnsiTheme="majorHAnsi" w:cs="Arial"/>
          <w:noProof/>
          <w:lang w:val="en-US"/>
        </w:rPr>
        <mc:AlternateContent>
          <mc:Choice Requires="wps">
            <w:drawing>
              <wp:anchor distT="0" distB="0" distL="114300" distR="114300" simplePos="0" relativeHeight="251796480" behindDoc="0" locked="0" layoutInCell="1" allowOverlap="1" wp14:anchorId="5813911A" wp14:editId="500B6194">
                <wp:simplePos x="0" y="0"/>
                <wp:positionH relativeFrom="column">
                  <wp:posOffset>3488378</wp:posOffset>
                </wp:positionH>
                <wp:positionV relativeFrom="paragraph">
                  <wp:posOffset>1683054</wp:posOffset>
                </wp:positionV>
                <wp:extent cx="273132" cy="6160"/>
                <wp:effectExtent l="0" t="0" r="31750" b="32385"/>
                <wp:wrapNone/>
                <wp:docPr id="47" name="Conector recto 47"/>
                <wp:cNvGraphicFramePr/>
                <a:graphic xmlns:a="http://schemas.openxmlformats.org/drawingml/2006/main">
                  <a:graphicData uri="http://schemas.microsoft.com/office/word/2010/wordprocessingShape">
                    <wps:wsp>
                      <wps:cNvCnPr/>
                      <wps:spPr>
                        <a:xfrm>
                          <a:off x="0" y="0"/>
                          <a:ext cx="273132" cy="616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90EA47B" id="Conector recto 47"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7pt,132.5pt" to="296.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" strokecolor="#f99927 [3208]" strokeweight=".5pt">
                <v:stroke joinstyle="miter"/>
              </v:line>
            </w:pict>
          </mc:Fallback>
        </mc:AlternateContent>
      </w:r>
      <w:r w:rsidRPr="00A7797F">
        <w:rPr>
          <w:rFonts w:asciiTheme="majorHAnsi" w:hAnsiTheme="majorHAnsi" w:cs="Arial"/>
          <w:noProof/>
          <w:lang w:val="en-US"/>
        </w:rPr>
        <mc:AlternateContent>
          <mc:Choice Requires="wps">
            <w:drawing>
              <wp:anchor distT="0" distB="0" distL="114300" distR="114300" simplePos="0" relativeHeight="251795456" behindDoc="0" locked="0" layoutInCell="1" allowOverlap="1" wp14:anchorId="69E7DD38" wp14:editId="30BA98C8">
                <wp:simplePos x="0" y="0"/>
                <wp:positionH relativeFrom="column">
                  <wp:posOffset>3771900</wp:posOffset>
                </wp:positionH>
                <wp:positionV relativeFrom="paragraph">
                  <wp:posOffset>302895</wp:posOffset>
                </wp:positionV>
                <wp:extent cx="2409825" cy="3286125"/>
                <wp:effectExtent l="0" t="0" r="28575" b="28575"/>
                <wp:wrapNone/>
                <wp:docPr id="41" name="Rectángulo: esquinas redondeadas 41"/>
                <wp:cNvGraphicFramePr/>
                <a:graphic xmlns:a="http://schemas.openxmlformats.org/drawingml/2006/main">
                  <a:graphicData uri="http://schemas.microsoft.com/office/word/2010/wordprocessingShape">
                    <wps:wsp>
                      <wps:cNvSpPr/>
                      <wps:spPr>
                        <a:xfrm>
                          <a:off x="0" y="0"/>
                          <a:ext cx="2409825" cy="32861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734647A1" id="Rectángulo: esquinas redondeadas 41" o:spid="_x0000_s1026" style="position:absolute;margin-left:297pt;margin-top:23.85pt;width:189.75pt;height:258.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" filled="f" strokecolor="#ac6c1b [1604]" strokeweight="1pt">
                <v:stroke joinstyle="miter"/>
              </v:roundrect>
            </w:pict>
          </mc:Fallback>
        </mc:AlternateContent>
      </w:r>
      <w:r w:rsidRPr="00A7797F">
        <w:rPr>
          <w:rFonts w:asciiTheme="majorHAnsi" w:hAnsiTheme="majorHAnsi" w:cs="Arial"/>
          <w:noProof/>
          <w:lang w:val="en-US"/>
        </w:rPr>
        <w:drawing>
          <wp:inline distT="0" distB="0" distL="0" distR="0" wp14:anchorId="69B325A6" wp14:editId="7F0216FC">
            <wp:extent cx="3905250" cy="314557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6893"/>
                    <a:stretch/>
                  </pic:blipFill>
                  <pic:spPr bwMode="auto">
                    <a:xfrm>
                      <a:off x="0" y="0"/>
                      <a:ext cx="3907406" cy="3147312"/>
                    </a:xfrm>
                    <a:prstGeom prst="rect">
                      <a:avLst/>
                    </a:prstGeom>
                    <a:ln>
                      <a:noFill/>
                    </a:ln>
                    <a:extLst>
                      <a:ext uri="{53640926-AAD7-44D8-BBD7-CCE9431645EC}">
                        <a14:shadowObscured xmlns:a14="http://schemas.microsoft.com/office/drawing/2010/main"/>
                      </a:ext>
                    </a:extLst>
                  </pic:spPr>
                </pic:pic>
              </a:graphicData>
            </a:graphic>
          </wp:inline>
        </w:drawing>
      </w:r>
      <w:r w:rsidRPr="00A7797F">
        <w:rPr>
          <w:rFonts w:asciiTheme="majorHAnsi" w:hAnsiTheme="majorHAnsi" w:cs="Arial"/>
          <w:noProof/>
          <w:lang w:val="en-US"/>
        </w:rPr>
        <w:drawing>
          <wp:inline distT="0" distB="0" distL="0" distR="0" wp14:anchorId="43F6E354" wp14:editId="2751CE0C">
            <wp:extent cx="2047875" cy="2606387"/>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59236" cy="2620846"/>
                    </a:xfrm>
                    <a:prstGeom prst="rect">
                      <a:avLst/>
                    </a:prstGeom>
                  </pic:spPr>
                </pic:pic>
              </a:graphicData>
            </a:graphic>
          </wp:inline>
        </w:drawing>
      </w:r>
    </w:p>
    <w:p w14:paraId="506E7694" w14:textId="77777777" w:rsidR="00262B07" w:rsidRPr="00A7797F" w:rsidRDefault="00262B07" w:rsidP="007D53B7">
      <w:pPr>
        <w:widowControl w:val="0"/>
        <w:pBdr>
          <w:top w:val="nil"/>
          <w:left w:val="nil"/>
          <w:bottom w:val="nil"/>
          <w:right w:val="nil"/>
          <w:between w:val="nil"/>
        </w:pBdr>
        <w:spacing w:line="360" w:lineRule="auto"/>
        <w:jc w:val="center"/>
        <w:rPr>
          <w:rFonts w:asciiTheme="majorHAnsi" w:hAnsiTheme="majorHAnsi"/>
          <w:szCs w:val="23"/>
          <w:lang w:val="es-CO"/>
        </w:rPr>
      </w:pPr>
    </w:p>
    <w:p w14:paraId="0E6E37D9" w14:textId="77777777" w:rsidR="00A86EC3" w:rsidRPr="00A7797F" w:rsidRDefault="00A86EC3" w:rsidP="007D53B7">
      <w:pPr>
        <w:pStyle w:val="Listaconvietas"/>
        <w:numPr>
          <w:ilvl w:val="0"/>
          <w:numId w:val="0"/>
        </w:numPr>
        <w:spacing w:line="360" w:lineRule="auto"/>
        <w:rPr>
          <w:rFonts w:asciiTheme="majorHAnsi" w:hAnsiTheme="majorHAnsi"/>
          <w:noProof/>
          <w:color w:val="D17406" w:themeColor="accent5" w:themeShade="BF"/>
          <w:sz w:val="25"/>
          <w:szCs w:val="23"/>
          <w:lang w:val="es-CO"/>
        </w:rPr>
      </w:pPr>
    </w:p>
    <w:p w14:paraId="6E6CFEAF" w14:textId="77777777" w:rsidR="00A86EC3" w:rsidRPr="00A7797F" w:rsidRDefault="00A86EC3" w:rsidP="007D53B7">
      <w:pPr>
        <w:pStyle w:val="Listaconvietas"/>
        <w:numPr>
          <w:ilvl w:val="0"/>
          <w:numId w:val="0"/>
        </w:numPr>
        <w:spacing w:line="360" w:lineRule="auto"/>
        <w:rPr>
          <w:rFonts w:asciiTheme="majorHAnsi" w:hAnsiTheme="majorHAnsi"/>
          <w:noProof/>
          <w:color w:val="D17406" w:themeColor="accent5" w:themeShade="BF"/>
          <w:sz w:val="25"/>
          <w:szCs w:val="23"/>
          <w:lang w:val="es-CO"/>
        </w:rPr>
      </w:pPr>
    </w:p>
    <w:p w14:paraId="78BA5E72" w14:textId="1CE1C9B0" w:rsidR="00A86EC3" w:rsidRDefault="00A86EC3" w:rsidP="00A86EC3">
      <w:pPr>
        <w:pStyle w:val="Listaconvietas"/>
        <w:numPr>
          <w:ilvl w:val="0"/>
          <w:numId w:val="0"/>
        </w:numPr>
        <w:spacing w:line="360" w:lineRule="auto"/>
        <w:jc w:val="center"/>
        <w:rPr>
          <w:rFonts w:asciiTheme="majorHAnsi" w:hAnsiTheme="majorHAnsi"/>
          <w:noProof/>
          <w:color w:val="D17406" w:themeColor="accent5" w:themeShade="BF"/>
          <w:sz w:val="25"/>
          <w:szCs w:val="23"/>
          <w:lang w:val="es-CO"/>
        </w:rPr>
      </w:pPr>
      <w:r w:rsidRPr="00A7797F">
        <w:rPr>
          <w:noProof/>
          <w:lang w:val="en-US"/>
        </w:rPr>
        <w:drawing>
          <wp:inline distT="0" distB="0" distL="0" distR="0" wp14:anchorId="44F369A3" wp14:editId="6173CBAE">
            <wp:extent cx="1923415" cy="297815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3415" cy="2978150"/>
                    </a:xfrm>
                    <a:prstGeom prst="rect">
                      <a:avLst/>
                    </a:prstGeom>
                    <a:noFill/>
                    <a:ln>
                      <a:noFill/>
                    </a:ln>
                  </pic:spPr>
                </pic:pic>
              </a:graphicData>
            </a:graphic>
          </wp:inline>
        </w:drawing>
      </w:r>
      <w:r w:rsidRPr="00A7797F">
        <w:rPr>
          <w:noProof/>
          <w:lang w:val="en-US"/>
        </w:rPr>
        <w:drawing>
          <wp:inline distT="0" distB="0" distL="0" distR="0" wp14:anchorId="354B51DB" wp14:editId="7ACFB100">
            <wp:extent cx="1917865" cy="2969446"/>
            <wp:effectExtent l="0" t="0" r="635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29132" cy="2986891"/>
                    </a:xfrm>
                    <a:prstGeom prst="rect">
                      <a:avLst/>
                    </a:prstGeom>
                    <a:noFill/>
                    <a:ln>
                      <a:noFill/>
                    </a:ln>
                  </pic:spPr>
                </pic:pic>
              </a:graphicData>
            </a:graphic>
          </wp:inline>
        </w:drawing>
      </w:r>
      <w:r w:rsidRPr="00A7797F">
        <w:rPr>
          <w:rFonts w:asciiTheme="majorHAnsi" w:hAnsiTheme="majorHAnsi"/>
          <w:noProof/>
          <w:color w:val="D17406" w:themeColor="accent5" w:themeShade="BF"/>
          <w:sz w:val="25"/>
          <w:szCs w:val="23"/>
          <w:lang w:val="es-CO"/>
        </w:rPr>
        <w:br w:type="textWrapping" w:clear="all"/>
      </w:r>
    </w:p>
    <w:p w14:paraId="1D03150B" w14:textId="77777777" w:rsidR="006804C8" w:rsidRPr="00A7797F" w:rsidRDefault="006804C8" w:rsidP="00A86EC3">
      <w:pPr>
        <w:pStyle w:val="Listaconvietas"/>
        <w:numPr>
          <w:ilvl w:val="0"/>
          <w:numId w:val="0"/>
        </w:numPr>
        <w:spacing w:line="360" w:lineRule="auto"/>
        <w:jc w:val="center"/>
        <w:rPr>
          <w:rFonts w:asciiTheme="majorHAnsi" w:hAnsiTheme="majorHAnsi"/>
          <w:noProof/>
          <w:color w:val="D17406" w:themeColor="accent5" w:themeShade="BF"/>
          <w:sz w:val="25"/>
          <w:szCs w:val="23"/>
          <w:lang w:val="es-CO"/>
        </w:rPr>
      </w:pPr>
    </w:p>
    <w:p w14:paraId="38C7EE99" w14:textId="46316669" w:rsidR="000E4607" w:rsidRPr="00A7797F" w:rsidRDefault="000E4607" w:rsidP="007D53B7">
      <w:pPr>
        <w:pStyle w:val="Listaconvietas"/>
        <w:numPr>
          <w:ilvl w:val="0"/>
          <w:numId w:val="0"/>
        </w:numPr>
        <w:spacing w:line="360" w:lineRule="auto"/>
        <w:rPr>
          <w:rFonts w:asciiTheme="majorHAnsi" w:hAnsiTheme="majorHAnsi"/>
          <w:noProof/>
          <w:color w:val="D17406" w:themeColor="accent5" w:themeShade="BF"/>
          <w:sz w:val="25"/>
          <w:szCs w:val="23"/>
          <w:lang w:val="es-CO"/>
        </w:rPr>
      </w:pPr>
      <w:r w:rsidRPr="00A7797F">
        <w:rPr>
          <w:rFonts w:asciiTheme="majorHAnsi" w:hAnsiTheme="majorHAnsi"/>
          <w:noProof/>
          <w:color w:val="D17406" w:themeColor="accent5" w:themeShade="BF"/>
          <w:sz w:val="25"/>
          <w:szCs w:val="23"/>
          <w:lang w:val="es-CO"/>
        </w:rPr>
        <w:lastRenderedPageBreak/>
        <w:t xml:space="preserve">Pasos de acceso: </w:t>
      </w:r>
    </w:p>
    <w:p w14:paraId="69192D76" w14:textId="035E1387" w:rsidR="000E4607" w:rsidRPr="00A7797F" w:rsidRDefault="000E4607"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El guarda ingresa al sistema.</w:t>
      </w:r>
    </w:p>
    <w:p w14:paraId="05F1E575" w14:textId="475B3E66" w:rsidR="000E4607" w:rsidRPr="00A7797F" w:rsidRDefault="000E4607"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El guarda selecciona la opción “Novedades” ubicada en el menú superior.</w:t>
      </w:r>
    </w:p>
    <w:p w14:paraId="2BFC67F6" w14:textId="29AA304A" w:rsidR="000E4607" w:rsidRPr="00A7797F" w:rsidRDefault="000E4607"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 xml:space="preserve">El </w:t>
      </w:r>
      <w:r w:rsidR="00F81DB1" w:rsidRPr="00A7797F">
        <w:rPr>
          <w:rFonts w:asciiTheme="majorHAnsi" w:hAnsiTheme="majorHAnsi"/>
          <w:i w:val="0"/>
          <w:sz w:val="23"/>
          <w:szCs w:val="23"/>
          <w:lang w:val="es-CO"/>
        </w:rPr>
        <w:t xml:space="preserve">guarda </w:t>
      </w:r>
      <w:r w:rsidRPr="00A7797F">
        <w:rPr>
          <w:rFonts w:asciiTheme="majorHAnsi" w:hAnsiTheme="majorHAnsi"/>
          <w:i w:val="0"/>
          <w:sz w:val="23"/>
          <w:szCs w:val="23"/>
          <w:lang w:val="es-CO"/>
        </w:rPr>
        <w:t>selecciona la opción “</w:t>
      </w:r>
      <w:r w:rsidR="0061447C" w:rsidRPr="00A7797F">
        <w:rPr>
          <w:rFonts w:asciiTheme="majorHAnsi" w:hAnsiTheme="majorHAnsi"/>
          <w:i w:val="0"/>
          <w:sz w:val="23"/>
          <w:szCs w:val="23"/>
          <w:lang w:val="es-CO"/>
        </w:rPr>
        <w:t>Consulta</w:t>
      </w:r>
      <w:r w:rsidRPr="00A7797F">
        <w:rPr>
          <w:rFonts w:asciiTheme="majorHAnsi" w:hAnsiTheme="majorHAnsi"/>
          <w:i w:val="0"/>
          <w:sz w:val="23"/>
          <w:szCs w:val="23"/>
          <w:lang w:val="es-CO"/>
        </w:rPr>
        <w:t xml:space="preserve"> Novedades” ubicada en el menú lateral.</w:t>
      </w:r>
    </w:p>
    <w:p w14:paraId="0D2D1386" w14:textId="77777777" w:rsidR="00F81DB1" w:rsidRPr="00A7797F" w:rsidRDefault="000E4607"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 xml:space="preserve">El sistema presenta </w:t>
      </w:r>
      <w:r w:rsidR="00F81DB1" w:rsidRPr="00A7797F">
        <w:rPr>
          <w:rFonts w:asciiTheme="majorHAnsi" w:hAnsiTheme="majorHAnsi"/>
          <w:i w:val="0"/>
          <w:sz w:val="23"/>
          <w:szCs w:val="23"/>
          <w:lang w:val="es-CO"/>
        </w:rPr>
        <w:t>la ventana de consulta novedades.</w:t>
      </w:r>
    </w:p>
    <w:p w14:paraId="1552B647" w14:textId="77777777" w:rsidR="000E4607" w:rsidRPr="00A7797F" w:rsidRDefault="00F81DB1"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 xml:space="preserve">El </w:t>
      </w:r>
      <w:r w:rsidR="00AC23FE" w:rsidRPr="00A7797F">
        <w:rPr>
          <w:rFonts w:asciiTheme="majorHAnsi" w:hAnsiTheme="majorHAnsi"/>
          <w:i w:val="0"/>
          <w:sz w:val="23"/>
          <w:szCs w:val="23"/>
          <w:lang w:val="es-CO"/>
        </w:rPr>
        <w:t xml:space="preserve">guarda deberá ingresar el </w:t>
      </w:r>
      <w:r w:rsidR="00550646" w:rsidRPr="00A7797F">
        <w:rPr>
          <w:rFonts w:asciiTheme="majorHAnsi" w:hAnsiTheme="majorHAnsi"/>
          <w:i w:val="0"/>
          <w:sz w:val="23"/>
          <w:szCs w:val="23"/>
          <w:lang w:val="es-CO"/>
        </w:rPr>
        <w:t>número</w:t>
      </w:r>
      <w:r w:rsidR="00AC23FE" w:rsidRPr="00A7797F">
        <w:rPr>
          <w:rFonts w:asciiTheme="majorHAnsi" w:hAnsiTheme="majorHAnsi"/>
          <w:i w:val="0"/>
          <w:sz w:val="23"/>
          <w:szCs w:val="23"/>
          <w:lang w:val="es-CO"/>
        </w:rPr>
        <w:t xml:space="preserve"> del ambiente del cual desea obtener la </w:t>
      </w:r>
      <w:r w:rsidR="00550646" w:rsidRPr="00A7797F">
        <w:rPr>
          <w:rFonts w:asciiTheme="majorHAnsi" w:hAnsiTheme="majorHAnsi"/>
          <w:i w:val="0"/>
          <w:sz w:val="23"/>
          <w:szCs w:val="23"/>
          <w:lang w:val="es-CO"/>
        </w:rPr>
        <w:t>información</w:t>
      </w:r>
      <w:r w:rsidR="00AC23FE" w:rsidRPr="00A7797F">
        <w:rPr>
          <w:rFonts w:asciiTheme="majorHAnsi" w:hAnsiTheme="majorHAnsi"/>
          <w:i w:val="0"/>
          <w:sz w:val="23"/>
          <w:szCs w:val="23"/>
          <w:lang w:val="es-CO"/>
        </w:rPr>
        <w:t xml:space="preserve"> de las novedades registradas</w:t>
      </w:r>
    </w:p>
    <w:p w14:paraId="212776EB" w14:textId="77777777" w:rsidR="000E4607" w:rsidRPr="00A7797F" w:rsidRDefault="000E4607"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El aguarda presiona el botón “</w:t>
      </w:r>
      <w:r w:rsidR="00AC23FE" w:rsidRPr="00A7797F">
        <w:rPr>
          <w:rFonts w:asciiTheme="majorHAnsi" w:hAnsiTheme="majorHAnsi"/>
          <w:i w:val="0"/>
          <w:sz w:val="23"/>
          <w:szCs w:val="23"/>
          <w:lang w:val="es-CO"/>
        </w:rPr>
        <w:t>Consultar Registro</w:t>
      </w:r>
      <w:r w:rsidRPr="00A7797F">
        <w:rPr>
          <w:rFonts w:asciiTheme="majorHAnsi" w:hAnsiTheme="majorHAnsi"/>
          <w:i w:val="0"/>
          <w:sz w:val="23"/>
          <w:szCs w:val="23"/>
          <w:lang w:val="es-CO"/>
        </w:rPr>
        <w:t>”.</w:t>
      </w:r>
    </w:p>
    <w:p w14:paraId="0209E6E6" w14:textId="77777777" w:rsidR="000E4607" w:rsidRPr="00A7797F" w:rsidRDefault="000E4607"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 xml:space="preserve">El sistema presentara </w:t>
      </w:r>
      <w:r w:rsidR="00550646" w:rsidRPr="00A7797F">
        <w:rPr>
          <w:rFonts w:asciiTheme="majorHAnsi" w:hAnsiTheme="majorHAnsi"/>
          <w:i w:val="0"/>
          <w:sz w:val="23"/>
          <w:szCs w:val="23"/>
          <w:lang w:val="es-CO"/>
        </w:rPr>
        <w:t>una tabla con información de las novedades registradas en el sistema según el ambiente consultado.</w:t>
      </w:r>
    </w:p>
    <w:p w14:paraId="50EBAAA5" w14:textId="77777777" w:rsidR="00550646" w:rsidRPr="00A7797F" w:rsidRDefault="00550646"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El sistema presentara la opción “ver descripción” en cada una de las novedades registradas.</w:t>
      </w:r>
    </w:p>
    <w:p w14:paraId="7BFE5268" w14:textId="77777777" w:rsidR="00550646" w:rsidRPr="00A7797F" w:rsidRDefault="00550646"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El usuario presiona la opción “ver descripción”.</w:t>
      </w:r>
    </w:p>
    <w:p w14:paraId="66AC6826" w14:textId="77777777" w:rsidR="009C7291" w:rsidRPr="00A7797F" w:rsidRDefault="00550646"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El sistema presentar una ventana con información detallada del registro seleccionado.</w:t>
      </w:r>
    </w:p>
    <w:p w14:paraId="7F246A1E" w14:textId="77777777" w:rsidR="00550646" w:rsidRPr="00A7797F" w:rsidRDefault="009C7291" w:rsidP="007D53B7">
      <w:pPr>
        <w:pStyle w:val="Sinespaciado"/>
        <w:numPr>
          <w:ilvl w:val="0"/>
          <w:numId w:val="26"/>
        </w:numPr>
        <w:spacing w:line="360" w:lineRule="auto"/>
        <w:rPr>
          <w:rFonts w:asciiTheme="majorHAnsi" w:hAnsiTheme="majorHAnsi"/>
          <w:i w:val="0"/>
          <w:sz w:val="23"/>
          <w:szCs w:val="23"/>
          <w:lang w:val="es-CO"/>
        </w:rPr>
      </w:pPr>
      <w:r w:rsidRPr="00A7797F">
        <w:rPr>
          <w:rFonts w:asciiTheme="majorHAnsi" w:hAnsiTheme="majorHAnsi"/>
          <w:i w:val="0"/>
          <w:sz w:val="23"/>
          <w:szCs w:val="23"/>
          <w:lang w:val="es-CO"/>
        </w:rPr>
        <w:t>El usuario presiona el botón cerrar para dejar de visualizar la información detallada del registro.</w:t>
      </w:r>
    </w:p>
    <w:p w14:paraId="33080BD1" w14:textId="77777777" w:rsidR="005D0624" w:rsidRPr="00A7797F" w:rsidRDefault="005D0624" w:rsidP="007D53B7">
      <w:pPr>
        <w:spacing w:line="360" w:lineRule="auto"/>
        <w:rPr>
          <w:rFonts w:asciiTheme="majorHAnsi" w:hAnsiTheme="majorHAnsi"/>
          <w:lang w:val="es-CO"/>
        </w:rPr>
      </w:pPr>
    </w:p>
    <w:p w14:paraId="56BA21C6" w14:textId="77777777" w:rsidR="005D0624" w:rsidRPr="00A7797F" w:rsidRDefault="005D0624" w:rsidP="007D53B7">
      <w:pPr>
        <w:widowControl w:val="0"/>
        <w:pBdr>
          <w:top w:val="nil"/>
          <w:left w:val="nil"/>
          <w:bottom w:val="nil"/>
          <w:right w:val="nil"/>
          <w:between w:val="nil"/>
        </w:pBdr>
        <w:spacing w:line="360" w:lineRule="auto"/>
        <w:rPr>
          <w:rFonts w:asciiTheme="majorHAnsi" w:hAnsiTheme="majorHAnsi"/>
          <w:szCs w:val="23"/>
          <w:lang w:val="es-CO"/>
        </w:rPr>
      </w:pPr>
    </w:p>
    <w:p w14:paraId="3DAE8265" w14:textId="77777777" w:rsidR="00D27AF8" w:rsidRPr="00A7797F" w:rsidRDefault="00C516D7" w:rsidP="007D53B7">
      <w:pPr>
        <w:pStyle w:val="Ttulo1"/>
        <w:numPr>
          <w:ilvl w:val="0"/>
          <w:numId w:val="2"/>
        </w:numPr>
        <w:spacing w:line="360" w:lineRule="auto"/>
        <w:rPr>
          <w:noProof/>
          <w:lang w:val="es-CO"/>
        </w:rPr>
      </w:pPr>
      <w:bookmarkStart w:id="15" w:name="_Toc56699806"/>
      <w:r w:rsidRPr="00A7797F">
        <w:rPr>
          <w:noProof/>
          <w:lang w:val="es-CO"/>
        </w:rPr>
        <w:lastRenderedPageBreak/>
        <w:t>USUARIO INSTRUCTOR</w:t>
      </w:r>
      <w:bookmarkEnd w:id="15"/>
    </w:p>
    <w:p w14:paraId="6ACD31E2" w14:textId="77777777" w:rsidR="00CE4CD5" w:rsidRPr="00A7797F" w:rsidRDefault="00CE4CD5" w:rsidP="007D53B7">
      <w:pPr>
        <w:pStyle w:val="Ttulo2"/>
        <w:numPr>
          <w:ilvl w:val="3"/>
          <w:numId w:val="15"/>
        </w:numPr>
        <w:spacing w:line="360" w:lineRule="auto"/>
        <w:ind w:left="709"/>
        <w:rPr>
          <w:lang w:val="es-CO"/>
        </w:rPr>
      </w:pPr>
      <w:bookmarkStart w:id="16" w:name="_Toc56699807"/>
      <w:r w:rsidRPr="00A7797F">
        <w:rPr>
          <w:lang w:val="es-CO"/>
        </w:rPr>
        <w:t>Ventana de Inicio</w:t>
      </w:r>
      <w:bookmarkEnd w:id="16"/>
    </w:p>
    <w:p w14:paraId="5CFF9918" w14:textId="3358F734" w:rsidR="00D17D42" w:rsidRPr="00A7797F" w:rsidRDefault="00FA6C06" w:rsidP="007D53B7">
      <w:pPr>
        <w:spacing w:line="360" w:lineRule="auto"/>
        <w:rPr>
          <w:rFonts w:asciiTheme="majorHAnsi" w:eastAsia="Gill Sans" w:hAnsiTheme="majorHAnsi" w:cs="Gill Sans"/>
          <w:lang w:val="es-CO"/>
        </w:rPr>
      </w:pPr>
      <w:r>
        <w:rPr>
          <w:rFonts w:asciiTheme="majorHAnsi" w:eastAsia="Gill Sans" w:hAnsiTheme="majorHAnsi" w:cs="Gill Sans"/>
          <w:lang w:val="es-CO"/>
        </w:rPr>
        <w:t xml:space="preserve">Seguidamente de </w:t>
      </w:r>
      <w:r w:rsidR="00D17D42" w:rsidRPr="00A7797F">
        <w:rPr>
          <w:rFonts w:asciiTheme="majorHAnsi" w:eastAsia="Gill Sans" w:hAnsiTheme="majorHAnsi" w:cs="Gill Sans"/>
          <w:lang w:val="es-CO"/>
        </w:rPr>
        <w:t>haber iniciado sesión el usuario instructor encontrará la ventana de inicio en la cual podrá visualizar una serie de imágenes alusivas a las actividades que realiza la aplicación, además encontrara una descripción sintetizada sobre lo que puede hacer en el sistema y los enlaces que lo llevarán a las diferentes funcionalidades a las que tendrá acceso. El formato de las pantallas (web – móvil) de inicio se presenta a continuación:</w:t>
      </w:r>
    </w:p>
    <w:p w14:paraId="54A1206F" w14:textId="77777777" w:rsidR="00D17D42" w:rsidRPr="00A7797F" w:rsidRDefault="00D17D42" w:rsidP="007D53B7">
      <w:pPr>
        <w:spacing w:line="360" w:lineRule="auto"/>
        <w:rPr>
          <w:rFonts w:asciiTheme="majorHAnsi" w:eastAsia="Gill Sans" w:hAnsiTheme="majorHAnsi" w:cs="Gill Sans"/>
          <w:lang w:val="es-CO"/>
        </w:rPr>
      </w:pPr>
      <w:r w:rsidRPr="00A7797F">
        <w:rPr>
          <w:rFonts w:asciiTheme="majorHAnsi" w:eastAsia="Gill Sans" w:hAnsiTheme="majorHAnsi" w:cs="Gill Sans"/>
          <w:noProof/>
          <w:lang w:val="en-US"/>
        </w:rPr>
        <mc:AlternateContent>
          <mc:Choice Requires="wps">
            <w:drawing>
              <wp:anchor distT="0" distB="0" distL="114300" distR="114300" simplePos="0" relativeHeight="251769856" behindDoc="0" locked="0" layoutInCell="1" allowOverlap="1" wp14:anchorId="38C1161A" wp14:editId="6279BD95">
                <wp:simplePos x="0" y="0"/>
                <wp:positionH relativeFrom="page">
                  <wp:posOffset>1513114</wp:posOffset>
                </wp:positionH>
                <wp:positionV relativeFrom="paragraph">
                  <wp:posOffset>2212884</wp:posOffset>
                </wp:positionV>
                <wp:extent cx="1932215" cy="228600"/>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1932215" cy="228600"/>
                        </a:xfrm>
                        <a:prstGeom prst="rect">
                          <a:avLst/>
                        </a:prstGeom>
                        <a:solidFill>
                          <a:schemeClr val="lt1"/>
                        </a:solidFill>
                        <a:ln w="6350">
                          <a:noFill/>
                        </a:ln>
                      </wps:spPr>
                      <wps:txbx>
                        <w:txbxContent>
                          <w:p w14:paraId="4B86E473" w14:textId="77777777" w:rsidR="00A71D23" w:rsidRPr="00100F40" w:rsidRDefault="00A71D23" w:rsidP="00D17D42">
                            <w:pPr>
                              <w:rPr>
                                <w:sz w:val="14"/>
                                <w:szCs w:val="14"/>
                                <w:lang w:val="es-CO"/>
                              </w:rPr>
                            </w:pPr>
                            <w:r>
                              <w:rPr>
                                <w:sz w:val="14"/>
                                <w:szCs w:val="14"/>
                                <w:lang w:val="es-CO"/>
                              </w:rPr>
                              <w:t xml:space="preserve">Descripción de </w:t>
                            </w:r>
                            <w:r w:rsidRPr="00100F40">
                              <w:rPr>
                                <w:sz w:val="14"/>
                                <w:szCs w:val="14"/>
                                <w:lang w:val="es-CO"/>
                              </w:rPr>
                              <w:t>los diferentes módulos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1161A" id="Cuadro de texto 155" o:spid="_x0000_s1065" type="#_x0000_t202" style="position:absolute;margin-left:119.15pt;margin-top:174.25pt;width:152.15pt;height:18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" fillcolor="white [3201]" stroked="f" strokeweight=".5pt">
                <v:textbox>
                  <w:txbxContent>
                    <w:p w14:paraId="4B86E473" w14:textId="77777777" w:rsidR="00A71D23" w:rsidRPr="00100F40" w:rsidRDefault="00A71D23" w:rsidP="00D17D42">
                      <w:pPr>
                        <w:rPr>
                          <w:sz w:val="14"/>
                          <w:szCs w:val="14"/>
                          <w:lang w:val="es-CO"/>
                        </w:rPr>
                      </w:pPr>
                      <w:r>
                        <w:rPr>
                          <w:sz w:val="14"/>
                          <w:szCs w:val="14"/>
                          <w:lang w:val="es-CO"/>
                        </w:rPr>
                        <w:t xml:space="preserve">Descripción de </w:t>
                      </w:r>
                      <w:r w:rsidRPr="00100F40">
                        <w:rPr>
                          <w:sz w:val="14"/>
                          <w:szCs w:val="14"/>
                          <w:lang w:val="es-CO"/>
                        </w:rPr>
                        <w:t>los diferentes módulos</w:t>
                      </w:r>
                    </w:p>
                  </w:txbxContent>
                </v:textbox>
                <w10:wrap anchorx="page"/>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68832" behindDoc="0" locked="0" layoutInCell="1" allowOverlap="1" wp14:anchorId="736AEAAC" wp14:editId="67B9B7C0">
                <wp:simplePos x="0" y="0"/>
                <wp:positionH relativeFrom="page">
                  <wp:align>right</wp:align>
                </wp:positionH>
                <wp:positionV relativeFrom="paragraph">
                  <wp:posOffset>2174785</wp:posOffset>
                </wp:positionV>
                <wp:extent cx="2830286" cy="228600"/>
                <wp:effectExtent l="0" t="0" r="8255" b="0"/>
                <wp:wrapNone/>
                <wp:docPr id="156" name="Cuadro de texto 156"/>
                <wp:cNvGraphicFramePr/>
                <a:graphic xmlns:a="http://schemas.openxmlformats.org/drawingml/2006/main">
                  <a:graphicData uri="http://schemas.microsoft.com/office/word/2010/wordprocessingShape">
                    <wps:wsp>
                      <wps:cNvSpPr txBox="1"/>
                      <wps:spPr>
                        <a:xfrm>
                          <a:off x="0" y="0"/>
                          <a:ext cx="2830286" cy="228600"/>
                        </a:xfrm>
                        <a:prstGeom prst="rect">
                          <a:avLst/>
                        </a:prstGeom>
                        <a:solidFill>
                          <a:schemeClr val="lt1"/>
                        </a:solidFill>
                        <a:ln w="6350">
                          <a:noFill/>
                        </a:ln>
                      </wps:spPr>
                      <wps:txbx>
                        <w:txbxContent>
                          <w:p w14:paraId="6EB19E6F" w14:textId="77777777" w:rsidR="00A71D23" w:rsidRPr="00100F40" w:rsidRDefault="00A71D23" w:rsidP="00D17D42">
                            <w:pPr>
                              <w:rPr>
                                <w:sz w:val="14"/>
                                <w:szCs w:val="14"/>
                                <w:lang w:val="es-CO"/>
                              </w:rPr>
                            </w:pPr>
                            <w:r w:rsidRPr="00100F40">
                              <w:rPr>
                                <w:sz w:val="14"/>
                                <w:szCs w:val="14"/>
                                <w:lang w:val="es-CO"/>
                              </w:rPr>
                              <w:t>Links de acceso a los diferentes módulos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AEAAC" id="Cuadro de texto 156" o:spid="_x0000_s1066" type="#_x0000_t202" style="position:absolute;margin-left:171.65pt;margin-top:171.25pt;width:222.85pt;height:18pt;z-index:2517688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" fillcolor="white [3201]" stroked="f" strokeweight=".5pt">
                <v:textbox>
                  <w:txbxContent>
                    <w:p w14:paraId="6EB19E6F" w14:textId="77777777" w:rsidR="00A71D23" w:rsidRPr="00100F40" w:rsidRDefault="00A71D23" w:rsidP="00D17D42">
                      <w:pPr>
                        <w:rPr>
                          <w:sz w:val="14"/>
                          <w:szCs w:val="14"/>
                          <w:lang w:val="es-CO"/>
                        </w:rPr>
                      </w:pPr>
                      <w:r w:rsidRPr="00100F40">
                        <w:rPr>
                          <w:sz w:val="14"/>
                          <w:szCs w:val="14"/>
                          <w:lang w:val="es-CO"/>
                        </w:rPr>
                        <w:t>Links de acceso a los diferentes módulos</w:t>
                      </w:r>
                    </w:p>
                  </w:txbxContent>
                </v:textbox>
                <w10:wrap anchorx="page"/>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67808" behindDoc="0" locked="0" layoutInCell="1" allowOverlap="1" wp14:anchorId="5ACB36E9" wp14:editId="410673A4">
                <wp:simplePos x="0" y="0"/>
                <wp:positionH relativeFrom="column">
                  <wp:posOffset>2914378</wp:posOffset>
                </wp:positionH>
                <wp:positionV relativeFrom="paragraph">
                  <wp:posOffset>2269943</wp:posOffset>
                </wp:positionV>
                <wp:extent cx="2471057" cy="3113314"/>
                <wp:effectExtent l="57150" t="19050" r="81915" b="87630"/>
                <wp:wrapNone/>
                <wp:docPr id="157" name="Rectángulo: esquinas redondeadas 139"/>
                <wp:cNvGraphicFramePr/>
                <a:graphic xmlns:a="http://schemas.openxmlformats.org/drawingml/2006/main">
                  <a:graphicData uri="http://schemas.microsoft.com/office/word/2010/wordprocessingShape">
                    <wps:wsp>
                      <wps:cNvSpPr/>
                      <wps:spPr>
                        <a:xfrm>
                          <a:off x="0" y="0"/>
                          <a:ext cx="2471057" cy="3113314"/>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E748BE1" id="Rectángulo: esquinas redondeadas 139" o:spid="_x0000_s1026" style="position:absolute;margin-left:229.5pt;margin-top:178.75pt;width:194.55pt;height:245.15pt;z-index:251767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" filled="f" strokecolor="#f0cda1 [3204]" strokeweight=".5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66784" behindDoc="0" locked="0" layoutInCell="1" allowOverlap="1" wp14:anchorId="2F8F431B" wp14:editId="260E2532">
                <wp:simplePos x="0" y="0"/>
                <wp:positionH relativeFrom="column">
                  <wp:posOffset>206829</wp:posOffset>
                </wp:positionH>
                <wp:positionV relativeFrom="paragraph">
                  <wp:posOffset>2294527</wp:posOffset>
                </wp:positionV>
                <wp:extent cx="2471057" cy="3113314"/>
                <wp:effectExtent l="57150" t="19050" r="81915" b="87630"/>
                <wp:wrapNone/>
                <wp:docPr id="158" name="Rectángulo: esquinas redondeadas 138"/>
                <wp:cNvGraphicFramePr/>
                <a:graphic xmlns:a="http://schemas.openxmlformats.org/drawingml/2006/main">
                  <a:graphicData uri="http://schemas.microsoft.com/office/word/2010/wordprocessingShape">
                    <wps:wsp>
                      <wps:cNvSpPr/>
                      <wps:spPr>
                        <a:xfrm>
                          <a:off x="0" y="0"/>
                          <a:ext cx="2471057" cy="3113314"/>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5DC1BBC" id="Rectángulo: esquinas redondeadas 138" o:spid="_x0000_s1026" style="position:absolute;margin-left:16.3pt;margin-top:180.65pt;width:194.55pt;height:245.1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" filled="f" strokecolor="#f0cda1 [3204]" strokeweight=".5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64736" behindDoc="0" locked="0" layoutInCell="1" allowOverlap="1" wp14:anchorId="07B5C676" wp14:editId="638B416E">
                <wp:simplePos x="0" y="0"/>
                <wp:positionH relativeFrom="column">
                  <wp:posOffset>892629</wp:posOffset>
                </wp:positionH>
                <wp:positionV relativeFrom="paragraph">
                  <wp:posOffset>52070</wp:posOffset>
                </wp:positionV>
                <wp:extent cx="1801585" cy="201386"/>
                <wp:effectExtent l="57150" t="19050" r="65405" b="103505"/>
                <wp:wrapNone/>
                <wp:docPr id="159" name="Rectángulo: esquinas redondeadas 136"/>
                <wp:cNvGraphicFramePr/>
                <a:graphic xmlns:a="http://schemas.openxmlformats.org/drawingml/2006/main">
                  <a:graphicData uri="http://schemas.microsoft.com/office/word/2010/wordprocessingShape">
                    <wps:wsp>
                      <wps:cNvSpPr/>
                      <wps:spPr>
                        <a:xfrm>
                          <a:off x="0" y="0"/>
                          <a:ext cx="1801585" cy="201386"/>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1674927" id="Rectángulo: esquinas redondeadas 136" o:spid="_x0000_s1026" style="position:absolute;margin-left:70.3pt;margin-top:4.1pt;width:141.85pt;height:15.85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" filled="f" strokecolor="#f0cda1 [3204]" strokeweight=".5pt">
                <v:stroke joinstyle="miter"/>
              </v:roundrect>
            </w:pict>
          </mc:Fallback>
        </mc:AlternateContent>
      </w:r>
      <w:r w:rsidRPr="00A7797F">
        <w:rPr>
          <w:rFonts w:asciiTheme="majorHAnsi" w:eastAsia="Gill Sans" w:hAnsiTheme="majorHAnsi" w:cs="Gill Sans"/>
          <w:noProof/>
          <w:lang w:val="en-US"/>
        </w:rPr>
        <w:drawing>
          <wp:inline distT="0" distB="0" distL="0" distR="0" wp14:anchorId="705A0B60" wp14:editId="497349BA">
            <wp:extent cx="6188710" cy="2324100"/>
            <wp:effectExtent l="0" t="0" r="254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2324100"/>
                    </a:xfrm>
                    <a:prstGeom prst="rect">
                      <a:avLst/>
                    </a:prstGeom>
                  </pic:spPr>
                </pic:pic>
              </a:graphicData>
            </a:graphic>
          </wp:inline>
        </w:drawing>
      </w:r>
      <w:r w:rsidRPr="00A7797F">
        <w:rPr>
          <w:rFonts w:asciiTheme="majorHAnsi" w:eastAsia="Gill Sans" w:hAnsiTheme="majorHAnsi" w:cs="Gill Sans"/>
          <w:noProof/>
          <w:lang w:val="en-US"/>
        </w:rPr>
        <w:drawing>
          <wp:inline distT="0" distB="0" distL="0" distR="0" wp14:anchorId="66E0351E" wp14:editId="4262A3DA">
            <wp:extent cx="6188710" cy="2887980"/>
            <wp:effectExtent l="0" t="0" r="2540"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2887980"/>
                    </a:xfrm>
                    <a:prstGeom prst="rect">
                      <a:avLst/>
                    </a:prstGeom>
                  </pic:spPr>
                </pic:pic>
              </a:graphicData>
            </a:graphic>
          </wp:inline>
        </w:drawing>
      </w:r>
    </w:p>
    <w:p w14:paraId="44661FAF" w14:textId="77777777" w:rsidR="00D17D42" w:rsidRPr="00A7797F" w:rsidRDefault="00D17D42" w:rsidP="007D53B7">
      <w:pPr>
        <w:spacing w:line="360" w:lineRule="auto"/>
        <w:rPr>
          <w:rFonts w:asciiTheme="majorHAnsi" w:hAnsiTheme="majorHAnsi"/>
          <w:lang w:val="es-CO"/>
        </w:rPr>
      </w:pPr>
    </w:p>
    <w:p w14:paraId="1CDA62DB" w14:textId="77777777" w:rsidR="00D17D42" w:rsidRPr="00A7797F" w:rsidRDefault="00D17D42"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010F1CB7" w14:textId="77777777" w:rsidR="00D17D42" w:rsidRPr="00A7797F" w:rsidRDefault="00D17D42" w:rsidP="007D53B7">
      <w:pPr>
        <w:widowControl w:val="0"/>
        <w:numPr>
          <w:ilvl w:val="0"/>
          <w:numId w:val="38"/>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instructor ingresa al sistema.</w:t>
      </w:r>
    </w:p>
    <w:p w14:paraId="3BCD51F3" w14:textId="77777777" w:rsidR="00D17D42" w:rsidRPr="00A7797F" w:rsidRDefault="00D17D42" w:rsidP="007D53B7">
      <w:pPr>
        <w:widowControl w:val="0"/>
        <w:numPr>
          <w:ilvl w:val="0"/>
          <w:numId w:val="38"/>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instructor podrá visualiza un menú en la parte superior con las diferentes opciones que le ofrece el sistema, seguidamente encontrará una breve descripción de las funcionalidades a las cuales tendrá acceso.</w:t>
      </w:r>
    </w:p>
    <w:p w14:paraId="4ECDBD55" w14:textId="77777777" w:rsidR="00D17D42" w:rsidRPr="00A7797F" w:rsidRDefault="00D17D42" w:rsidP="007D53B7">
      <w:pPr>
        <w:widowControl w:val="0"/>
        <w:numPr>
          <w:ilvl w:val="0"/>
          <w:numId w:val="38"/>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usuario podrá presionar sobre cualquiera de los links para dirigirse al módulo del sistema que requiera. </w:t>
      </w:r>
    </w:p>
    <w:p w14:paraId="45E533F4" w14:textId="77777777" w:rsidR="00E1487E" w:rsidRPr="00A7797F" w:rsidRDefault="00E1487E" w:rsidP="007D53B7">
      <w:pPr>
        <w:pStyle w:val="Prrafodelista"/>
        <w:widowControl w:val="0"/>
        <w:pBdr>
          <w:top w:val="nil"/>
          <w:left w:val="nil"/>
          <w:bottom w:val="nil"/>
          <w:right w:val="nil"/>
          <w:between w:val="nil"/>
        </w:pBdr>
        <w:spacing w:line="360" w:lineRule="auto"/>
        <w:rPr>
          <w:rFonts w:asciiTheme="majorHAnsi" w:eastAsia="Cambria" w:hAnsiTheme="majorHAnsi" w:cs="Arial"/>
          <w:szCs w:val="23"/>
          <w:lang w:val="es-CO"/>
        </w:rPr>
      </w:pPr>
    </w:p>
    <w:p w14:paraId="0506FBD3" w14:textId="039B931F" w:rsidR="00E358BE" w:rsidRPr="00A7797F" w:rsidRDefault="00E358BE" w:rsidP="007D53B7">
      <w:pPr>
        <w:pStyle w:val="Ttulo2"/>
        <w:numPr>
          <w:ilvl w:val="3"/>
          <w:numId w:val="15"/>
        </w:numPr>
        <w:spacing w:line="360" w:lineRule="auto"/>
        <w:ind w:left="709"/>
        <w:rPr>
          <w:lang w:val="es-CO"/>
        </w:rPr>
      </w:pPr>
      <w:bookmarkStart w:id="17" w:name="_Toc56699808"/>
      <w:r w:rsidRPr="00A7797F">
        <w:rPr>
          <w:lang w:val="es-CO"/>
        </w:rPr>
        <w:t xml:space="preserve">Ventana </w:t>
      </w:r>
      <w:r w:rsidR="0046279E" w:rsidRPr="00A7797F">
        <w:rPr>
          <w:lang w:val="es-CO"/>
        </w:rPr>
        <w:t xml:space="preserve">Consultar </w:t>
      </w:r>
      <w:bookmarkEnd w:id="17"/>
      <w:r w:rsidR="00A86EC3" w:rsidRPr="00A7797F">
        <w:rPr>
          <w:lang w:val="es-CO"/>
        </w:rPr>
        <w:t>Ambientes</w:t>
      </w:r>
    </w:p>
    <w:p w14:paraId="77F77B81" w14:textId="77777777" w:rsidR="00563A1B" w:rsidRPr="00A7797F" w:rsidRDefault="00563A1B" w:rsidP="007D53B7">
      <w:pPr>
        <w:spacing w:line="360" w:lineRule="auto"/>
        <w:rPr>
          <w:rFonts w:asciiTheme="majorHAnsi" w:hAnsiTheme="majorHAnsi"/>
          <w:lang w:val="es-CO"/>
        </w:rPr>
      </w:pPr>
    </w:p>
    <w:p w14:paraId="6C4A0A5B" w14:textId="7DFEB3E5" w:rsidR="0046279E" w:rsidRPr="00A7797F" w:rsidRDefault="003D6A0D" w:rsidP="007D53B7">
      <w:pPr>
        <w:spacing w:line="360" w:lineRule="auto"/>
        <w:rPr>
          <w:rFonts w:asciiTheme="majorHAnsi" w:eastAsia="Gill Sans" w:hAnsiTheme="majorHAnsi" w:cs="Gill Sans"/>
          <w:color w:val="404040"/>
          <w:lang w:val="es-CO"/>
        </w:rPr>
      </w:pPr>
      <w:r>
        <w:rPr>
          <w:rFonts w:asciiTheme="majorHAnsi" w:eastAsia="Gill Sans" w:hAnsiTheme="majorHAnsi" w:cs="Gill Sans"/>
          <w:lang w:val="es-CO"/>
        </w:rPr>
        <w:t>La importancia de la ventana consultar ambientes para el usuario instructor se debe a que en esta ventana el instructor podrá solicitar las llaves del ambiente consultar o visualizar si las llaves están en poder de otro instructor, para lo cual solo deberá dirigirse al ambiente de formación</w:t>
      </w:r>
      <w:r w:rsidR="00072AC1">
        <w:rPr>
          <w:rFonts w:asciiTheme="majorHAnsi" w:eastAsia="Gill Sans" w:hAnsiTheme="majorHAnsi" w:cs="Gill Sans"/>
          <w:lang w:val="es-CO"/>
        </w:rPr>
        <w:t>, d</w:t>
      </w:r>
      <w:r w:rsidR="0046279E" w:rsidRPr="00A7797F">
        <w:rPr>
          <w:rFonts w:asciiTheme="majorHAnsi" w:eastAsia="Gill Sans" w:hAnsiTheme="majorHAnsi" w:cs="Gill Sans"/>
          <w:lang w:val="es-CO"/>
        </w:rPr>
        <w:t>espués de haber iniciado sesión el usuario</w:t>
      </w:r>
      <w:r w:rsidR="00CF3920">
        <w:rPr>
          <w:rFonts w:asciiTheme="majorHAnsi" w:eastAsia="Gill Sans" w:hAnsiTheme="majorHAnsi" w:cs="Gill Sans"/>
          <w:lang w:val="es-CO"/>
        </w:rPr>
        <w:t xml:space="preserve"> instructor</w:t>
      </w:r>
      <w:r w:rsidR="0046279E" w:rsidRPr="00A7797F">
        <w:rPr>
          <w:rFonts w:asciiTheme="majorHAnsi" w:eastAsia="Gill Sans" w:hAnsiTheme="majorHAnsi" w:cs="Gill Sans"/>
          <w:lang w:val="es-CO"/>
        </w:rPr>
        <w:t xml:space="preserve"> encontrara un menú superior identificando los diferentes módulos a los cuales tiene acceso, el usuario instructor deberá seleccionar la opción ambiente, dicha ventana presentara un campo de búsqueda en el cual el usuario deberá ingresar el número de ambiente para consultar la información del ambiente deseado la cual contendrá información del estado de las llaves del respectivo ambiente e información del mismo. </w:t>
      </w:r>
      <w:r w:rsidR="0046279E" w:rsidRPr="00A7797F">
        <w:rPr>
          <w:rFonts w:asciiTheme="majorHAnsi" w:eastAsia="Gill Sans" w:hAnsiTheme="majorHAnsi" w:cs="Gill Sans"/>
          <w:color w:val="404040"/>
          <w:lang w:val="es-CO"/>
        </w:rPr>
        <w:t>El formato de las pantallas (web – móvil) de consultar ambiente se presenta a continuación:</w:t>
      </w:r>
    </w:p>
    <w:p w14:paraId="6F7C470E" w14:textId="77777777" w:rsidR="0046279E" w:rsidRPr="00A7797F" w:rsidRDefault="0046279E" w:rsidP="007D53B7">
      <w:pPr>
        <w:spacing w:line="360" w:lineRule="auto"/>
        <w:rPr>
          <w:rFonts w:asciiTheme="majorHAnsi" w:eastAsia="Gill Sans" w:hAnsiTheme="majorHAnsi" w:cs="Gill Sans"/>
          <w:color w:val="404040"/>
          <w:lang w:val="es-CO"/>
        </w:rPr>
      </w:pPr>
    </w:p>
    <w:p w14:paraId="0DBEE9FC" w14:textId="77777777" w:rsidR="0046279E" w:rsidRPr="00A7797F" w:rsidRDefault="0046279E" w:rsidP="007D53B7">
      <w:pPr>
        <w:spacing w:line="360" w:lineRule="auto"/>
        <w:rPr>
          <w:rFonts w:asciiTheme="majorHAnsi" w:eastAsia="Gill Sans" w:hAnsiTheme="majorHAnsi" w:cs="Gill Sans"/>
          <w:color w:val="404040"/>
          <w:lang w:val="es-CO"/>
        </w:rPr>
      </w:pPr>
    </w:p>
    <w:p w14:paraId="702332CC" w14:textId="77777777" w:rsidR="0046279E" w:rsidRPr="00A7797F" w:rsidRDefault="0046279E" w:rsidP="007D53B7">
      <w:pPr>
        <w:spacing w:line="360" w:lineRule="auto"/>
        <w:rPr>
          <w:rFonts w:asciiTheme="majorHAnsi" w:eastAsia="Gill Sans" w:hAnsiTheme="majorHAnsi" w:cs="Gill Sans"/>
          <w:color w:val="404040"/>
          <w:lang w:val="es-CO"/>
        </w:rPr>
      </w:pPr>
    </w:p>
    <w:p w14:paraId="088D6287" w14:textId="244F3B89" w:rsidR="0046279E" w:rsidRPr="00A7797F" w:rsidRDefault="0046279E" w:rsidP="007D53B7">
      <w:pPr>
        <w:spacing w:line="360" w:lineRule="auto"/>
        <w:jc w:val="center"/>
        <w:rPr>
          <w:rFonts w:asciiTheme="majorHAnsi" w:eastAsia="Gill Sans" w:hAnsiTheme="majorHAnsi" w:cs="Gill Sans"/>
          <w:lang w:val="es-CO"/>
        </w:rPr>
      </w:pPr>
      <w:r w:rsidRPr="00A7797F">
        <w:rPr>
          <w:rFonts w:asciiTheme="majorHAnsi" w:eastAsia="Gill Sans" w:hAnsiTheme="majorHAnsi" w:cs="Gill Sans"/>
          <w:noProof/>
          <w:lang w:val="en-US"/>
        </w:rPr>
        <mc:AlternateContent>
          <mc:Choice Requires="wps">
            <w:drawing>
              <wp:anchor distT="0" distB="0" distL="114300" distR="114300" simplePos="0" relativeHeight="251773952" behindDoc="0" locked="0" layoutInCell="1" allowOverlap="1" wp14:anchorId="5D34C7DF" wp14:editId="4CE4A282">
                <wp:simplePos x="0" y="0"/>
                <wp:positionH relativeFrom="column">
                  <wp:posOffset>2043611</wp:posOffset>
                </wp:positionH>
                <wp:positionV relativeFrom="paragraph">
                  <wp:posOffset>61595</wp:posOffset>
                </wp:positionV>
                <wp:extent cx="280308" cy="269421"/>
                <wp:effectExtent l="57150" t="38100" r="5715" b="92710"/>
                <wp:wrapNone/>
                <wp:docPr id="162" name="Elipse 162"/>
                <wp:cNvGraphicFramePr/>
                <a:graphic xmlns:a="http://schemas.openxmlformats.org/drawingml/2006/main">
                  <a:graphicData uri="http://schemas.microsoft.com/office/word/2010/wordprocessingShape">
                    <wps:wsp>
                      <wps:cNvSpPr/>
                      <wps:spPr>
                        <a:xfrm>
                          <a:off x="0" y="0"/>
                          <a:ext cx="280308" cy="269421"/>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67C66B1" w14:textId="77777777" w:rsidR="00A71D23" w:rsidRPr="00100F40" w:rsidRDefault="00A71D23" w:rsidP="0046279E">
                            <w:pPr>
                              <w:jc w:val="center"/>
                              <w:rPr>
                                <w:sz w:val="14"/>
                                <w:szCs w:val="14"/>
                                <w:lang w:val="es-CO"/>
                              </w:rPr>
                            </w:pPr>
                            <w:r>
                              <w:rPr>
                                <w:sz w:val="14"/>
                                <w:szCs w:val="14"/>
                                <w:lang w:val="es-C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4C7DF" id="Elipse 162" o:spid="_x0000_s1067" style="position:absolute;left:0;text-align:left;margin-left:160.9pt;margin-top:4.85pt;width:22.05pt;height:21.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" fillcolor="#f2a063 [2169]" strokecolor="#ec7216 [3209]" strokeweight=".5pt">
                <v:fill color2="#ef8c42 [2617]" rotate="t" colors="0 #f7b79f;.5 #f4ab90;1 #f89e7b" focus="100%" type="gradient">
                  <o:fill v:ext="view" type="gradientUnscaled"/>
                </v:fill>
                <v:stroke joinstyle="miter"/>
                <v:textbox>
                  <w:txbxContent>
                    <w:p w14:paraId="467C66B1" w14:textId="77777777" w:rsidR="00A71D23" w:rsidRPr="00100F40" w:rsidRDefault="00A71D23" w:rsidP="0046279E">
                      <w:pPr>
                        <w:jc w:val="center"/>
                        <w:rPr>
                          <w:sz w:val="14"/>
                          <w:szCs w:val="14"/>
                          <w:lang w:val="es-CO"/>
                        </w:rPr>
                      </w:pPr>
                      <w:r>
                        <w:rPr>
                          <w:sz w:val="14"/>
                          <w:szCs w:val="14"/>
                          <w:lang w:val="es-CO"/>
                        </w:rPr>
                        <w:t>1</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72928" behindDoc="0" locked="0" layoutInCell="1" allowOverlap="1" wp14:anchorId="7A3B2FA9" wp14:editId="4BA06FD0">
                <wp:simplePos x="0" y="0"/>
                <wp:positionH relativeFrom="column">
                  <wp:posOffset>1807029</wp:posOffset>
                </wp:positionH>
                <wp:positionV relativeFrom="paragraph">
                  <wp:posOffset>184150</wp:posOffset>
                </wp:positionV>
                <wp:extent cx="228600" cy="206829"/>
                <wp:effectExtent l="0" t="76200" r="0" b="22225"/>
                <wp:wrapNone/>
                <wp:docPr id="163" name="Conector: angular 145"/>
                <wp:cNvGraphicFramePr/>
                <a:graphic xmlns:a="http://schemas.openxmlformats.org/drawingml/2006/main">
                  <a:graphicData uri="http://schemas.microsoft.com/office/word/2010/wordprocessingShape">
                    <wps:wsp>
                      <wps:cNvCnPr/>
                      <wps:spPr>
                        <a:xfrm flipV="1">
                          <a:off x="0" y="0"/>
                          <a:ext cx="228600" cy="206829"/>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1FF58A" id="Conector: angular 145" o:spid="_x0000_s1026" type="#_x0000_t34" style="position:absolute;margin-left:142.3pt;margin-top:14.5pt;width:18pt;height:16.3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" adj="0" strokecolor="#f0cda1 [3204]" strokeweight=".5pt">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80096" behindDoc="0" locked="0" layoutInCell="1" allowOverlap="1" wp14:anchorId="64EE5D7F" wp14:editId="2785B04C">
                <wp:simplePos x="0" y="0"/>
                <wp:positionH relativeFrom="column">
                  <wp:posOffset>4917530</wp:posOffset>
                </wp:positionH>
                <wp:positionV relativeFrom="paragraph">
                  <wp:posOffset>1865086</wp:posOffset>
                </wp:positionV>
                <wp:extent cx="280308" cy="269421"/>
                <wp:effectExtent l="57150" t="38100" r="5715" b="92710"/>
                <wp:wrapNone/>
                <wp:docPr id="164" name="Elipse 164"/>
                <wp:cNvGraphicFramePr/>
                <a:graphic xmlns:a="http://schemas.openxmlformats.org/drawingml/2006/main">
                  <a:graphicData uri="http://schemas.microsoft.com/office/word/2010/wordprocessingShape">
                    <wps:wsp>
                      <wps:cNvSpPr/>
                      <wps:spPr>
                        <a:xfrm>
                          <a:off x="0" y="0"/>
                          <a:ext cx="280308" cy="269421"/>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924520E" w14:textId="77777777" w:rsidR="00A71D23" w:rsidRPr="00100F40" w:rsidRDefault="00A71D23" w:rsidP="0046279E">
                            <w:pPr>
                              <w:jc w:val="center"/>
                              <w:rPr>
                                <w:sz w:val="14"/>
                                <w:szCs w:val="14"/>
                                <w:lang w:val="es-CO"/>
                              </w:rPr>
                            </w:pPr>
                            <w:r>
                              <w:rPr>
                                <w:sz w:val="14"/>
                                <w:szCs w:val="14"/>
                                <w:lang w:val="es-CO"/>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E5D7F" id="Elipse 164" o:spid="_x0000_s1068" style="position:absolute;left:0;text-align:left;margin-left:387.2pt;margin-top:146.85pt;width:22.05pt;height:21.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" fillcolor="#f2a063 [2169]" strokecolor="#ec7216 [3209]" strokeweight=".5pt">
                <v:fill color2="#ef8c42 [2617]" rotate="t" colors="0 #f7b79f;.5 #f4ab90;1 #f89e7b" focus="100%" type="gradient">
                  <o:fill v:ext="view" type="gradientUnscaled"/>
                </v:fill>
                <v:stroke joinstyle="miter"/>
                <v:textbox>
                  <w:txbxContent>
                    <w:p w14:paraId="1924520E" w14:textId="77777777" w:rsidR="00A71D23" w:rsidRPr="00100F40" w:rsidRDefault="00A71D23" w:rsidP="0046279E">
                      <w:pPr>
                        <w:jc w:val="center"/>
                        <w:rPr>
                          <w:sz w:val="14"/>
                          <w:szCs w:val="14"/>
                          <w:lang w:val="es-CO"/>
                        </w:rPr>
                      </w:pPr>
                      <w:r>
                        <w:rPr>
                          <w:sz w:val="14"/>
                          <w:szCs w:val="14"/>
                          <w:lang w:val="es-CO"/>
                        </w:rPr>
                        <w:t>5</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79072" behindDoc="0" locked="0" layoutInCell="1" allowOverlap="1" wp14:anchorId="4EC9214F" wp14:editId="150FBB67">
                <wp:simplePos x="0" y="0"/>
                <wp:positionH relativeFrom="column">
                  <wp:posOffset>4868545</wp:posOffset>
                </wp:positionH>
                <wp:positionV relativeFrom="paragraph">
                  <wp:posOffset>977809</wp:posOffset>
                </wp:positionV>
                <wp:extent cx="280308" cy="269421"/>
                <wp:effectExtent l="57150" t="38100" r="5715" b="92710"/>
                <wp:wrapNone/>
                <wp:docPr id="165" name="Elipse 165"/>
                <wp:cNvGraphicFramePr/>
                <a:graphic xmlns:a="http://schemas.openxmlformats.org/drawingml/2006/main">
                  <a:graphicData uri="http://schemas.microsoft.com/office/word/2010/wordprocessingShape">
                    <wps:wsp>
                      <wps:cNvSpPr/>
                      <wps:spPr>
                        <a:xfrm>
                          <a:off x="0" y="0"/>
                          <a:ext cx="280308" cy="269421"/>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01AA9FD" w14:textId="77777777" w:rsidR="00A71D23" w:rsidRPr="00100F40" w:rsidRDefault="00A71D23" w:rsidP="0046279E">
                            <w:pPr>
                              <w:jc w:val="center"/>
                              <w:rPr>
                                <w:sz w:val="14"/>
                                <w:szCs w:val="14"/>
                                <w:lang w:val="es-CO"/>
                              </w:rPr>
                            </w:pPr>
                            <w:r>
                              <w:rPr>
                                <w:sz w:val="14"/>
                                <w:szCs w:val="14"/>
                                <w:lang w:val="es-CO"/>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9214F" id="Elipse 165" o:spid="_x0000_s1069" style="position:absolute;left:0;text-align:left;margin-left:383.35pt;margin-top:77pt;width:22.05pt;height:21.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" fillcolor="#f2a063 [2169]" strokecolor="#ec7216 [3209]" strokeweight=".5pt">
                <v:fill color2="#ef8c42 [2617]" rotate="t" colors="0 #f7b79f;.5 #f4ab90;1 #f89e7b" focus="100%" type="gradient">
                  <o:fill v:ext="view" type="gradientUnscaled"/>
                </v:fill>
                <v:stroke joinstyle="miter"/>
                <v:textbox>
                  <w:txbxContent>
                    <w:p w14:paraId="601AA9FD" w14:textId="77777777" w:rsidR="00A71D23" w:rsidRPr="00100F40" w:rsidRDefault="00A71D23" w:rsidP="0046279E">
                      <w:pPr>
                        <w:jc w:val="center"/>
                        <w:rPr>
                          <w:sz w:val="14"/>
                          <w:szCs w:val="14"/>
                          <w:lang w:val="es-CO"/>
                        </w:rPr>
                      </w:pPr>
                      <w:r>
                        <w:rPr>
                          <w:sz w:val="14"/>
                          <w:szCs w:val="14"/>
                          <w:lang w:val="es-CO"/>
                        </w:rPr>
                        <w:t>4</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78048" behindDoc="0" locked="0" layoutInCell="1" allowOverlap="1" wp14:anchorId="179520E2" wp14:editId="4F1B35FF">
                <wp:simplePos x="0" y="0"/>
                <wp:positionH relativeFrom="column">
                  <wp:posOffset>1401536</wp:posOffset>
                </wp:positionH>
                <wp:positionV relativeFrom="paragraph">
                  <wp:posOffset>1693908</wp:posOffset>
                </wp:positionV>
                <wp:extent cx="3643448" cy="242207"/>
                <wp:effectExtent l="57150" t="19050" r="33655" b="100965"/>
                <wp:wrapNone/>
                <wp:docPr id="166" name="Rectángulo: esquinas redondeadas 150"/>
                <wp:cNvGraphicFramePr/>
                <a:graphic xmlns:a="http://schemas.openxmlformats.org/drawingml/2006/main">
                  <a:graphicData uri="http://schemas.microsoft.com/office/word/2010/wordprocessingShape">
                    <wps:wsp>
                      <wps:cNvSpPr/>
                      <wps:spPr>
                        <a:xfrm>
                          <a:off x="0" y="0"/>
                          <a:ext cx="3643448" cy="242207"/>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34928CA" id="Rectángulo: esquinas redondeadas 150" o:spid="_x0000_s1026" style="position:absolute;margin-left:110.35pt;margin-top:133.4pt;width:286.9pt;height:19.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" filled="f" strokecolor="#f0cda1 [3204]" strokeweight=".5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77024" behindDoc="0" locked="0" layoutInCell="1" allowOverlap="1" wp14:anchorId="61F364CE" wp14:editId="516F25A0">
                <wp:simplePos x="0" y="0"/>
                <wp:positionH relativeFrom="column">
                  <wp:posOffset>1417864</wp:posOffset>
                </wp:positionH>
                <wp:positionV relativeFrom="paragraph">
                  <wp:posOffset>1040764</wp:posOffset>
                </wp:positionV>
                <wp:extent cx="3627665" cy="612321"/>
                <wp:effectExtent l="57150" t="19050" r="68580" b="92710"/>
                <wp:wrapNone/>
                <wp:docPr id="167" name="Rectángulo: esquinas redondeadas 149"/>
                <wp:cNvGraphicFramePr/>
                <a:graphic xmlns:a="http://schemas.openxmlformats.org/drawingml/2006/main">
                  <a:graphicData uri="http://schemas.microsoft.com/office/word/2010/wordprocessingShape">
                    <wps:wsp>
                      <wps:cNvSpPr/>
                      <wps:spPr>
                        <a:xfrm>
                          <a:off x="0" y="0"/>
                          <a:ext cx="3627665" cy="612321"/>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2112827" id="Rectángulo: esquinas redondeadas 149" o:spid="_x0000_s1026" style="position:absolute;margin-left:111.65pt;margin-top:81.95pt;width:285.65pt;height:48.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" filled="f" strokecolor="#f0cda1 [3204]" strokeweight=".5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76000" behindDoc="0" locked="0" layoutInCell="1" allowOverlap="1" wp14:anchorId="30034F75" wp14:editId="0A0BF74D">
                <wp:simplePos x="0" y="0"/>
                <wp:positionH relativeFrom="column">
                  <wp:posOffset>4525372</wp:posOffset>
                </wp:positionH>
                <wp:positionV relativeFrom="paragraph">
                  <wp:posOffset>569413</wp:posOffset>
                </wp:positionV>
                <wp:extent cx="280308" cy="269421"/>
                <wp:effectExtent l="57150" t="38100" r="5715" b="92710"/>
                <wp:wrapNone/>
                <wp:docPr id="168" name="Elipse 168"/>
                <wp:cNvGraphicFramePr/>
                <a:graphic xmlns:a="http://schemas.openxmlformats.org/drawingml/2006/main">
                  <a:graphicData uri="http://schemas.microsoft.com/office/word/2010/wordprocessingShape">
                    <wps:wsp>
                      <wps:cNvSpPr/>
                      <wps:spPr>
                        <a:xfrm>
                          <a:off x="0" y="0"/>
                          <a:ext cx="280308" cy="269421"/>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287A52B" w14:textId="77777777" w:rsidR="00A71D23" w:rsidRPr="00100F40" w:rsidRDefault="00A71D23" w:rsidP="0046279E">
                            <w:pPr>
                              <w:jc w:val="center"/>
                              <w:rPr>
                                <w:sz w:val="14"/>
                                <w:szCs w:val="14"/>
                                <w:lang w:val="es-CO"/>
                              </w:rPr>
                            </w:pPr>
                            <w:r>
                              <w:rPr>
                                <w:sz w:val="14"/>
                                <w:szCs w:val="14"/>
                                <w:lang w:val="es-C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4F75" id="Elipse 168" o:spid="_x0000_s1070" style="position:absolute;left:0;text-align:left;margin-left:356.35pt;margin-top:44.85pt;width:22.05pt;height:21.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" fillcolor="#f2a063 [2169]" strokecolor="#ec7216 [3209]" strokeweight=".5pt">
                <v:fill color2="#ef8c42 [2617]" rotate="t" colors="0 #f7b79f;.5 #f4ab90;1 #f89e7b" focus="100%" type="gradient">
                  <o:fill v:ext="view" type="gradientUnscaled"/>
                </v:fill>
                <v:stroke joinstyle="miter"/>
                <v:textbox>
                  <w:txbxContent>
                    <w:p w14:paraId="4287A52B" w14:textId="77777777" w:rsidR="00A71D23" w:rsidRPr="00100F40" w:rsidRDefault="00A71D23" w:rsidP="0046279E">
                      <w:pPr>
                        <w:jc w:val="center"/>
                        <w:rPr>
                          <w:sz w:val="14"/>
                          <w:szCs w:val="14"/>
                          <w:lang w:val="es-CO"/>
                        </w:rPr>
                      </w:pPr>
                      <w:r>
                        <w:rPr>
                          <w:sz w:val="14"/>
                          <w:szCs w:val="14"/>
                          <w:lang w:val="es-CO"/>
                        </w:rPr>
                        <w:t>2</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74976" behindDoc="0" locked="0" layoutInCell="1" allowOverlap="1" wp14:anchorId="081AF681" wp14:editId="0D6F68D1">
                <wp:simplePos x="0" y="0"/>
                <wp:positionH relativeFrom="column">
                  <wp:posOffset>2084614</wp:posOffset>
                </wp:positionH>
                <wp:positionV relativeFrom="paragraph">
                  <wp:posOffset>657044</wp:posOffset>
                </wp:positionV>
                <wp:extent cx="2601686" cy="288471"/>
                <wp:effectExtent l="57150" t="19050" r="84455" b="92710"/>
                <wp:wrapNone/>
                <wp:docPr id="169" name="Rectángulo: esquinas redondeadas 147"/>
                <wp:cNvGraphicFramePr/>
                <a:graphic xmlns:a="http://schemas.openxmlformats.org/drawingml/2006/main">
                  <a:graphicData uri="http://schemas.microsoft.com/office/word/2010/wordprocessingShape">
                    <wps:wsp>
                      <wps:cNvSpPr/>
                      <wps:spPr>
                        <a:xfrm>
                          <a:off x="0" y="0"/>
                          <a:ext cx="2601686" cy="288471"/>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80E01D3" id="Rectángulo: esquinas redondeadas 147" o:spid="_x0000_s1026" style="position:absolute;margin-left:164.15pt;margin-top:51.75pt;width:204.85pt;height:22.7pt;z-index:251774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" filled="f" strokecolor="#f0cda1 [3204]" strokeweight=".5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771904" behindDoc="0" locked="0" layoutInCell="1" allowOverlap="1" wp14:anchorId="0614C503" wp14:editId="65D6C893">
                <wp:simplePos x="0" y="0"/>
                <wp:positionH relativeFrom="column">
                  <wp:posOffset>1627414</wp:posOffset>
                </wp:positionH>
                <wp:positionV relativeFrom="paragraph">
                  <wp:posOffset>194401</wp:posOffset>
                </wp:positionV>
                <wp:extent cx="353786" cy="0"/>
                <wp:effectExtent l="38100" t="38100" r="65405" b="95250"/>
                <wp:wrapNone/>
                <wp:docPr id="170" name="Conector recto 170"/>
                <wp:cNvGraphicFramePr/>
                <a:graphic xmlns:a="http://schemas.openxmlformats.org/drawingml/2006/main">
                  <a:graphicData uri="http://schemas.microsoft.com/office/word/2010/wordprocessingShape">
                    <wps:wsp>
                      <wps:cNvCnPr/>
                      <wps:spPr>
                        <a:xfrm>
                          <a:off x="0" y="0"/>
                          <a:ext cx="353786"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044658" id="Conector recto 170"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128.15pt,15.3pt" to="15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" strokecolor="#ec7216 [3209]" strokeweight="1pt">
                <v:stroke joinstyle="miter"/>
              </v:line>
            </w:pict>
          </mc:Fallback>
        </mc:AlternateContent>
      </w:r>
      <w:r w:rsidRPr="00A7797F">
        <w:rPr>
          <w:rFonts w:asciiTheme="majorHAnsi" w:eastAsia="Gill Sans" w:hAnsiTheme="majorHAnsi" w:cs="Gill Sans"/>
          <w:noProof/>
          <w:lang w:val="en-US"/>
        </w:rPr>
        <w:drawing>
          <wp:inline distT="0" distB="0" distL="0" distR="0" wp14:anchorId="7BD989FD" wp14:editId="7CE291D4">
            <wp:extent cx="6188710" cy="2912110"/>
            <wp:effectExtent l="0" t="0" r="2540" b="127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2912110"/>
                    </a:xfrm>
                    <a:prstGeom prst="rect">
                      <a:avLst/>
                    </a:prstGeom>
                  </pic:spPr>
                </pic:pic>
              </a:graphicData>
            </a:graphic>
          </wp:inline>
        </w:drawing>
      </w:r>
    </w:p>
    <w:p w14:paraId="33098287" w14:textId="77777777" w:rsidR="0046279E" w:rsidRPr="00A7797F" w:rsidRDefault="0046279E" w:rsidP="007D53B7">
      <w:pPr>
        <w:spacing w:line="360" w:lineRule="auto"/>
        <w:jc w:val="center"/>
        <w:rPr>
          <w:rFonts w:asciiTheme="majorHAnsi" w:eastAsia="Gill Sans" w:hAnsiTheme="majorHAnsi" w:cs="Gill Sans"/>
          <w:lang w:val="es-CO"/>
        </w:rPr>
      </w:pPr>
    </w:p>
    <w:p w14:paraId="7054D70B" w14:textId="77777777" w:rsidR="0046279E" w:rsidRPr="00A7797F" w:rsidRDefault="0046279E" w:rsidP="007D53B7">
      <w:pPr>
        <w:spacing w:line="360" w:lineRule="auto"/>
        <w:jc w:val="center"/>
        <w:rPr>
          <w:rFonts w:asciiTheme="majorHAnsi" w:eastAsia="Gill Sans" w:hAnsiTheme="majorHAnsi" w:cs="Gill Sans"/>
          <w:lang w:val="es-CO"/>
        </w:rPr>
      </w:pPr>
    </w:p>
    <w:p w14:paraId="01CABDFB" w14:textId="77777777" w:rsidR="0046279E" w:rsidRPr="00A7797F" w:rsidRDefault="0046279E"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t xml:space="preserve">Pasos de acceso: </w:t>
      </w:r>
    </w:p>
    <w:p w14:paraId="59E6F8C2" w14:textId="77777777" w:rsidR="0046279E" w:rsidRPr="00A7797F" w:rsidRDefault="0046279E" w:rsidP="007D53B7">
      <w:pPr>
        <w:widowControl w:val="0"/>
        <w:numPr>
          <w:ilvl w:val="0"/>
          <w:numId w:val="39"/>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Instructor selecciona la opción “ambientes” ubicada en la parte superior del menú.</w:t>
      </w:r>
    </w:p>
    <w:p w14:paraId="0CE21BA0" w14:textId="77777777" w:rsidR="0046279E" w:rsidRPr="00A7797F" w:rsidRDefault="0046279E" w:rsidP="007D53B7">
      <w:pPr>
        <w:widowControl w:val="0"/>
        <w:numPr>
          <w:ilvl w:val="0"/>
          <w:numId w:val="39"/>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tiene la opción de consultar el ambiente el cual se debe llenar el campo de numero de ambiente y dar </w:t>
      </w:r>
      <w:proofErr w:type="spellStart"/>
      <w:r w:rsidRPr="00A7797F">
        <w:rPr>
          <w:rFonts w:asciiTheme="majorHAnsi" w:eastAsia="Gill Sans" w:hAnsiTheme="majorHAnsi" w:cs="Gill Sans"/>
          <w:lang w:val="es-CO"/>
        </w:rPr>
        <w:t>click</w:t>
      </w:r>
      <w:proofErr w:type="spellEnd"/>
      <w:r w:rsidRPr="00A7797F">
        <w:rPr>
          <w:rFonts w:asciiTheme="majorHAnsi" w:eastAsia="Gill Sans" w:hAnsiTheme="majorHAnsi" w:cs="Gill Sans"/>
          <w:lang w:val="es-CO"/>
        </w:rPr>
        <w:t xml:space="preserve"> en el botón “Consultar ambiente”.</w:t>
      </w:r>
    </w:p>
    <w:p w14:paraId="594A77E1" w14:textId="77777777" w:rsidR="0046279E" w:rsidRPr="00A7797F" w:rsidRDefault="0046279E" w:rsidP="007D53B7">
      <w:pPr>
        <w:widowControl w:val="0"/>
        <w:numPr>
          <w:ilvl w:val="0"/>
          <w:numId w:val="39"/>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 información del ambiente consultado incluida la ubicación de las llaves del ambiente de formación consultado, información sobre la disponibilidad de las llaves, además de la descripción del inventario que posee el respectivo ambiente. </w:t>
      </w:r>
    </w:p>
    <w:p w14:paraId="60A025D4" w14:textId="77777777" w:rsidR="00271E45" w:rsidRDefault="0046279E" w:rsidP="007D53B7">
      <w:pPr>
        <w:widowControl w:val="0"/>
        <w:numPr>
          <w:ilvl w:val="0"/>
          <w:numId w:val="39"/>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 un botón con la opción de solicitar llaves al guarda para lo cual presiona el botón y podrá dirigirse al lugar del guarda para reclamar las llaves del respectivo ambiente. </w:t>
      </w:r>
    </w:p>
    <w:p w14:paraId="18E5D9C4" w14:textId="62D00016" w:rsidR="0046279E" w:rsidRPr="00A7797F" w:rsidRDefault="000B6148" w:rsidP="00271E45">
      <w:pPr>
        <w:widowControl w:val="0"/>
        <w:pBdr>
          <w:top w:val="nil"/>
          <w:left w:val="nil"/>
          <w:bottom w:val="nil"/>
          <w:right w:val="nil"/>
          <w:between w:val="nil"/>
        </w:pBdr>
        <w:spacing w:line="360" w:lineRule="auto"/>
        <w:ind w:left="720"/>
        <w:rPr>
          <w:rFonts w:asciiTheme="majorHAnsi" w:eastAsia="Gill Sans" w:hAnsiTheme="majorHAnsi" w:cs="Gill Sans"/>
          <w:lang w:val="es-CO"/>
        </w:rPr>
      </w:pPr>
      <w:r>
        <w:rPr>
          <w:rFonts w:asciiTheme="majorHAnsi" w:eastAsia="Gill Sans" w:hAnsiTheme="majorHAnsi" w:cs="Gill Sans"/>
          <w:lang w:val="es-CO"/>
        </w:rPr>
        <w:br/>
      </w:r>
    </w:p>
    <w:p w14:paraId="44E004AD" w14:textId="77777777" w:rsidR="0046279E" w:rsidRPr="00A7797F" w:rsidRDefault="0046279E" w:rsidP="007D53B7">
      <w:pPr>
        <w:widowControl w:val="0"/>
        <w:numPr>
          <w:ilvl w:val="0"/>
          <w:numId w:val="39"/>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lastRenderedPageBreak/>
        <w:t>Si las llaves no se encuentran disponibles el sistema presenta un mensaje informando que las llaves no están disponibles y además el nombre del instructor que tiene en su poder las llaves del ambiente, además presentará un botón inactivo con la opción de solicitar en caso de que las llaves del ambiente estén en poder de otro instructor, para lo cual aparece un mensaje en el cual se le indica al usuario que pasos deberá seguir.</w:t>
      </w:r>
    </w:p>
    <w:p w14:paraId="1F6573AF" w14:textId="46B104B6" w:rsidR="000B6148" w:rsidRPr="00A7797F" w:rsidRDefault="000B6148" w:rsidP="007D53B7">
      <w:pPr>
        <w:spacing w:line="360" w:lineRule="auto"/>
        <w:rPr>
          <w:rFonts w:asciiTheme="majorHAnsi" w:eastAsia="Cambria" w:hAnsiTheme="majorHAnsi" w:cs="Arial"/>
          <w:szCs w:val="23"/>
          <w:lang w:val="es-CO"/>
        </w:rPr>
      </w:pPr>
      <w:r>
        <w:rPr>
          <w:rFonts w:asciiTheme="majorHAnsi" w:eastAsia="Cambria" w:hAnsiTheme="majorHAnsi" w:cs="Arial"/>
          <w:szCs w:val="23"/>
          <w:lang w:val="es-CO"/>
        </w:rPr>
        <w:br/>
      </w:r>
    </w:p>
    <w:p w14:paraId="2CF0FE2E" w14:textId="104CD298" w:rsidR="000602DF" w:rsidRPr="00A7797F" w:rsidRDefault="000602DF" w:rsidP="007D53B7">
      <w:pPr>
        <w:pStyle w:val="Ttulo2"/>
        <w:numPr>
          <w:ilvl w:val="3"/>
          <w:numId w:val="15"/>
        </w:numPr>
        <w:spacing w:line="360" w:lineRule="auto"/>
        <w:ind w:left="709"/>
        <w:rPr>
          <w:lang w:val="es-CO"/>
        </w:rPr>
      </w:pPr>
      <w:bookmarkStart w:id="18" w:name="_Toc56699809"/>
      <w:r w:rsidRPr="00A7797F">
        <w:rPr>
          <w:lang w:val="es-CO"/>
        </w:rPr>
        <w:t xml:space="preserve">Ventana </w:t>
      </w:r>
      <w:bookmarkEnd w:id="18"/>
      <w:r w:rsidR="00677ABD" w:rsidRPr="00A7797F">
        <w:rPr>
          <w:lang w:val="es-CO"/>
        </w:rPr>
        <w:t>Novedades</w:t>
      </w:r>
      <w:r w:rsidRPr="00A7797F">
        <w:rPr>
          <w:lang w:val="es-CO"/>
        </w:rPr>
        <w:t xml:space="preserve"> </w:t>
      </w:r>
    </w:p>
    <w:p w14:paraId="3453F078" w14:textId="77777777" w:rsidR="000602DF" w:rsidRPr="00A7797F" w:rsidRDefault="000602DF" w:rsidP="007D53B7">
      <w:pPr>
        <w:spacing w:line="360" w:lineRule="auto"/>
        <w:rPr>
          <w:rFonts w:asciiTheme="majorHAnsi" w:hAnsiTheme="majorHAnsi"/>
          <w:lang w:val="es-CO"/>
        </w:rPr>
      </w:pPr>
    </w:p>
    <w:p w14:paraId="133D098F" w14:textId="08331616" w:rsidR="000602DF" w:rsidRPr="00A7797F" w:rsidRDefault="00C01781" w:rsidP="007D53B7">
      <w:pPr>
        <w:spacing w:line="360" w:lineRule="auto"/>
        <w:rPr>
          <w:rFonts w:asciiTheme="majorHAnsi" w:hAnsiTheme="majorHAnsi"/>
          <w:color w:val="404040" w:themeColor="text1" w:themeTint="BF"/>
          <w:szCs w:val="23"/>
          <w:lang w:val="es-CO"/>
        </w:rPr>
      </w:pPr>
      <w:r>
        <w:rPr>
          <w:rFonts w:asciiTheme="majorHAnsi" w:hAnsiTheme="majorHAnsi"/>
          <w:szCs w:val="23"/>
          <w:lang w:val="es-CO"/>
        </w:rPr>
        <w:t>En la ventana novedades para el rol instructor su objetivo principal es la opción de solicitar guarda para realizar registro de novedad, d</w:t>
      </w:r>
      <w:r w:rsidR="000602DF" w:rsidRPr="00A7797F">
        <w:rPr>
          <w:rFonts w:asciiTheme="majorHAnsi" w:hAnsiTheme="majorHAnsi"/>
          <w:szCs w:val="23"/>
          <w:lang w:val="es-CO"/>
        </w:rPr>
        <w:t xml:space="preserve">espués de haber iniciado sesión el usuario </w:t>
      </w:r>
      <w:r w:rsidR="00917A5D">
        <w:rPr>
          <w:rFonts w:asciiTheme="majorHAnsi" w:hAnsiTheme="majorHAnsi"/>
          <w:szCs w:val="23"/>
          <w:lang w:val="es-CO"/>
        </w:rPr>
        <w:t xml:space="preserve">Instructor </w:t>
      </w:r>
      <w:r w:rsidR="000602DF" w:rsidRPr="00A7797F">
        <w:rPr>
          <w:rFonts w:asciiTheme="majorHAnsi" w:hAnsiTheme="majorHAnsi"/>
          <w:szCs w:val="23"/>
          <w:lang w:val="es-CO"/>
        </w:rPr>
        <w:t xml:space="preserve">encontrara un menú superior identificando los diferentes módulos a los cuales tiene acceso, </w:t>
      </w:r>
      <w:r w:rsidR="00157370">
        <w:rPr>
          <w:rFonts w:asciiTheme="majorHAnsi" w:hAnsiTheme="majorHAnsi"/>
          <w:szCs w:val="23"/>
          <w:lang w:val="es-CO"/>
        </w:rPr>
        <w:t>seguidamente</w:t>
      </w:r>
      <w:r w:rsidR="00614A79" w:rsidRPr="00A7797F">
        <w:rPr>
          <w:rFonts w:asciiTheme="majorHAnsi" w:hAnsiTheme="majorHAnsi"/>
          <w:szCs w:val="23"/>
          <w:lang w:val="es-CO"/>
        </w:rPr>
        <w:t xml:space="preserve"> </w:t>
      </w:r>
      <w:r w:rsidR="000602DF" w:rsidRPr="00A7797F">
        <w:rPr>
          <w:rFonts w:asciiTheme="majorHAnsi" w:hAnsiTheme="majorHAnsi"/>
          <w:szCs w:val="23"/>
          <w:lang w:val="es-CO"/>
        </w:rPr>
        <w:t xml:space="preserve">deberá seleccionar la opción </w:t>
      </w:r>
      <w:r w:rsidR="00677ABD" w:rsidRPr="00A7797F">
        <w:rPr>
          <w:rFonts w:asciiTheme="majorHAnsi" w:hAnsiTheme="majorHAnsi"/>
          <w:szCs w:val="23"/>
          <w:lang w:val="es-CO"/>
        </w:rPr>
        <w:t>novedades</w:t>
      </w:r>
      <w:r w:rsidR="000602DF" w:rsidRPr="00A7797F">
        <w:rPr>
          <w:rFonts w:asciiTheme="majorHAnsi" w:hAnsiTheme="majorHAnsi"/>
          <w:szCs w:val="23"/>
          <w:lang w:val="es-CO"/>
        </w:rPr>
        <w:t>, dicha ventana presentara</w:t>
      </w:r>
      <w:r w:rsidR="00FD5793" w:rsidRPr="00A7797F">
        <w:rPr>
          <w:rFonts w:asciiTheme="majorHAnsi" w:hAnsiTheme="majorHAnsi"/>
          <w:szCs w:val="23"/>
          <w:lang w:val="es-CO"/>
        </w:rPr>
        <w:t xml:space="preserve"> </w:t>
      </w:r>
      <w:r w:rsidR="000602DF" w:rsidRPr="00A7797F">
        <w:rPr>
          <w:rFonts w:asciiTheme="majorHAnsi" w:hAnsiTheme="majorHAnsi"/>
          <w:szCs w:val="23"/>
          <w:lang w:val="es-CO"/>
        </w:rPr>
        <w:t xml:space="preserve">un campo de búsqueda en el cual el usuario </w:t>
      </w:r>
      <w:r w:rsidR="003739BA">
        <w:rPr>
          <w:rFonts w:asciiTheme="majorHAnsi" w:hAnsiTheme="majorHAnsi"/>
          <w:szCs w:val="23"/>
          <w:lang w:val="es-CO"/>
        </w:rPr>
        <w:t>podrá</w:t>
      </w:r>
      <w:r w:rsidR="000602DF" w:rsidRPr="00A7797F">
        <w:rPr>
          <w:rFonts w:asciiTheme="majorHAnsi" w:hAnsiTheme="majorHAnsi"/>
          <w:szCs w:val="23"/>
          <w:lang w:val="es-CO"/>
        </w:rPr>
        <w:t xml:space="preserve"> ingresar el número de ambiente</w:t>
      </w:r>
      <w:r w:rsidR="003739BA">
        <w:rPr>
          <w:rFonts w:asciiTheme="majorHAnsi" w:hAnsiTheme="majorHAnsi"/>
          <w:szCs w:val="23"/>
          <w:lang w:val="es-CO"/>
        </w:rPr>
        <w:t xml:space="preserve"> del cual desea</w:t>
      </w:r>
      <w:r w:rsidR="000602DF" w:rsidRPr="00A7797F">
        <w:rPr>
          <w:rFonts w:asciiTheme="majorHAnsi" w:hAnsiTheme="majorHAnsi"/>
          <w:szCs w:val="23"/>
          <w:lang w:val="es-CO"/>
        </w:rPr>
        <w:t xml:space="preserve"> </w:t>
      </w:r>
      <w:r w:rsidR="00FD5793" w:rsidRPr="00A7797F">
        <w:rPr>
          <w:rFonts w:asciiTheme="majorHAnsi" w:hAnsiTheme="majorHAnsi"/>
          <w:szCs w:val="23"/>
          <w:lang w:val="es-CO"/>
        </w:rPr>
        <w:t>consultar</w:t>
      </w:r>
      <w:r w:rsidR="000602DF" w:rsidRPr="00A7797F">
        <w:rPr>
          <w:rFonts w:asciiTheme="majorHAnsi" w:hAnsiTheme="majorHAnsi"/>
          <w:szCs w:val="23"/>
          <w:lang w:val="es-CO"/>
        </w:rPr>
        <w:t xml:space="preserve"> la</w:t>
      </w:r>
      <w:r w:rsidR="00677ABD" w:rsidRPr="00A7797F">
        <w:rPr>
          <w:rFonts w:asciiTheme="majorHAnsi" w:hAnsiTheme="majorHAnsi"/>
          <w:szCs w:val="23"/>
          <w:lang w:val="es-CO"/>
        </w:rPr>
        <w:t>s novedades registradas en ese ambiente de manera informativa</w:t>
      </w:r>
      <w:r w:rsidR="003739BA">
        <w:rPr>
          <w:rFonts w:asciiTheme="majorHAnsi" w:hAnsiTheme="majorHAnsi"/>
          <w:szCs w:val="23"/>
          <w:lang w:val="es-CO"/>
        </w:rPr>
        <w:t xml:space="preserve"> y </w:t>
      </w:r>
      <w:r w:rsidR="00677ABD" w:rsidRPr="00A7797F">
        <w:rPr>
          <w:rFonts w:asciiTheme="majorHAnsi" w:hAnsiTheme="majorHAnsi"/>
          <w:szCs w:val="23"/>
          <w:lang w:val="es-CO"/>
        </w:rPr>
        <w:t xml:space="preserve"> </w:t>
      </w:r>
      <w:r w:rsidR="00980C27">
        <w:rPr>
          <w:rFonts w:asciiTheme="majorHAnsi" w:hAnsiTheme="majorHAnsi"/>
          <w:szCs w:val="23"/>
          <w:lang w:val="es-CO"/>
        </w:rPr>
        <w:t>además encontrara la opción de</w:t>
      </w:r>
      <w:r w:rsidR="00677ABD" w:rsidRPr="00A7797F">
        <w:rPr>
          <w:rFonts w:asciiTheme="majorHAnsi" w:hAnsiTheme="majorHAnsi"/>
          <w:szCs w:val="23"/>
          <w:lang w:val="es-CO"/>
        </w:rPr>
        <w:t xml:space="preserve"> solicitar guardar para registrar un reporte de novedad el cual notificara al guarda que se le necesita</w:t>
      </w:r>
      <w:r w:rsidR="00CC6CC8">
        <w:rPr>
          <w:rFonts w:asciiTheme="majorHAnsi" w:hAnsiTheme="majorHAnsi"/>
          <w:szCs w:val="23"/>
          <w:lang w:val="es-CO"/>
        </w:rPr>
        <w:t xml:space="preserve"> presencialmente</w:t>
      </w:r>
      <w:r w:rsidR="00677ABD" w:rsidRPr="00A7797F">
        <w:rPr>
          <w:rFonts w:asciiTheme="majorHAnsi" w:hAnsiTheme="majorHAnsi"/>
          <w:szCs w:val="23"/>
          <w:lang w:val="es-CO"/>
        </w:rPr>
        <w:t xml:space="preserve"> para que posteriormente haga el registro de la novedad.</w:t>
      </w:r>
      <w:r w:rsidR="000602DF" w:rsidRPr="00A7797F">
        <w:rPr>
          <w:rFonts w:asciiTheme="majorHAnsi" w:hAnsiTheme="majorHAnsi"/>
          <w:szCs w:val="23"/>
          <w:lang w:val="es-CO"/>
        </w:rPr>
        <w:t xml:space="preserve"> </w:t>
      </w:r>
      <w:r w:rsidR="00357421" w:rsidRPr="00A7797F">
        <w:rPr>
          <w:rFonts w:asciiTheme="majorHAnsi" w:hAnsiTheme="majorHAnsi"/>
          <w:color w:val="404040" w:themeColor="text1" w:themeTint="BF"/>
          <w:szCs w:val="23"/>
          <w:lang w:val="es-CO"/>
        </w:rPr>
        <w:t xml:space="preserve">El formato de las pantallas (web – móvil) </w:t>
      </w:r>
      <w:r w:rsidR="000602DF" w:rsidRPr="00A7797F">
        <w:rPr>
          <w:rFonts w:asciiTheme="majorHAnsi" w:hAnsiTheme="majorHAnsi"/>
          <w:color w:val="404040" w:themeColor="text1" w:themeTint="BF"/>
          <w:szCs w:val="23"/>
          <w:lang w:val="es-CO"/>
        </w:rPr>
        <w:t>de consultar ambiente se presenta</w:t>
      </w:r>
      <w:r w:rsidR="00BB16FA" w:rsidRPr="00A7797F">
        <w:rPr>
          <w:rFonts w:asciiTheme="majorHAnsi" w:hAnsiTheme="majorHAnsi"/>
          <w:color w:val="404040" w:themeColor="text1" w:themeTint="BF"/>
          <w:szCs w:val="23"/>
          <w:lang w:val="es-CO"/>
        </w:rPr>
        <w:t>n</w:t>
      </w:r>
      <w:r w:rsidR="000602DF" w:rsidRPr="00A7797F">
        <w:rPr>
          <w:rFonts w:asciiTheme="majorHAnsi" w:hAnsiTheme="majorHAnsi"/>
          <w:color w:val="404040" w:themeColor="text1" w:themeTint="BF"/>
          <w:szCs w:val="23"/>
          <w:lang w:val="es-CO"/>
        </w:rPr>
        <w:t xml:space="preserve"> a continuación:</w:t>
      </w:r>
    </w:p>
    <w:p w14:paraId="78FF29B4" w14:textId="1CFB196F" w:rsidR="00677ABD" w:rsidRPr="00A7797F" w:rsidRDefault="00677ABD" w:rsidP="007D53B7">
      <w:pPr>
        <w:spacing w:line="360" w:lineRule="auto"/>
        <w:rPr>
          <w:rFonts w:asciiTheme="majorHAnsi" w:hAnsiTheme="majorHAnsi"/>
          <w:color w:val="404040" w:themeColor="text1" w:themeTint="BF"/>
          <w:szCs w:val="23"/>
          <w:lang w:val="es-CO"/>
        </w:rPr>
      </w:pPr>
    </w:p>
    <w:p w14:paraId="680B7AE8" w14:textId="3B104A7D" w:rsidR="00677ABD" w:rsidRPr="00A7797F" w:rsidRDefault="007C5C33" w:rsidP="007D53B7">
      <w:pPr>
        <w:spacing w:line="360" w:lineRule="auto"/>
        <w:rPr>
          <w:rFonts w:asciiTheme="majorHAnsi" w:hAnsiTheme="majorHAnsi"/>
          <w:color w:val="404040" w:themeColor="text1" w:themeTint="BF"/>
          <w:szCs w:val="23"/>
          <w:lang w:val="es-CO"/>
        </w:rPr>
      </w:pPr>
      <w:r w:rsidRPr="00A7797F">
        <w:rPr>
          <w:rFonts w:asciiTheme="majorHAnsi" w:eastAsia="Gill Sans" w:hAnsiTheme="majorHAnsi" w:cs="Gill Sans"/>
          <w:noProof/>
          <w:lang w:val="en-US"/>
        </w:rPr>
        <w:lastRenderedPageBreak/>
        <mc:AlternateContent>
          <mc:Choice Requires="wps">
            <w:drawing>
              <wp:anchor distT="0" distB="0" distL="114300" distR="114300" simplePos="0" relativeHeight="251812864" behindDoc="0" locked="0" layoutInCell="1" allowOverlap="1" wp14:anchorId="7B0681F6" wp14:editId="766A2CB5">
                <wp:simplePos x="0" y="0"/>
                <wp:positionH relativeFrom="column">
                  <wp:posOffset>3702132</wp:posOffset>
                </wp:positionH>
                <wp:positionV relativeFrom="paragraph">
                  <wp:posOffset>261257</wp:posOffset>
                </wp:positionV>
                <wp:extent cx="1175254" cy="843148"/>
                <wp:effectExtent l="0" t="0" r="6350" b="0"/>
                <wp:wrapNone/>
                <wp:docPr id="118" name="Cuadro de texto 118"/>
                <wp:cNvGraphicFramePr/>
                <a:graphic xmlns:a="http://schemas.openxmlformats.org/drawingml/2006/main">
                  <a:graphicData uri="http://schemas.microsoft.com/office/word/2010/wordprocessingShape">
                    <wps:wsp>
                      <wps:cNvSpPr txBox="1"/>
                      <wps:spPr>
                        <a:xfrm>
                          <a:off x="0" y="0"/>
                          <a:ext cx="1175254" cy="843148"/>
                        </a:xfrm>
                        <a:prstGeom prst="rect">
                          <a:avLst/>
                        </a:prstGeom>
                        <a:solidFill>
                          <a:schemeClr val="lt1"/>
                        </a:solidFill>
                        <a:ln w="6350">
                          <a:noFill/>
                        </a:ln>
                      </wps:spPr>
                      <wps:txbx>
                        <w:txbxContent>
                          <w:p w14:paraId="6BDB3CB7" w14:textId="3C0279D5" w:rsidR="00A71D23" w:rsidRPr="007C5C33" w:rsidRDefault="00A71D23" w:rsidP="007C5C33">
                            <w:pPr>
                              <w:jc w:val="both"/>
                              <w:rPr>
                                <w:sz w:val="14"/>
                                <w:szCs w:val="14"/>
                              </w:rPr>
                            </w:pPr>
                            <w:r w:rsidRPr="007C5C33">
                              <w:rPr>
                                <w:sz w:val="14"/>
                                <w:szCs w:val="14"/>
                              </w:rPr>
                              <w:t xml:space="preserve">Para solicitar seleccione el circulo y luego de </w:t>
                            </w:r>
                            <w:proofErr w:type="spellStart"/>
                            <w:r w:rsidRPr="007C5C33">
                              <w:rPr>
                                <w:sz w:val="14"/>
                                <w:szCs w:val="14"/>
                              </w:rPr>
                              <w:t>click</w:t>
                            </w:r>
                            <w:proofErr w:type="spellEnd"/>
                            <w:r w:rsidRPr="007C5C33">
                              <w:rPr>
                                <w:sz w:val="14"/>
                                <w:szCs w:val="14"/>
                              </w:rPr>
                              <w:t xml:space="preserve"> en el botón solicitar guarda.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681F6" id="Cuadro de texto 118" o:spid="_x0000_s1071" type="#_x0000_t202" style="position:absolute;margin-left:291.5pt;margin-top:20.55pt;width:92.55pt;height:66.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" fillcolor="white [3201]" stroked="f" strokeweight=".5pt">
                <v:textbox>
                  <w:txbxContent>
                    <w:p w14:paraId="6BDB3CB7" w14:textId="3C0279D5" w:rsidR="00A71D23" w:rsidRPr="007C5C33" w:rsidRDefault="00A71D23" w:rsidP="007C5C33">
                      <w:pPr>
                        <w:jc w:val="both"/>
                        <w:rPr>
                          <w:sz w:val="14"/>
                          <w:szCs w:val="14"/>
                        </w:rPr>
                      </w:pPr>
                      <w:r w:rsidRPr="007C5C33">
                        <w:rPr>
                          <w:sz w:val="14"/>
                          <w:szCs w:val="14"/>
                        </w:rPr>
                        <w:t xml:space="preserve">Para solicitar seleccione el circulo y luego de </w:t>
                      </w:r>
                      <w:proofErr w:type="spellStart"/>
                      <w:r w:rsidRPr="007C5C33">
                        <w:rPr>
                          <w:sz w:val="14"/>
                          <w:szCs w:val="14"/>
                        </w:rPr>
                        <w:t>click</w:t>
                      </w:r>
                      <w:proofErr w:type="spellEnd"/>
                      <w:r w:rsidRPr="007C5C33">
                        <w:rPr>
                          <w:sz w:val="14"/>
                          <w:szCs w:val="14"/>
                        </w:rPr>
                        <w:t xml:space="preserve"> en el botón solicitar guarda.</w:t>
                      </w:r>
                    </w:p>
                  </w:txbxContent>
                </v:textbox>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811840" behindDoc="0" locked="0" layoutInCell="1" allowOverlap="1" wp14:anchorId="577E39CE" wp14:editId="79B415E7">
                <wp:simplePos x="0" y="0"/>
                <wp:positionH relativeFrom="column">
                  <wp:posOffset>3292434</wp:posOffset>
                </wp:positionH>
                <wp:positionV relativeFrom="paragraph">
                  <wp:posOffset>403761</wp:posOffset>
                </wp:positionV>
                <wp:extent cx="397823" cy="166255"/>
                <wp:effectExtent l="0" t="76200" r="0" b="24765"/>
                <wp:wrapNone/>
                <wp:docPr id="117" name="Conector: angular 117"/>
                <wp:cNvGraphicFramePr/>
                <a:graphic xmlns:a="http://schemas.openxmlformats.org/drawingml/2006/main">
                  <a:graphicData uri="http://schemas.microsoft.com/office/word/2010/wordprocessingShape">
                    <wps:wsp>
                      <wps:cNvCnPr/>
                      <wps:spPr>
                        <a:xfrm flipV="1">
                          <a:off x="0" y="0"/>
                          <a:ext cx="397823" cy="166255"/>
                        </a:xfrm>
                        <a:prstGeom prst="bentConnector3">
                          <a:avLst>
                            <a:gd name="adj1" fmla="val 4399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6D7CED" id="Conector: angular 117" o:spid="_x0000_s1026" type="#_x0000_t34" style="position:absolute;margin-left:259.25pt;margin-top:31.8pt;width:31.3pt;height:13.1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" adj="9502" strokecolor="#f0cda1 [3204]" strokeweight=".5pt">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810816" behindDoc="0" locked="0" layoutInCell="1" allowOverlap="1" wp14:anchorId="4E553890" wp14:editId="62E3870D">
                <wp:simplePos x="0" y="0"/>
                <wp:positionH relativeFrom="column">
                  <wp:posOffset>1433945</wp:posOffset>
                </wp:positionH>
                <wp:positionV relativeFrom="paragraph">
                  <wp:posOffset>409699</wp:posOffset>
                </wp:positionV>
                <wp:extent cx="1870364" cy="510639"/>
                <wp:effectExtent l="0" t="0" r="15875" b="22860"/>
                <wp:wrapNone/>
                <wp:docPr id="116" name="Rectángulo: esquinas redondeadas 116"/>
                <wp:cNvGraphicFramePr/>
                <a:graphic xmlns:a="http://schemas.openxmlformats.org/drawingml/2006/main">
                  <a:graphicData uri="http://schemas.microsoft.com/office/word/2010/wordprocessingShape">
                    <wps:wsp>
                      <wps:cNvSpPr/>
                      <wps:spPr>
                        <a:xfrm>
                          <a:off x="0" y="0"/>
                          <a:ext cx="1870364" cy="510639"/>
                        </a:xfrm>
                        <a:prstGeom prst="roundRect">
                          <a:avLst/>
                        </a:prstGeom>
                        <a:no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5275624" id="Rectángulo: esquinas redondeadas 116" o:spid="_x0000_s1026" style="position:absolute;margin-left:112.9pt;margin-top:32.25pt;width:147.25pt;height:40.2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" filled="f" strokecolor="#d17406 [2408]" strokeweight="1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809792" behindDoc="0" locked="0" layoutInCell="1" allowOverlap="1" wp14:anchorId="685F498D" wp14:editId="1F9A56F3">
                <wp:simplePos x="0" y="0"/>
                <wp:positionH relativeFrom="column">
                  <wp:posOffset>3957411</wp:posOffset>
                </wp:positionH>
                <wp:positionV relativeFrom="paragraph">
                  <wp:posOffset>1406682</wp:posOffset>
                </wp:positionV>
                <wp:extent cx="1341912" cy="184068"/>
                <wp:effectExtent l="0" t="0" r="0" b="6985"/>
                <wp:wrapNone/>
                <wp:docPr id="115" name="Cuadro de texto 115"/>
                <wp:cNvGraphicFramePr/>
                <a:graphic xmlns:a="http://schemas.openxmlformats.org/drawingml/2006/main">
                  <a:graphicData uri="http://schemas.microsoft.com/office/word/2010/wordprocessingShape">
                    <wps:wsp>
                      <wps:cNvSpPr txBox="1"/>
                      <wps:spPr>
                        <a:xfrm>
                          <a:off x="0" y="0"/>
                          <a:ext cx="1341912" cy="184068"/>
                        </a:xfrm>
                        <a:prstGeom prst="rect">
                          <a:avLst/>
                        </a:prstGeom>
                        <a:solidFill>
                          <a:schemeClr val="lt1"/>
                        </a:solidFill>
                        <a:ln w="6350">
                          <a:noFill/>
                        </a:ln>
                      </wps:spPr>
                      <wps:txbx>
                        <w:txbxContent>
                          <w:p w14:paraId="5CE165E5" w14:textId="3DD67B38" w:rsidR="00A71D23" w:rsidRPr="007C5C33" w:rsidRDefault="00A71D23">
                            <w:pPr>
                              <w:rPr>
                                <w:sz w:val="14"/>
                                <w:szCs w:val="14"/>
                              </w:rPr>
                            </w:pPr>
                            <w:r>
                              <w:rPr>
                                <w:sz w:val="14"/>
                                <w:szCs w:val="14"/>
                              </w:rPr>
                              <w:t>Listado de novedades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F498D" id="Cuadro de texto 115" o:spid="_x0000_s1072" type="#_x0000_t202" style="position:absolute;margin-left:311.6pt;margin-top:110.75pt;width:105.65pt;height:14.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" fillcolor="white [3201]" stroked="f" strokeweight=".5pt">
                <v:textbox>
                  <w:txbxContent>
                    <w:p w14:paraId="5CE165E5" w14:textId="3DD67B38" w:rsidR="00A71D23" w:rsidRPr="007C5C33" w:rsidRDefault="00A71D23">
                      <w:pPr>
                        <w:rPr>
                          <w:sz w:val="14"/>
                          <w:szCs w:val="14"/>
                        </w:rPr>
                      </w:pPr>
                      <w:r>
                        <w:rPr>
                          <w:sz w:val="14"/>
                          <w:szCs w:val="14"/>
                        </w:rPr>
                        <w:t>Listado de novedades</w:t>
                      </w:r>
                    </w:p>
                  </w:txbxContent>
                </v:textbox>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808768" behindDoc="0" locked="0" layoutInCell="1" allowOverlap="1" wp14:anchorId="6EA25E93" wp14:editId="2695AC13">
                <wp:simplePos x="0" y="0"/>
                <wp:positionH relativeFrom="column">
                  <wp:posOffset>1202377</wp:posOffset>
                </wp:positionH>
                <wp:positionV relativeFrom="paragraph">
                  <wp:posOffset>1496291</wp:posOffset>
                </wp:positionV>
                <wp:extent cx="4067298" cy="1436914"/>
                <wp:effectExtent l="0" t="0" r="28575" b="11430"/>
                <wp:wrapNone/>
                <wp:docPr id="114" name="Rectángulo: esquinas redondeadas 114"/>
                <wp:cNvGraphicFramePr/>
                <a:graphic xmlns:a="http://schemas.openxmlformats.org/drawingml/2006/main">
                  <a:graphicData uri="http://schemas.microsoft.com/office/word/2010/wordprocessingShape">
                    <wps:wsp>
                      <wps:cNvSpPr/>
                      <wps:spPr>
                        <a:xfrm>
                          <a:off x="0" y="0"/>
                          <a:ext cx="4067298" cy="143691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2C413A3" id="Rectángulo: esquinas redondeadas 114" o:spid="_x0000_s1026" style="position:absolute;margin-left:94.7pt;margin-top:117.8pt;width:320.25pt;height:113.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" filled="f" strokecolor="#ac6c1b [1604]" strokeweight="1pt">
                <v:stroke joinstyle="miter"/>
              </v:roundrect>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806720" behindDoc="0" locked="0" layoutInCell="1" allowOverlap="1" wp14:anchorId="0237613D" wp14:editId="28071EA9">
                <wp:simplePos x="0" y="0"/>
                <wp:positionH relativeFrom="column">
                  <wp:posOffset>562718</wp:posOffset>
                </wp:positionH>
                <wp:positionV relativeFrom="paragraph">
                  <wp:posOffset>1425740</wp:posOffset>
                </wp:positionV>
                <wp:extent cx="280308" cy="269421"/>
                <wp:effectExtent l="57150" t="38100" r="5715" b="92710"/>
                <wp:wrapNone/>
                <wp:docPr id="113" name="Elipse 113"/>
                <wp:cNvGraphicFramePr/>
                <a:graphic xmlns:a="http://schemas.openxmlformats.org/drawingml/2006/main">
                  <a:graphicData uri="http://schemas.microsoft.com/office/word/2010/wordprocessingShape">
                    <wps:wsp>
                      <wps:cNvSpPr/>
                      <wps:spPr>
                        <a:xfrm>
                          <a:off x="0" y="0"/>
                          <a:ext cx="280308" cy="269421"/>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58B74C3" w14:textId="495D7F04" w:rsidR="00A71D23" w:rsidRPr="00100F40" w:rsidRDefault="00A71D23" w:rsidP="007C5C33">
                            <w:pPr>
                              <w:jc w:val="center"/>
                              <w:rPr>
                                <w:sz w:val="14"/>
                                <w:szCs w:val="14"/>
                                <w:lang w:val="es-CO"/>
                              </w:rPr>
                            </w:pPr>
                            <w:r>
                              <w:rPr>
                                <w:sz w:val="14"/>
                                <w:szCs w:val="14"/>
                                <w:lang w:val="es-CO"/>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7613D" id="Elipse 113" o:spid="_x0000_s1073" style="position:absolute;margin-left:44.3pt;margin-top:112.25pt;width:22.05pt;height:21.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" fillcolor="#f2a063 [2169]" strokecolor="#ec7216 [3209]" strokeweight=".5pt">
                <v:fill color2="#ef8c42 [2617]" rotate="t" colors="0 #f7b79f;.5 #f4ab90;1 #f89e7b" focus="100%" type="gradient">
                  <o:fill v:ext="view" type="gradientUnscaled"/>
                </v:fill>
                <v:stroke joinstyle="miter"/>
                <v:textbox>
                  <w:txbxContent>
                    <w:p w14:paraId="158B74C3" w14:textId="495D7F04" w:rsidR="00A71D23" w:rsidRPr="00100F40" w:rsidRDefault="00A71D23" w:rsidP="007C5C33">
                      <w:pPr>
                        <w:jc w:val="center"/>
                        <w:rPr>
                          <w:sz w:val="14"/>
                          <w:szCs w:val="14"/>
                          <w:lang w:val="es-CO"/>
                        </w:rPr>
                      </w:pPr>
                      <w:r>
                        <w:rPr>
                          <w:sz w:val="14"/>
                          <w:szCs w:val="14"/>
                          <w:lang w:val="es-CO"/>
                        </w:rPr>
                        <w:t>3</w:t>
                      </w:r>
                    </w:p>
                  </w:txbxContent>
                </v:textbox>
              </v:oval>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804672" behindDoc="0" locked="0" layoutInCell="1" allowOverlap="1" wp14:anchorId="5D3FC8F7" wp14:editId="47F7E60D">
                <wp:simplePos x="0" y="0"/>
                <wp:positionH relativeFrom="column">
                  <wp:posOffset>834242</wp:posOffset>
                </wp:positionH>
                <wp:positionV relativeFrom="paragraph">
                  <wp:posOffset>1306286</wp:posOffset>
                </wp:positionV>
                <wp:extent cx="403761" cy="243444"/>
                <wp:effectExtent l="38100" t="0" r="15875" b="99695"/>
                <wp:wrapNone/>
                <wp:docPr id="112" name="Conector: angular 112"/>
                <wp:cNvGraphicFramePr/>
                <a:graphic xmlns:a="http://schemas.openxmlformats.org/drawingml/2006/main">
                  <a:graphicData uri="http://schemas.microsoft.com/office/word/2010/wordprocessingShape">
                    <wps:wsp>
                      <wps:cNvCnPr/>
                      <wps:spPr>
                        <a:xfrm flipH="1">
                          <a:off x="0" y="0"/>
                          <a:ext cx="403761" cy="24344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092A43" id="Conector: angular 112" o:spid="_x0000_s1026" type="#_x0000_t34" style="position:absolute;margin-left:65.7pt;margin-top:102.85pt;width:31.8pt;height:19.1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" strokecolor="#f0cda1 [3204]" strokeweight=".5pt">
                <v:stroke endarrow="block"/>
              </v:shape>
            </w:pict>
          </mc:Fallback>
        </mc:AlternateContent>
      </w:r>
      <w:r w:rsidRPr="00A7797F">
        <w:rPr>
          <w:rFonts w:asciiTheme="majorHAnsi" w:eastAsia="Gill Sans" w:hAnsiTheme="majorHAnsi" w:cs="Gill Sans"/>
          <w:noProof/>
          <w:lang w:val="en-US"/>
        </w:rPr>
        <mc:AlternateContent>
          <mc:Choice Requires="wps">
            <w:drawing>
              <wp:anchor distT="0" distB="0" distL="114300" distR="114300" simplePos="0" relativeHeight="251803648" behindDoc="0" locked="0" layoutInCell="1" allowOverlap="1" wp14:anchorId="0BB0322F" wp14:editId="58F43854">
                <wp:simplePos x="0" y="0"/>
                <wp:positionH relativeFrom="column">
                  <wp:posOffset>1249878</wp:posOffset>
                </wp:positionH>
                <wp:positionV relativeFrom="paragraph">
                  <wp:posOffset>1163782</wp:posOffset>
                </wp:positionV>
                <wp:extent cx="1834738" cy="308758"/>
                <wp:effectExtent l="0" t="0" r="13335" b="15240"/>
                <wp:wrapNone/>
                <wp:docPr id="111" name="Rectángulo: esquinas redondeadas 111"/>
                <wp:cNvGraphicFramePr/>
                <a:graphic xmlns:a="http://schemas.openxmlformats.org/drawingml/2006/main">
                  <a:graphicData uri="http://schemas.microsoft.com/office/word/2010/wordprocessingShape">
                    <wps:wsp>
                      <wps:cNvSpPr/>
                      <wps:spPr>
                        <a:xfrm>
                          <a:off x="0" y="0"/>
                          <a:ext cx="1834738" cy="30875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6E3189E" id="Rectángulo: esquinas redondeadas 111" o:spid="_x0000_s1026" style="position:absolute;margin-left:98.4pt;margin-top:91.65pt;width:144.45pt;height:24.3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" filled="f" strokecolor="#ac6c1b [1604]" strokeweight="1pt">
                <v:stroke joinstyle="miter"/>
              </v:roundrect>
            </w:pict>
          </mc:Fallback>
        </mc:AlternateContent>
      </w:r>
      <w:r w:rsidR="00677ABD" w:rsidRPr="00A7797F">
        <w:rPr>
          <w:rFonts w:asciiTheme="majorHAnsi" w:eastAsia="Gill Sans" w:hAnsiTheme="majorHAnsi" w:cs="Gill Sans"/>
          <w:noProof/>
          <w:lang w:val="en-US"/>
        </w:rPr>
        <mc:AlternateContent>
          <mc:Choice Requires="wps">
            <w:drawing>
              <wp:anchor distT="0" distB="0" distL="114300" distR="114300" simplePos="0" relativeHeight="251802624" behindDoc="0" locked="0" layoutInCell="1" allowOverlap="1" wp14:anchorId="73D0AEE5" wp14:editId="7F9AB3A7">
                <wp:simplePos x="0" y="0"/>
                <wp:positionH relativeFrom="column">
                  <wp:posOffset>1611647</wp:posOffset>
                </wp:positionH>
                <wp:positionV relativeFrom="paragraph">
                  <wp:posOffset>-184983</wp:posOffset>
                </wp:positionV>
                <wp:extent cx="280308" cy="269421"/>
                <wp:effectExtent l="57150" t="38100" r="5715" b="92710"/>
                <wp:wrapNone/>
                <wp:docPr id="110" name="Elipse 110"/>
                <wp:cNvGraphicFramePr/>
                <a:graphic xmlns:a="http://schemas.openxmlformats.org/drawingml/2006/main">
                  <a:graphicData uri="http://schemas.microsoft.com/office/word/2010/wordprocessingShape">
                    <wps:wsp>
                      <wps:cNvSpPr/>
                      <wps:spPr>
                        <a:xfrm>
                          <a:off x="0" y="0"/>
                          <a:ext cx="280308" cy="269421"/>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F9DB434" w14:textId="77777777" w:rsidR="00A71D23" w:rsidRPr="00100F40" w:rsidRDefault="00A71D23" w:rsidP="00677ABD">
                            <w:pPr>
                              <w:jc w:val="center"/>
                              <w:rPr>
                                <w:sz w:val="14"/>
                                <w:szCs w:val="14"/>
                                <w:lang w:val="es-CO"/>
                              </w:rPr>
                            </w:pPr>
                            <w:r>
                              <w:rPr>
                                <w:sz w:val="14"/>
                                <w:szCs w:val="14"/>
                                <w:lang w:val="es-C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0AEE5" id="Elipse 110" o:spid="_x0000_s1074" style="position:absolute;margin-left:126.9pt;margin-top:-14.55pt;width:22.05pt;height:21.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" fillcolor="#f2a063 [2169]" strokecolor="#ec7216 [3209]" strokeweight=".5pt">
                <v:fill color2="#ef8c42 [2617]" rotate="t" colors="0 #f7b79f;.5 #f4ab90;1 #f89e7b" focus="100%" type="gradient">
                  <o:fill v:ext="view" type="gradientUnscaled"/>
                </v:fill>
                <v:stroke joinstyle="miter"/>
                <v:textbox>
                  <w:txbxContent>
                    <w:p w14:paraId="6F9DB434" w14:textId="77777777" w:rsidR="00A71D23" w:rsidRPr="00100F40" w:rsidRDefault="00A71D23" w:rsidP="00677ABD">
                      <w:pPr>
                        <w:jc w:val="center"/>
                        <w:rPr>
                          <w:sz w:val="14"/>
                          <w:szCs w:val="14"/>
                          <w:lang w:val="es-CO"/>
                        </w:rPr>
                      </w:pPr>
                      <w:r>
                        <w:rPr>
                          <w:sz w:val="14"/>
                          <w:szCs w:val="14"/>
                          <w:lang w:val="es-CO"/>
                        </w:rPr>
                        <w:t>1</w:t>
                      </w:r>
                    </w:p>
                  </w:txbxContent>
                </v:textbox>
              </v:oval>
            </w:pict>
          </mc:Fallback>
        </mc:AlternateContent>
      </w:r>
      <w:r w:rsidR="00677ABD"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800576" behindDoc="0" locked="0" layoutInCell="1" allowOverlap="1" wp14:anchorId="1E784AF6" wp14:editId="654141F0">
                <wp:simplePos x="0" y="0"/>
                <wp:positionH relativeFrom="column">
                  <wp:posOffset>1433946</wp:posOffset>
                </wp:positionH>
                <wp:positionV relativeFrom="paragraph">
                  <wp:posOffset>-65315</wp:posOffset>
                </wp:positionV>
                <wp:extent cx="154380" cy="153373"/>
                <wp:effectExtent l="0" t="76200" r="0" b="37465"/>
                <wp:wrapNone/>
                <wp:docPr id="109" name="Conector: angular 109"/>
                <wp:cNvGraphicFramePr/>
                <a:graphic xmlns:a="http://schemas.openxmlformats.org/drawingml/2006/main">
                  <a:graphicData uri="http://schemas.microsoft.com/office/word/2010/wordprocessingShape">
                    <wps:wsp>
                      <wps:cNvCnPr/>
                      <wps:spPr>
                        <a:xfrm flipV="1">
                          <a:off x="0" y="0"/>
                          <a:ext cx="154380" cy="153373"/>
                        </a:xfrm>
                        <a:prstGeom prst="bentConnector3">
                          <a:avLst>
                            <a:gd name="adj1" fmla="val 27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3BAF77" id="Conector: angular 109" o:spid="_x0000_s1026" type="#_x0000_t34" style="position:absolute;margin-left:112.9pt;margin-top:-5.15pt;width:12.15pt;height:12.1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" adj="604" strokecolor="#f0cda1 [3204]" strokeweight=".5pt">
                <v:stroke endarrow="block"/>
              </v:shape>
            </w:pict>
          </mc:Fallback>
        </mc:AlternateContent>
      </w:r>
      <w:r w:rsidR="00677ABD" w:rsidRPr="00A7797F">
        <w:rPr>
          <w:rFonts w:asciiTheme="majorHAnsi" w:hAnsiTheme="majorHAnsi"/>
          <w:noProof/>
          <w:color w:val="404040" w:themeColor="text1" w:themeTint="BF"/>
          <w:szCs w:val="23"/>
          <w:lang w:val="en-US"/>
        </w:rPr>
        <mc:AlternateContent>
          <mc:Choice Requires="wps">
            <w:drawing>
              <wp:anchor distT="0" distB="0" distL="114300" distR="114300" simplePos="0" relativeHeight="251799552" behindDoc="0" locked="0" layoutInCell="1" allowOverlap="1" wp14:anchorId="783143CA" wp14:editId="1B1E25A5">
                <wp:simplePos x="0" y="0"/>
                <wp:positionH relativeFrom="column">
                  <wp:posOffset>1196439</wp:posOffset>
                </wp:positionH>
                <wp:positionV relativeFrom="paragraph">
                  <wp:posOffset>219694</wp:posOffset>
                </wp:positionV>
                <wp:extent cx="374073" cy="0"/>
                <wp:effectExtent l="0" t="0" r="0" b="0"/>
                <wp:wrapNone/>
                <wp:docPr id="108" name="Conector recto 108"/>
                <wp:cNvGraphicFramePr/>
                <a:graphic xmlns:a="http://schemas.openxmlformats.org/drawingml/2006/main">
                  <a:graphicData uri="http://schemas.microsoft.com/office/word/2010/wordprocessingShape">
                    <wps:wsp>
                      <wps:cNvCnPr/>
                      <wps:spPr>
                        <a:xfrm>
                          <a:off x="0" y="0"/>
                          <a:ext cx="374073"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BC628B" id="Conector recto 108"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94.2pt,17.3pt" to="123.6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" strokecolor="#f99927 [3208]" strokeweight=".5pt">
                <v:stroke joinstyle="miter"/>
              </v:line>
            </w:pict>
          </mc:Fallback>
        </mc:AlternateContent>
      </w:r>
      <w:r w:rsidR="00677ABD" w:rsidRPr="00A7797F">
        <w:rPr>
          <w:rFonts w:asciiTheme="majorHAnsi" w:hAnsiTheme="majorHAnsi"/>
          <w:noProof/>
          <w:color w:val="404040" w:themeColor="text1" w:themeTint="BF"/>
          <w:szCs w:val="23"/>
          <w:lang w:val="en-US"/>
        </w:rPr>
        <w:drawing>
          <wp:inline distT="0" distB="0" distL="0" distR="0" wp14:anchorId="408A703D" wp14:editId="06BEB512">
            <wp:extent cx="6188710" cy="2962275"/>
            <wp:effectExtent l="0" t="0" r="254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2962275"/>
                    </a:xfrm>
                    <a:prstGeom prst="rect">
                      <a:avLst/>
                    </a:prstGeom>
                  </pic:spPr>
                </pic:pic>
              </a:graphicData>
            </a:graphic>
          </wp:inline>
        </w:drawing>
      </w:r>
    </w:p>
    <w:p w14:paraId="467F49EC" w14:textId="739A1D6C" w:rsidR="00081776" w:rsidRPr="00A7797F" w:rsidRDefault="007C5C33" w:rsidP="007C5C33">
      <w:pPr>
        <w:spacing w:line="360" w:lineRule="auto"/>
        <w:jc w:val="center"/>
        <w:rPr>
          <w:rFonts w:asciiTheme="majorHAnsi" w:hAnsiTheme="majorHAnsi"/>
          <w:noProof/>
          <w:szCs w:val="23"/>
          <w:lang w:val="es-CO"/>
        </w:rPr>
      </w:pPr>
      <w:r w:rsidRPr="00A7797F">
        <w:rPr>
          <w:noProof/>
          <w:lang w:val="en-US"/>
        </w:rPr>
        <w:drawing>
          <wp:inline distT="0" distB="0" distL="0" distR="0" wp14:anchorId="75D64E77" wp14:editId="6A5D0E56">
            <wp:extent cx="1959428" cy="3033799"/>
            <wp:effectExtent l="0" t="0" r="317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7561" cy="3046391"/>
                    </a:xfrm>
                    <a:prstGeom prst="rect">
                      <a:avLst/>
                    </a:prstGeom>
                    <a:noFill/>
                    <a:ln>
                      <a:noFill/>
                    </a:ln>
                  </pic:spPr>
                </pic:pic>
              </a:graphicData>
            </a:graphic>
          </wp:inline>
        </w:drawing>
      </w:r>
    </w:p>
    <w:p w14:paraId="1C43AC9E" w14:textId="325A2A8F" w:rsidR="00FD5793" w:rsidRPr="00A7797F" w:rsidRDefault="00FD5793" w:rsidP="007D53B7">
      <w:pPr>
        <w:spacing w:line="360" w:lineRule="auto"/>
        <w:jc w:val="center"/>
        <w:rPr>
          <w:rFonts w:asciiTheme="majorHAnsi" w:hAnsiTheme="majorHAnsi"/>
          <w:noProof/>
          <w:szCs w:val="23"/>
          <w:lang w:val="es-CO"/>
        </w:rPr>
      </w:pPr>
    </w:p>
    <w:p w14:paraId="6B41E09E" w14:textId="77777777" w:rsidR="00F31141" w:rsidRPr="00A7797F" w:rsidRDefault="00F31141" w:rsidP="007D53B7">
      <w:pPr>
        <w:spacing w:line="360" w:lineRule="auto"/>
        <w:jc w:val="center"/>
        <w:rPr>
          <w:rFonts w:asciiTheme="majorHAnsi" w:hAnsiTheme="majorHAnsi"/>
          <w:noProof/>
          <w:szCs w:val="23"/>
          <w:lang w:val="es-CO"/>
        </w:rPr>
      </w:pPr>
    </w:p>
    <w:p w14:paraId="59530894" w14:textId="77777777" w:rsidR="00F31141" w:rsidRPr="00A7797F" w:rsidRDefault="00CD584D" w:rsidP="007D53B7">
      <w:pPr>
        <w:pStyle w:val="Listaconvietas"/>
        <w:numPr>
          <w:ilvl w:val="0"/>
          <w:numId w:val="0"/>
        </w:numPr>
        <w:spacing w:line="360" w:lineRule="auto"/>
        <w:rPr>
          <w:rFonts w:asciiTheme="majorHAnsi" w:hAnsiTheme="majorHAnsi"/>
          <w:noProof/>
          <w:color w:val="D17406" w:themeColor="accent5" w:themeShade="BF"/>
          <w:sz w:val="25"/>
          <w:szCs w:val="23"/>
          <w:lang w:val="es-CO"/>
        </w:rPr>
      </w:pPr>
      <w:r w:rsidRPr="00A7797F">
        <w:rPr>
          <w:rFonts w:asciiTheme="majorHAnsi" w:hAnsiTheme="majorHAnsi"/>
          <w:noProof/>
          <w:color w:val="D17406" w:themeColor="accent5" w:themeShade="BF"/>
          <w:sz w:val="25"/>
          <w:szCs w:val="23"/>
          <w:lang w:val="es-CO"/>
        </w:rPr>
        <w:t xml:space="preserve">Pasos de acceso: </w:t>
      </w:r>
    </w:p>
    <w:p w14:paraId="148D361E" w14:textId="3803E64C" w:rsidR="00F31141" w:rsidRPr="00A7797F" w:rsidRDefault="00F31141" w:rsidP="007D53B7">
      <w:pPr>
        <w:widowControl w:val="0"/>
        <w:numPr>
          <w:ilvl w:val="0"/>
          <w:numId w:val="18"/>
        </w:numPr>
        <w:pBdr>
          <w:top w:val="nil"/>
          <w:left w:val="nil"/>
          <w:bottom w:val="nil"/>
          <w:right w:val="nil"/>
          <w:between w:val="nil"/>
        </w:pBdr>
        <w:spacing w:line="360" w:lineRule="auto"/>
        <w:contextualSpacing/>
        <w:rPr>
          <w:rFonts w:asciiTheme="majorHAnsi" w:eastAsia="Cambria" w:hAnsiTheme="majorHAnsi" w:cs="Arial"/>
          <w:szCs w:val="23"/>
          <w:lang w:val="es-CO"/>
        </w:rPr>
      </w:pPr>
      <w:r w:rsidRPr="00A7797F">
        <w:rPr>
          <w:rFonts w:asciiTheme="majorHAnsi" w:eastAsia="Cambria" w:hAnsiTheme="majorHAnsi" w:cs="Arial"/>
          <w:szCs w:val="23"/>
          <w:lang w:val="es-CO"/>
        </w:rPr>
        <w:t xml:space="preserve">El </w:t>
      </w:r>
      <w:r w:rsidRPr="00A7797F">
        <w:rPr>
          <w:rFonts w:asciiTheme="majorHAnsi" w:eastAsia="Cambria" w:hAnsiTheme="majorHAnsi" w:cs="Arial"/>
          <w:bCs/>
          <w:szCs w:val="23"/>
          <w:lang w:val="es-CO"/>
        </w:rPr>
        <w:t>Instructor</w:t>
      </w:r>
      <w:r w:rsidRPr="00A7797F">
        <w:rPr>
          <w:rFonts w:asciiTheme="majorHAnsi" w:eastAsia="Cambria" w:hAnsiTheme="majorHAnsi" w:cs="Arial"/>
          <w:szCs w:val="23"/>
          <w:lang w:val="es-CO"/>
        </w:rPr>
        <w:t xml:space="preserve"> selecciona la opción “</w:t>
      </w:r>
      <w:r w:rsidR="00677ABD" w:rsidRPr="00A7797F">
        <w:rPr>
          <w:rFonts w:asciiTheme="majorHAnsi" w:eastAsia="Cambria" w:hAnsiTheme="majorHAnsi" w:cs="Arial"/>
          <w:szCs w:val="23"/>
          <w:lang w:val="es-CO"/>
        </w:rPr>
        <w:t>novedades</w:t>
      </w:r>
      <w:r w:rsidRPr="00A7797F">
        <w:rPr>
          <w:rFonts w:asciiTheme="majorHAnsi" w:eastAsia="Cambria" w:hAnsiTheme="majorHAnsi" w:cs="Arial"/>
          <w:szCs w:val="23"/>
          <w:lang w:val="es-CO"/>
        </w:rPr>
        <w:t>” ubicada en la parte superior del menú.</w:t>
      </w:r>
    </w:p>
    <w:p w14:paraId="0861D207" w14:textId="7E6F11F5" w:rsidR="00F31141" w:rsidRPr="00A7797F" w:rsidRDefault="00F31141" w:rsidP="007D53B7">
      <w:pPr>
        <w:widowControl w:val="0"/>
        <w:numPr>
          <w:ilvl w:val="0"/>
          <w:numId w:val="18"/>
        </w:numPr>
        <w:pBdr>
          <w:top w:val="nil"/>
          <w:left w:val="nil"/>
          <w:bottom w:val="nil"/>
          <w:right w:val="nil"/>
          <w:between w:val="nil"/>
        </w:pBdr>
        <w:spacing w:line="360" w:lineRule="auto"/>
        <w:contextualSpacing/>
        <w:rPr>
          <w:rFonts w:asciiTheme="majorHAnsi" w:eastAsia="Cambria" w:hAnsiTheme="majorHAnsi" w:cs="Arial"/>
          <w:szCs w:val="23"/>
          <w:lang w:val="es-CO"/>
        </w:rPr>
      </w:pPr>
      <w:r w:rsidRPr="00A7797F">
        <w:rPr>
          <w:rFonts w:asciiTheme="majorHAnsi" w:eastAsia="Cambria" w:hAnsiTheme="majorHAnsi" w:cs="Arial"/>
          <w:szCs w:val="23"/>
          <w:lang w:val="es-CO"/>
        </w:rPr>
        <w:t>El sistema presenta una lista de l</w:t>
      </w:r>
      <w:r w:rsidR="00677ABD" w:rsidRPr="00A7797F">
        <w:rPr>
          <w:rFonts w:asciiTheme="majorHAnsi" w:eastAsia="Cambria" w:hAnsiTheme="majorHAnsi" w:cs="Arial"/>
          <w:szCs w:val="23"/>
          <w:lang w:val="es-CO"/>
        </w:rPr>
        <w:t xml:space="preserve">as novedades realizadas en orden de fecha y hora </w:t>
      </w:r>
      <w:r w:rsidRPr="00A7797F">
        <w:rPr>
          <w:rFonts w:asciiTheme="majorHAnsi" w:eastAsia="Cambria" w:hAnsiTheme="majorHAnsi" w:cs="Arial"/>
          <w:szCs w:val="23"/>
          <w:lang w:val="es-CO"/>
        </w:rPr>
        <w:t>para consulta</w:t>
      </w:r>
      <w:r w:rsidR="00677ABD" w:rsidRPr="00A7797F">
        <w:rPr>
          <w:rFonts w:asciiTheme="majorHAnsi" w:eastAsia="Cambria" w:hAnsiTheme="majorHAnsi" w:cs="Arial"/>
          <w:szCs w:val="23"/>
          <w:lang w:val="es-CO"/>
        </w:rPr>
        <w:t>s informativas</w:t>
      </w:r>
      <w:r w:rsidRPr="00A7797F">
        <w:rPr>
          <w:rFonts w:asciiTheme="majorHAnsi" w:eastAsia="Cambria" w:hAnsiTheme="majorHAnsi" w:cs="Arial"/>
          <w:szCs w:val="23"/>
          <w:lang w:val="es-CO"/>
        </w:rPr>
        <w:t>.</w:t>
      </w:r>
    </w:p>
    <w:p w14:paraId="2BC301B4" w14:textId="1AD28558" w:rsidR="00F31141" w:rsidRPr="00A7797F" w:rsidRDefault="00F31141" w:rsidP="007D53B7">
      <w:pPr>
        <w:widowControl w:val="0"/>
        <w:numPr>
          <w:ilvl w:val="0"/>
          <w:numId w:val="18"/>
        </w:numPr>
        <w:pBdr>
          <w:top w:val="nil"/>
          <w:left w:val="nil"/>
          <w:bottom w:val="nil"/>
          <w:right w:val="nil"/>
          <w:between w:val="nil"/>
        </w:pBdr>
        <w:spacing w:line="360" w:lineRule="auto"/>
        <w:rPr>
          <w:rFonts w:asciiTheme="majorHAnsi" w:eastAsia="Cambria" w:hAnsiTheme="majorHAnsi" w:cs="Arial"/>
          <w:szCs w:val="23"/>
          <w:lang w:val="es-CO"/>
        </w:rPr>
      </w:pPr>
      <w:r w:rsidRPr="00A7797F">
        <w:rPr>
          <w:rFonts w:asciiTheme="majorHAnsi" w:eastAsia="Cambria" w:hAnsiTheme="majorHAnsi" w:cs="Arial"/>
          <w:szCs w:val="23"/>
          <w:lang w:val="es-CO"/>
        </w:rPr>
        <w:lastRenderedPageBreak/>
        <w:t xml:space="preserve">El </w:t>
      </w:r>
      <w:r w:rsidRPr="00A7797F">
        <w:rPr>
          <w:rFonts w:asciiTheme="majorHAnsi" w:eastAsia="Cambria" w:hAnsiTheme="majorHAnsi" w:cs="Arial"/>
          <w:bCs/>
          <w:szCs w:val="23"/>
          <w:lang w:val="es-CO"/>
        </w:rPr>
        <w:t>Instructor</w:t>
      </w:r>
      <w:r w:rsidRPr="00A7797F">
        <w:rPr>
          <w:rFonts w:asciiTheme="majorHAnsi" w:eastAsia="Cambria" w:hAnsiTheme="majorHAnsi" w:cs="Arial"/>
          <w:szCs w:val="23"/>
          <w:lang w:val="es-CO"/>
        </w:rPr>
        <w:t xml:space="preserve"> </w:t>
      </w:r>
      <w:r w:rsidR="00677ABD" w:rsidRPr="00A7797F">
        <w:rPr>
          <w:rFonts w:asciiTheme="majorHAnsi" w:eastAsia="Cambria" w:hAnsiTheme="majorHAnsi" w:cs="Arial"/>
          <w:szCs w:val="23"/>
          <w:lang w:val="es-CO"/>
        </w:rPr>
        <w:t xml:space="preserve">ingresa el </w:t>
      </w:r>
      <w:r w:rsidR="007C5C33" w:rsidRPr="00A7797F">
        <w:rPr>
          <w:rFonts w:asciiTheme="majorHAnsi" w:eastAsia="Cambria" w:hAnsiTheme="majorHAnsi" w:cs="Arial"/>
          <w:szCs w:val="23"/>
          <w:lang w:val="es-CO"/>
        </w:rPr>
        <w:t>ambiente al</w:t>
      </w:r>
      <w:r w:rsidR="00677ABD" w:rsidRPr="00A7797F">
        <w:rPr>
          <w:rFonts w:asciiTheme="majorHAnsi" w:eastAsia="Cambria" w:hAnsiTheme="majorHAnsi" w:cs="Arial"/>
          <w:szCs w:val="23"/>
          <w:lang w:val="es-CO"/>
        </w:rPr>
        <w:t xml:space="preserve"> cual desea conocer las </w:t>
      </w:r>
      <w:r w:rsidR="007C5C33" w:rsidRPr="00A7797F">
        <w:rPr>
          <w:rFonts w:asciiTheme="majorHAnsi" w:eastAsia="Cambria" w:hAnsiTheme="majorHAnsi" w:cs="Arial"/>
          <w:szCs w:val="23"/>
          <w:lang w:val="es-CO"/>
        </w:rPr>
        <w:t>novedades y</w:t>
      </w:r>
      <w:r w:rsidR="00677ABD" w:rsidRPr="00A7797F">
        <w:rPr>
          <w:rFonts w:asciiTheme="majorHAnsi" w:eastAsia="Cambria" w:hAnsiTheme="majorHAnsi" w:cs="Arial"/>
          <w:szCs w:val="23"/>
          <w:lang w:val="es-CO"/>
        </w:rPr>
        <w:t xml:space="preserve"> da </w:t>
      </w:r>
      <w:proofErr w:type="spellStart"/>
      <w:r w:rsidR="00677ABD" w:rsidRPr="00A7797F">
        <w:rPr>
          <w:rFonts w:asciiTheme="majorHAnsi" w:eastAsia="Cambria" w:hAnsiTheme="majorHAnsi" w:cs="Arial"/>
          <w:szCs w:val="23"/>
          <w:lang w:val="es-CO"/>
        </w:rPr>
        <w:t>click</w:t>
      </w:r>
      <w:proofErr w:type="spellEnd"/>
      <w:r w:rsidR="00677ABD" w:rsidRPr="00A7797F">
        <w:rPr>
          <w:rFonts w:asciiTheme="majorHAnsi" w:eastAsia="Cambria" w:hAnsiTheme="majorHAnsi" w:cs="Arial"/>
          <w:szCs w:val="23"/>
          <w:lang w:val="es-CO"/>
        </w:rPr>
        <w:t xml:space="preserve"> en “Consultar Registro”</w:t>
      </w:r>
      <w:r w:rsidR="007C5C33" w:rsidRPr="00A7797F">
        <w:rPr>
          <w:rFonts w:asciiTheme="majorHAnsi" w:eastAsia="Cambria" w:hAnsiTheme="majorHAnsi" w:cs="Arial"/>
          <w:szCs w:val="23"/>
          <w:lang w:val="es-CO"/>
        </w:rPr>
        <w:t xml:space="preserve"> lo que desencadenara la actualización de la lista de novedades</w:t>
      </w:r>
      <w:r w:rsidRPr="00A7797F">
        <w:rPr>
          <w:rFonts w:asciiTheme="majorHAnsi" w:eastAsia="Cambria" w:hAnsiTheme="majorHAnsi" w:cs="Arial"/>
          <w:szCs w:val="23"/>
          <w:lang w:val="es-CO"/>
        </w:rPr>
        <w:t xml:space="preserve">. </w:t>
      </w:r>
    </w:p>
    <w:p w14:paraId="732521D7" w14:textId="06FC9713" w:rsidR="00F31141" w:rsidRPr="00A7797F" w:rsidRDefault="00F31141" w:rsidP="007D53B7">
      <w:pPr>
        <w:widowControl w:val="0"/>
        <w:numPr>
          <w:ilvl w:val="0"/>
          <w:numId w:val="18"/>
        </w:numPr>
        <w:pBdr>
          <w:top w:val="nil"/>
          <w:left w:val="nil"/>
          <w:bottom w:val="nil"/>
          <w:right w:val="nil"/>
          <w:between w:val="nil"/>
        </w:pBdr>
        <w:spacing w:line="360" w:lineRule="auto"/>
        <w:rPr>
          <w:rFonts w:asciiTheme="majorHAnsi" w:eastAsia="Cambria" w:hAnsiTheme="majorHAnsi" w:cs="Arial"/>
          <w:szCs w:val="23"/>
          <w:lang w:val="es-CO"/>
        </w:rPr>
      </w:pPr>
      <w:r w:rsidRPr="00A7797F">
        <w:rPr>
          <w:rFonts w:asciiTheme="majorHAnsi" w:eastAsia="Cambria" w:hAnsiTheme="majorHAnsi" w:cs="Arial"/>
          <w:szCs w:val="23"/>
          <w:lang w:val="es-CO"/>
        </w:rPr>
        <w:t xml:space="preserve">El </w:t>
      </w:r>
      <w:r w:rsidRPr="00A7797F">
        <w:rPr>
          <w:rFonts w:asciiTheme="majorHAnsi" w:eastAsia="Cambria" w:hAnsiTheme="majorHAnsi" w:cs="Arial"/>
          <w:bCs/>
          <w:szCs w:val="23"/>
          <w:lang w:val="es-CO"/>
        </w:rPr>
        <w:t>Instructor</w:t>
      </w:r>
      <w:r w:rsidRPr="00A7797F">
        <w:rPr>
          <w:rFonts w:asciiTheme="majorHAnsi" w:eastAsia="Cambria" w:hAnsiTheme="majorHAnsi" w:cs="Arial"/>
          <w:szCs w:val="23"/>
          <w:lang w:val="es-CO"/>
        </w:rPr>
        <w:t xml:space="preserve"> </w:t>
      </w:r>
      <w:r w:rsidR="007C5C33" w:rsidRPr="00A7797F">
        <w:rPr>
          <w:rFonts w:asciiTheme="majorHAnsi" w:eastAsia="Cambria" w:hAnsiTheme="majorHAnsi" w:cs="Arial"/>
          <w:szCs w:val="23"/>
          <w:lang w:val="es-CO"/>
        </w:rPr>
        <w:t>selecciona el campo de “solicitar guarda para reporte de novedad” y da en “solicitar guarda”, de esta forma si la solicitud fue realizada sin ningún inconveniente se le notificara con una alerta del estado de la solicitud y deberá esperar que un guarda lo atienda en su ambiente.</w:t>
      </w:r>
    </w:p>
    <w:p w14:paraId="28E698AC" w14:textId="77777777" w:rsidR="00963F19" w:rsidRPr="00A7797F" w:rsidRDefault="00963F19" w:rsidP="007D53B7">
      <w:pPr>
        <w:widowControl w:val="0"/>
        <w:pBdr>
          <w:top w:val="nil"/>
          <w:left w:val="nil"/>
          <w:bottom w:val="nil"/>
          <w:right w:val="nil"/>
          <w:between w:val="nil"/>
        </w:pBdr>
        <w:spacing w:line="360" w:lineRule="auto"/>
        <w:rPr>
          <w:rFonts w:asciiTheme="majorHAnsi" w:eastAsia="Cambria" w:hAnsiTheme="majorHAnsi" w:cs="Arial"/>
          <w:szCs w:val="23"/>
          <w:lang w:val="es-CO"/>
        </w:rPr>
      </w:pPr>
    </w:p>
    <w:p w14:paraId="317BCBE3" w14:textId="77777777" w:rsidR="00963F19" w:rsidRPr="00A7797F" w:rsidRDefault="00963F19" w:rsidP="007D53B7">
      <w:pPr>
        <w:pStyle w:val="Ttulo2"/>
        <w:numPr>
          <w:ilvl w:val="3"/>
          <w:numId w:val="15"/>
        </w:numPr>
        <w:spacing w:line="360" w:lineRule="auto"/>
        <w:ind w:left="709"/>
        <w:rPr>
          <w:lang w:val="es-CO"/>
        </w:rPr>
      </w:pPr>
      <w:bookmarkStart w:id="19" w:name="_Toc56699810"/>
      <w:r w:rsidRPr="00A7797F">
        <w:rPr>
          <w:lang w:val="es-CO"/>
        </w:rPr>
        <w:t xml:space="preserve">Ventana </w:t>
      </w:r>
      <w:r w:rsidR="00197A38" w:rsidRPr="00A7797F">
        <w:rPr>
          <w:lang w:val="es-CO"/>
        </w:rPr>
        <w:t>Pasar Llaves</w:t>
      </w:r>
      <w:bookmarkEnd w:id="19"/>
    </w:p>
    <w:p w14:paraId="75498F4A" w14:textId="77777777" w:rsidR="00963F19" w:rsidRPr="00A7797F" w:rsidRDefault="00963F19" w:rsidP="007D53B7">
      <w:pPr>
        <w:spacing w:line="360" w:lineRule="auto"/>
        <w:rPr>
          <w:rFonts w:asciiTheme="majorHAnsi" w:hAnsiTheme="majorHAnsi"/>
          <w:lang w:val="es-CO"/>
        </w:rPr>
      </w:pPr>
    </w:p>
    <w:p w14:paraId="220B0332" w14:textId="3EF4D9B4" w:rsidR="007D53B7" w:rsidRPr="00A7797F" w:rsidRDefault="0055124A" w:rsidP="007D53B7">
      <w:pPr>
        <w:spacing w:line="360" w:lineRule="auto"/>
        <w:rPr>
          <w:rFonts w:asciiTheme="majorHAnsi" w:hAnsiTheme="majorHAnsi"/>
          <w:color w:val="404040" w:themeColor="text1" w:themeTint="BF"/>
          <w:szCs w:val="23"/>
          <w:lang w:val="es-CO"/>
        </w:rPr>
      </w:pPr>
      <w:r>
        <w:rPr>
          <w:rFonts w:asciiTheme="majorHAnsi" w:hAnsiTheme="majorHAnsi"/>
          <w:szCs w:val="23"/>
          <w:lang w:val="es-CO"/>
        </w:rPr>
        <w:t>La función principal de la ventana pasar llaves es la de permitir a un instructor que tenga en su poder las llaves de un ambiente poder realizar el traspaso de las mismas a otro usuario instructor sin necesidad de ir hasta el puesto del guarda a realizar la entrega, ya que con esta funcionalidad se permite hacer el paso de las mismas sin necesidad de informarle a usuario guarda, d</w:t>
      </w:r>
      <w:r w:rsidR="007D53B7" w:rsidRPr="00A7797F">
        <w:rPr>
          <w:rFonts w:asciiTheme="majorHAnsi" w:hAnsiTheme="majorHAnsi"/>
          <w:szCs w:val="23"/>
          <w:lang w:val="es-CO"/>
        </w:rPr>
        <w:t>espués de haber iniciado sesión el usuario</w:t>
      </w:r>
      <w:r w:rsidR="002A2286">
        <w:rPr>
          <w:rFonts w:asciiTheme="majorHAnsi" w:hAnsiTheme="majorHAnsi"/>
          <w:szCs w:val="23"/>
          <w:lang w:val="es-CO"/>
        </w:rPr>
        <w:t xml:space="preserve"> instructor </w:t>
      </w:r>
      <w:r w:rsidR="007D53B7" w:rsidRPr="00A7797F">
        <w:rPr>
          <w:rFonts w:asciiTheme="majorHAnsi" w:hAnsiTheme="majorHAnsi"/>
          <w:szCs w:val="23"/>
          <w:lang w:val="es-CO"/>
        </w:rPr>
        <w:t>encontrara un menú superior identificando los diferentes módulos a los cuales tiene acceso, el usuario instructor deberá seleccionar la opción Pasar llaves, dicha ventana presentara un formulario para realizar el traspaso de las llaves del ambiente de formación a otro usuario instructor</w:t>
      </w:r>
      <w:r w:rsidR="00FB3E48">
        <w:rPr>
          <w:rFonts w:asciiTheme="majorHAnsi" w:hAnsiTheme="majorHAnsi"/>
          <w:szCs w:val="23"/>
          <w:lang w:val="es-CO"/>
        </w:rPr>
        <w:t xml:space="preserve">, para lo cual </w:t>
      </w:r>
      <w:r w:rsidR="00A01938">
        <w:rPr>
          <w:rFonts w:asciiTheme="majorHAnsi" w:hAnsiTheme="majorHAnsi"/>
          <w:szCs w:val="23"/>
          <w:lang w:val="es-CO"/>
        </w:rPr>
        <w:t>deberá</w:t>
      </w:r>
      <w:r w:rsidR="00FB3E48">
        <w:rPr>
          <w:rFonts w:asciiTheme="majorHAnsi" w:hAnsiTheme="majorHAnsi"/>
          <w:szCs w:val="23"/>
          <w:lang w:val="es-CO"/>
        </w:rPr>
        <w:t xml:space="preserve"> diligenciar todos los campos del formulario</w:t>
      </w:r>
      <w:r w:rsidR="007D53B7" w:rsidRPr="00A7797F">
        <w:rPr>
          <w:rFonts w:asciiTheme="majorHAnsi" w:hAnsiTheme="majorHAnsi"/>
          <w:szCs w:val="23"/>
          <w:lang w:val="es-CO"/>
        </w:rPr>
        <w:t xml:space="preserve">. </w:t>
      </w:r>
      <w:r w:rsidR="007D53B7" w:rsidRPr="00A7797F">
        <w:rPr>
          <w:rFonts w:asciiTheme="majorHAnsi" w:hAnsiTheme="majorHAnsi"/>
          <w:color w:val="404040" w:themeColor="text1" w:themeTint="BF"/>
          <w:szCs w:val="23"/>
          <w:lang w:val="es-CO"/>
        </w:rPr>
        <w:t>El formato de las pantallas (web – móvil) de Pasar Llaves se presentan a continuación:</w:t>
      </w:r>
    </w:p>
    <w:p w14:paraId="17FB7621" w14:textId="35EF9250" w:rsidR="007C5C33" w:rsidRPr="00A7797F" w:rsidRDefault="007C5C33" w:rsidP="007D53B7">
      <w:pPr>
        <w:spacing w:line="360" w:lineRule="auto"/>
        <w:rPr>
          <w:rFonts w:asciiTheme="majorHAnsi" w:hAnsiTheme="majorHAnsi"/>
          <w:color w:val="404040" w:themeColor="text1" w:themeTint="BF"/>
          <w:szCs w:val="23"/>
          <w:lang w:val="es-CO"/>
        </w:rPr>
      </w:pPr>
    </w:p>
    <w:p w14:paraId="42CCDEE1" w14:textId="4EF93390" w:rsidR="007C5C33" w:rsidRDefault="00A06F99" w:rsidP="007D53B7">
      <w:pPr>
        <w:spacing w:line="360" w:lineRule="auto"/>
        <w:rPr>
          <w:rFonts w:asciiTheme="majorHAnsi" w:hAnsiTheme="majorHAnsi"/>
          <w:color w:val="404040" w:themeColor="text1" w:themeTint="BF"/>
          <w:szCs w:val="23"/>
          <w:lang w:val="es-CO"/>
        </w:rPr>
      </w:pPr>
      <w:r w:rsidRPr="00A7797F">
        <w:rPr>
          <w:rFonts w:asciiTheme="majorHAnsi" w:hAnsiTheme="majorHAnsi"/>
          <w:noProof/>
          <w:color w:val="404040" w:themeColor="text1" w:themeTint="BF"/>
          <w:szCs w:val="23"/>
          <w:lang w:val="en-US"/>
        </w:rPr>
        <w:lastRenderedPageBreak/>
        <mc:AlternateContent>
          <mc:Choice Requires="wps">
            <w:drawing>
              <wp:anchor distT="0" distB="0" distL="114300" distR="114300" simplePos="0" relativeHeight="251813888" behindDoc="0" locked="0" layoutInCell="1" allowOverlap="1" wp14:anchorId="27F83633" wp14:editId="0E73C57B">
                <wp:simplePos x="0" y="0"/>
                <wp:positionH relativeFrom="column">
                  <wp:posOffset>2467099</wp:posOffset>
                </wp:positionH>
                <wp:positionV relativeFrom="paragraph">
                  <wp:posOffset>252837</wp:posOffset>
                </wp:positionV>
                <wp:extent cx="463137" cy="0"/>
                <wp:effectExtent l="0" t="0" r="0" b="0"/>
                <wp:wrapNone/>
                <wp:docPr id="121" name="Conector recto 121"/>
                <wp:cNvGraphicFramePr/>
                <a:graphic xmlns:a="http://schemas.openxmlformats.org/drawingml/2006/main">
                  <a:graphicData uri="http://schemas.microsoft.com/office/word/2010/wordprocessingShape">
                    <wps:wsp>
                      <wps:cNvCnPr/>
                      <wps:spPr>
                        <a:xfrm>
                          <a:off x="0" y="0"/>
                          <a:ext cx="463137"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AFE02EF" id="Conector recto 12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194.25pt,19.9pt" to="230.7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" strokecolor="#ec7216 [3209]" strokeweight="1pt">
                <v:stroke joinstyle="miter"/>
              </v:line>
            </w:pict>
          </mc:Fallback>
        </mc:AlternateContent>
      </w:r>
      <w:r w:rsidR="007C5C33" w:rsidRPr="00A7797F">
        <w:rPr>
          <w:rFonts w:asciiTheme="majorHAnsi" w:hAnsiTheme="majorHAnsi"/>
          <w:noProof/>
          <w:color w:val="404040" w:themeColor="text1" w:themeTint="BF"/>
          <w:szCs w:val="23"/>
          <w:lang w:val="en-US"/>
        </w:rPr>
        <w:drawing>
          <wp:inline distT="0" distB="0" distL="0" distR="0" wp14:anchorId="43E46B6B" wp14:editId="12169557">
            <wp:extent cx="6188710" cy="2769235"/>
            <wp:effectExtent l="0" t="0" r="254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2769235"/>
                    </a:xfrm>
                    <a:prstGeom prst="rect">
                      <a:avLst/>
                    </a:prstGeom>
                  </pic:spPr>
                </pic:pic>
              </a:graphicData>
            </a:graphic>
          </wp:inline>
        </w:drawing>
      </w:r>
    </w:p>
    <w:p w14:paraId="493BEBB6" w14:textId="77777777" w:rsidR="000B6148" w:rsidRDefault="000B6148" w:rsidP="007D53B7">
      <w:pPr>
        <w:spacing w:line="360" w:lineRule="auto"/>
        <w:rPr>
          <w:rFonts w:asciiTheme="majorHAnsi" w:hAnsiTheme="majorHAnsi"/>
          <w:color w:val="404040" w:themeColor="text1" w:themeTint="BF"/>
          <w:szCs w:val="23"/>
          <w:lang w:val="es-CO"/>
        </w:rPr>
      </w:pPr>
    </w:p>
    <w:p w14:paraId="370EC015" w14:textId="77777777" w:rsidR="00ED4358" w:rsidRPr="00A7797F" w:rsidRDefault="00ED4358" w:rsidP="007D53B7">
      <w:pPr>
        <w:spacing w:line="360" w:lineRule="auto"/>
        <w:rPr>
          <w:rFonts w:asciiTheme="majorHAnsi" w:hAnsiTheme="majorHAnsi"/>
          <w:color w:val="404040" w:themeColor="text1" w:themeTint="BF"/>
          <w:szCs w:val="23"/>
          <w:lang w:val="es-CO"/>
        </w:rPr>
      </w:pPr>
    </w:p>
    <w:p w14:paraId="49781917" w14:textId="0A0BDD56" w:rsidR="007D53B7" w:rsidRPr="00A7797F" w:rsidRDefault="007D53B7" w:rsidP="007D53B7">
      <w:pPr>
        <w:pStyle w:val="Listaconvietas"/>
        <w:numPr>
          <w:ilvl w:val="0"/>
          <w:numId w:val="0"/>
        </w:numPr>
        <w:spacing w:line="360" w:lineRule="auto"/>
        <w:rPr>
          <w:rFonts w:asciiTheme="majorHAnsi" w:hAnsiTheme="majorHAnsi"/>
          <w:noProof/>
          <w:color w:val="D17406" w:themeColor="accent5" w:themeShade="BF"/>
          <w:sz w:val="25"/>
          <w:szCs w:val="23"/>
          <w:lang w:val="es-CO"/>
        </w:rPr>
      </w:pPr>
      <w:r w:rsidRPr="00A7797F">
        <w:rPr>
          <w:rFonts w:asciiTheme="majorHAnsi" w:hAnsiTheme="majorHAnsi"/>
          <w:noProof/>
          <w:color w:val="D17406" w:themeColor="accent5" w:themeShade="BF"/>
          <w:sz w:val="25"/>
          <w:szCs w:val="23"/>
          <w:lang w:val="es-CO"/>
        </w:rPr>
        <w:t xml:space="preserve">Pasos de acceso: </w:t>
      </w:r>
    </w:p>
    <w:p w14:paraId="1F676697" w14:textId="77777777" w:rsidR="007D53B7" w:rsidRPr="00A7797F" w:rsidRDefault="007D53B7" w:rsidP="007D53B7">
      <w:pPr>
        <w:widowControl w:val="0"/>
        <w:numPr>
          <w:ilvl w:val="0"/>
          <w:numId w:val="28"/>
        </w:numPr>
        <w:pBdr>
          <w:top w:val="nil"/>
          <w:left w:val="nil"/>
          <w:bottom w:val="nil"/>
          <w:right w:val="nil"/>
          <w:between w:val="nil"/>
        </w:pBdr>
        <w:spacing w:line="360" w:lineRule="auto"/>
        <w:contextualSpacing/>
        <w:rPr>
          <w:rFonts w:asciiTheme="majorHAnsi" w:eastAsia="Cambria" w:hAnsiTheme="majorHAnsi" w:cs="Arial"/>
          <w:szCs w:val="23"/>
          <w:lang w:val="es-CO"/>
        </w:rPr>
      </w:pPr>
      <w:r w:rsidRPr="00A7797F">
        <w:rPr>
          <w:rFonts w:asciiTheme="majorHAnsi" w:eastAsia="Cambria" w:hAnsiTheme="majorHAnsi" w:cs="Arial"/>
          <w:szCs w:val="23"/>
          <w:lang w:val="es-CO"/>
        </w:rPr>
        <w:t xml:space="preserve">El </w:t>
      </w:r>
      <w:r w:rsidRPr="00A7797F">
        <w:rPr>
          <w:rFonts w:asciiTheme="majorHAnsi" w:eastAsia="Cambria" w:hAnsiTheme="majorHAnsi" w:cs="Arial"/>
          <w:bCs/>
          <w:szCs w:val="23"/>
          <w:lang w:val="es-CO"/>
        </w:rPr>
        <w:t>Instructor</w:t>
      </w:r>
      <w:r w:rsidRPr="00A7797F">
        <w:rPr>
          <w:rFonts w:asciiTheme="majorHAnsi" w:eastAsia="Cambria" w:hAnsiTheme="majorHAnsi" w:cs="Arial"/>
          <w:szCs w:val="23"/>
          <w:lang w:val="es-CO"/>
        </w:rPr>
        <w:t xml:space="preserve"> ingresa al sistema.</w:t>
      </w:r>
    </w:p>
    <w:p w14:paraId="5CD78386" w14:textId="77777777" w:rsidR="007D53B7" w:rsidRPr="00A7797F" w:rsidRDefault="007D53B7" w:rsidP="007D53B7">
      <w:pPr>
        <w:widowControl w:val="0"/>
        <w:numPr>
          <w:ilvl w:val="0"/>
          <w:numId w:val="28"/>
        </w:numPr>
        <w:pBdr>
          <w:top w:val="nil"/>
          <w:left w:val="nil"/>
          <w:bottom w:val="nil"/>
          <w:right w:val="nil"/>
          <w:between w:val="nil"/>
        </w:pBdr>
        <w:spacing w:line="360" w:lineRule="auto"/>
        <w:contextualSpacing/>
        <w:rPr>
          <w:rFonts w:asciiTheme="majorHAnsi" w:eastAsia="Cambria" w:hAnsiTheme="majorHAnsi" w:cs="Arial"/>
          <w:szCs w:val="23"/>
          <w:lang w:val="es-CO"/>
        </w:rPr>
      </w:pPr>
      <w:r w:rsidRPr="00A7797F">
        <w:rPr>
          <w:rFonts w:asciiTheme="majorHAnsi" w:eastAsia="Cambria" w:hAnsiTheme="majorHAnsi" w:cs="Arial"/>
          <w:szCs w:val="23"/>
          <w:lang w:val="es-CO"/>
        </w:rPr>
        <w:t xml:space="preserve">El </w:t>
      </w:r>
      <w:r w:rsidRPr="00A7797F">
        <w:rPr>
          <w:rFonts w:asciiTheme="majorHAnsi" w:eastAsia="Cambria" w:hAnsiTheme="majorHAnsi" w:cs="Arial"/>
          <w:bCs/>
          <w:szCs w:val="23"/>
          <w:lang w:val="es-CO"/>
        </w:rPr>
        <w:t>Instructor</w:t>
      </w:r>
      <w:r w:rsidRPr="00A7797F">
        <w:rPr>
          <w:rFonts w:asciiTheme="majorHAnsi" w:eastAsia="Cambria" w:hAnsiTheme="majorHAnsi" w:cs="Arial"/>
          <w:szCs w:val="23"/>
          <w:lang w:val="es-CO"/>
        </w:rPr>
        <w:t xml:space="preserve"> selecciona la opción “Pasar Llaves” ubicada en la parte superior del menú.</w:t>
      </w:r>
    </w:p>
    <w:p w14:paraId="52DD8F42" w14:textId="77777777" w:rsidR="007D53B7" w:rsidRPr="00A7797F" w:rsidRDefault="007D53B7" w:rsidP="007D53B7">
      <w:pPr>
        <w:widowControl w:val="0"/>
        <w:numPr>
          <w:ilvl w:val="0"/>
          <w:numId w:val="28"/>
        </w:numPr>
        <w:pBdr>
          <w:top w:val="nil"/>
          <w:left w:val="nil"/>
          <w:bottom w:val="nil"/>
          <w:right w:val="nil"/>
          <w:between w:val="nil"/>
        </w:pBdr>
        <w:spacing w:line="360" w:lineRule="auto"/>
        <w:contextualSpacing/>
        <w:rPr>
          <w:rFonts w:asciiTheme="majorHAnsi" w:eastAsia="Cambria" w:hAnsiTheme="majorHAnsi" w:cs="Arial"/>
          <w:szCs w:val="23"/>
          <w:lang w:val="es-CO"/>
        </w:rPr>
      </w:pPr>
      <w:r w:rsidRPr="00A7797F">
        <w:rPr>
          <w:rFonts w:asciiTheme="majorHAnsi" w:eastAsia="Cambria" w:hAnsiTheme="majorHAnsi" w:cs="Arial"/>
          <w:szCs w:val="23"/>
          <w:lang w:val="es-CO"/>
        </w:rPr>
        <w:t xml:space="preserve">El sistema presenta un formulario en el cual el usuario deberá ingresa número de documento del usuario al cual le va a realizar la entrega de las llaves y el número del ambiente sobre el cual va a realizar la rotación de las llaves. </w:t>
      </w:r>
    </w:p>
    <w:p w14:paraId="18CDC02E" w14:textId="77777777" w:rsidR="007D53B7" w:rsidRPr="00A7797F" w:rsidRDefault="007D53B7" w:rsidP="007D53B7">
      <w:pPr>
        <w:widowControl w:val="0"/>
        <w:numPr>
          <w:ilvl w:val="0"/>
          <w:numId w:val="28"/>
        </w:numPr>
        <w:pBdr>
          <w:top w:val="nil"/>
          <w:left w:val="nil"/>
          <w:bottom w:val="nil"/>
          <w:right w:val="nil"/>
          <w:between w:val="nil"/>
        </w:pBdr>
        <w:spacing w:line="360" w:lineRule="auto"/>
        <w:rPr>
          <w:rFonts w:asciiTheme="majorHAnsi" w:eastAsia="Cambria" w:hAnsiTheme="majorHAnsi" w:cs="Arial"/>
          <w:szCs w:val="23"/>
          <w:lang w:val="es-CO"/>
        </w:rPr>
      </w:pPr>
      <w:r w:rsidRPr="00A7797F">
        <w:rPr>
          <w:rFonts w:asciiTheme="majorHAnsi" w:eastAsia="Cambria" w:hAnsiTheme="majorHAnsi" w:cs="Arial"/>
          <w:szCs w:val="23"/>
          <w:lang w:val="es-CO"/>
        </w:rPr>
        <w:t xml:space="preserve">El sistema presenta un mensaje indicando que solo se realizará este proceso en caso de que las llaves no se encuentren en el puesto de control. </w:t>
      </w:r>
    </w:p>
    <w:p w14:paraId="28525916" w14:textId="77777777" w:rsidR="007D53B7" w:rsidRPr="00A7797F" w:rsidRDefault="007D53B7" w:rsidP="007D53B7">
      <w:pPr>
        <w:widowControl w:val="0"/>
        <w:numPr>
          <w:ilvl w:val="0"/>
          <w:numId w:val="28"/>
        </w:numPr>
        <w:pBdr>
          <w:top w:val="nil"/>
          <w:left w:val="nil"/>
          <w:bottom w:val="nil"/>
          <w:right w:val="nil"/>
          <w:between w:val="nil"/>
        </w:pBdr>
        <w:spacing w:line="360" w:lineRule="auto"/>
        <w:rPr>
          <w:rFonts w:asciiTheme="majorHAnsi" w:eastAsia="Cambria" w:hAnsiTheme="majorHAnsi" w:cs="Arial"/>
          <w:szCs w:val="23"/>
          <w:lang w:val="es-CO"/>
        </w:rPr>
      </w:pPr>
      <w:r w:rsidRPr="00A7797F">
        <w:rPr>
          <w:rFonts w:asciiTheme="majorHAnsi" w:eastAsia="Cambria" w:hAnsiTheme="majorHAnsi" w:cs="Arial"/>
          <w:szCs w:val="23"/>
          <w:lang w:val="es-CO"/>
        </w:rPr>
        <w:t xml:space="preserve">El </w:t>
      </w:r>
      <w:r w:rsidRPr="00A7797F">
        <w:rPr>
          <w:rFonts w:asciiTheme="majorHAnsi" w:eastAsia="Cambria" w:hAnsiTheme="majorHAnsi" w:cs="Arial"/>
          <w:bCs/>
          <w:szCs w:val="23"/>
          <w:lang w:val="es-CO"/>
        </w:rPr>
        <w:t>Instructor</w:t>
      </w:r>
      <w:r w:rsidRPr="00A7797F">
        <w:rPr>
          <w:rFonts w:asciiTheme="majorHAnsi" w:eastAsia="Cambria" w:hAnsiTheme="majorHAnsi" w:cs="Arial"/>
          <w:szCs w:val="23"/>
          <w:lang w:val="es-CO"/>
        </w:rPr>
        <w:t xml:space="preserve"> presiona el botón entregar llaves.</w:t>
      </w:r>
    </w:p>
    <w:p w14:paraId="7A30798E" w14:textId="77777777" w:rsidR="007D53B7" w:rsidRPr="00A7797F" w:rsidRDefault="007D53B7" w:rsidP="007D53B7">
      <w:pPr>
        <w:widowControl w:val="0"/>
        <w:numPr>
          <w:ilvl w:val="0"/>
          <w:numId w:val="28"/>
        </w:numPr>
        <w:pBdr>
          <w:top w:val="nil"/>
          <w:left w:val="nil"/>
          <w:bottom w:val="nil"/>
          <w:right w:val="nil"/>
          <w:between w:val="nil"/>
        </w:pBdr>
        <w:spacing w:line="360" w:lineRule="auto"/>
        <w:rPr>
          <w:rFonts w:asciiTheme="majorHAnsi" w:eastAsia="Cambria" w:hAnsiTheme="majorHAnsi" w:cs="Arial"/>
          <w:szCs w:val="23"/>
          <w:lang w:val="es-CO"/>
        </w:rPr>
      </w:pPr>
      <w:r w:rsidRPr="00A7797F">
        <w:rPr>
          <w:rFonts w:asciiTheme="majorHAnsi" w:eastAsia="Cambria" w:hAnsiTheme="majorHAnsi" w:cs="Arial"/>
          <w:szCs w:val="23"/>
          <w:lang w:val="es-CO"/>
        </w:rPr>
        <w:t xml:space="preserve">El sistema presenta un mensaje de éxito informando que el proceso de devolución de llaves se realizó satisfactoriamente. </w:t>
      </w:r>
    </w:p>
    <w:p w14:paraId="30B43140" w14:textId="77777777" w:rsidR="0046279E" w:rsidRPr="00A7797F" w:rsidRDefault="0046279E" w:rsidP="007D53B7">
      <w:pPr>
        <w:widowControl w:val="0"/>
        <w:pBdr>
          <w:top w:val="nil"/>
          <w:left w:val="nil"/>
          <w:bottom w:val="nil"/>
          <w:right w:val="nil"/>
          <w:between w:val="nil"/>
        </w:pBdr>
        <w:spacing w:line="360" w:lineRule="auto"/>
        <w:ind w:left="1080"/>
        <w:rPr>
          <w:rFonts w:asciiTheme="majorHAnsi" w:eastAsia="Gill Sans" w:hAnsiTheme="majorHAnsi" w:cs="Gill Sans"/>
          <w:lang w:val="es-CO"/>
        </w:rPr>
        <w:sectPr w:rsidR="0046279E" w:rsidRPr="00A7797F">
          <w:headerReference w:type="default" r:id="rId59"/>
          <w:footerReference w:type="default" r:id="rId60"/>
          <w:pgSz w:w="11906" w:h="16838"/>
          <w:pgMar w:top="2160" w:right="1080" w:bottom="720" w:left="1080" w:header="648" w:footer="432" w:gutter="0"/>
          <w:cols w:space="720"/>
        </w:sectPr>
      </w:pPr>
    </w:p>
    <w:p w14:paraId="0BD2370D" w14:textId="77777777" w:rsidR="00D27AF8" w:rsidRPr="00A7797F" w:rsidRDefault="00622782" w:rsidP="007D53B7">
      <w:pPr>
        <w:pStyle w:val="Ttulo1"/>
        <w:numPr>
          <w:ilvl w:val="0"/>
          <w:numId w:val="2"/>
        </w:numPr>
        <w:spacing w:line="360" w:lineRule="auto"/>
        <w:ind w:left="720"/>
        <w:rPr>
          <w:noProof/>
          <w:lang w:val="es-CO"/>
        </w:rPr>
      </w:pPr>
      <w:bookmarkStart w:id="20" w:name="_Toc56699811"/>
      <w:r w:rsidRPr="00A7797F">
        <w:rPr>
          <w:caps w:val="0"/>
          <w:noProof/>
          <w:lang w:val="es-CO"/>
        </w:rPr>
        <w:lastRenderedPageBreak/>
        <w:t xml:space="preserve">VENTANA </w:t>
      </w:r>
      <w:r w:rsidR="008F4F4B" w:rsidRPr="00A7797F">
        <w:rPr>
          <w:caps w:val="0"/>
          <w:noProof/>
          <w:lang w:val="es-CO"/>
        </w:rPr>
        <w:t xml:space="preserve">ACTUALIZAR </w:t>
      </w:r>
      <w:r w:rsidRPr="00A7797F">
        <w:rPr>
          <w:caps w:val="0"/>
          <w:noProof/>
          <w:lang w:val="es-CO"/>
        </w:rPr>
        <w:t>PERFIL</w:t>
      </w:r>
      <w:bookmarkEnd w:id="20"/>
    </w:p>
    <w:p w14:paraId="1A969630" w14:textId="77777777" w:rsidR="0010556F" w:rsidRPr="00A7797F" w:rsidRDefault="0010556F" w:rsidP="007D53B7">
      <w:pPr>
        <w:spacing w:line="360" w:lineRule="auto"/>
        <w:rPr>
          <w:rFonts w:asciiTheme="majorHAnsi" w:hAnsiTheme="majorHAnsi"/>
          <w:szCs w:val="23"/>
          <w:lang w:val="es-CO"/>
        </w:rPr>
      </w:pPr>
    </w:p>
    <w:p w14:paraId="1E0C6636" w14:textId="086F317A" w:rsidR="000C2494" w:rsidRPr="00443421" w:rsidRDefault="006D7CF6" w:rsidP="007D53B7">
      <w:pPr>
        <w:spacing w:line="360" w:lineRule="auto"/>
        <w:rPr>
          <w:rFonts w:asciiTheme="majorHAnsi" w:eastAsia="Gill Sans" w:hAnsiTheme="majorHAnsi" w:cs="Gill Sans"/>
          <w:lang w:val="es-CO"/>
        </w:rPr>
      </w:pPr>
      <w:r>
        <w:rPr>
          <w:rFonts w:asciiTheme="majorHAnsi" w:eastAsia="Gill Sans" w:hAnsiTheme="majorHAnsi" w:cs="Gill Sans"/>
          <w:lang w:val="es-CO"/>
        </w:rPr>
        <w:t xml:space="preserve">La ventana actualizar perfil permite a los diferentes usuarios del sistema modificar su información en la aplicación, se recomienda a los usuarios instructor y guarda actualizar su contraseña en el primer ingreso que realice al sistema, ya que al momento de su registro se le asigna una contraseña por defecto la cual llegara al correo con el que se realizó su registro en el sistema,  </w:t>
      </w:r>
      <w:r w:rsidR="000C2494" w:rsidRPr="00443421">
        <w:rPr>
          <w:rFonts w:asciiTheme="majorHAnsi" w:eastAsia="Gill Sans" w:hAnsiTheme="majorHAnsi" w:cs="Gill Sans"/>
          <w:lang w:val="es-CO"/>
        </w:rPr>
        <w:t xml:space="preserve">Después de haber iniciado sesión </w:t>
      </w:r>
      <w:r w:rsidR="00443421" w:rsidRPr="00443421">
        <w:rPr>
          <w:rFonts w:asciiTheme="majorHAnsi" w:eastAsia="Gill Sans" w:hAnsiTheme="majorHAnsi" w:cs="Gill Sans"/>
          <w:lang w:val="es-CO"/>
        </w:rPr>
        <w:t>los diferentes</w:t>
      </w:r>
      <w:r w:rsidR="000C2494" w:rsidRPr="00443421">
        <w:rPr>
          <w:rFonts w:asciiTheme="majorHAnsi" w:eastAsia="Gill Sans" w:hAnsiTheme="majorHAnsi" w:cs="Gill Sans"/>
          <w:lang w:val="es-CO"/>
        </w:rPr>
        <w:t xml:space="preserve"> usuario</w:t>
      </w:r>
      <w:r w:rsidR="00443421" w:rsidRPr="00443421">
        <w:rPr>
          <w:rFonts w:asciiTheme="majorHAnsi" w:eastAsia="Gill Sans" w:hAnsiTheme="majorHAnsi" w:cs="Gill Sans"/>
          <w:lang w:val="es-CO"/>
        </w:rPr>
        <w:t>s del sistema</w:t>
      </w:r>
      <w:r w:rsidR="000C2494" w:rsidRPr="00443421">
        <w:rPr>
          <w:rFonts w:asciiTheme="majorHAnsi" w:eastAsia="Gill Sans" w:hAnsiTheme="majorHAnsi" w:cs="Gill Sans"/>
          <w:lang w:val="es-CO"/>
        </w:rPr>
        <w:t xml:space="preserve"> encontrara un menú superior identificando los diferentes módulos a los cuales tiene acceso, </w:t>
      </w:r>
      <w:r w:rsidR="00443421" w:rsidRPr="00443421">
        <w:rPr>
          <w:rFonts w:asciiTheme="majorHAnsi" w:eastAsia="Gill Sans" w:hAnsiTheme="majorHAnsi" w:cs="Gill Sans"/>
          <w:lang w:val="es-CO"/>
        </w:rPr>
        <w:t>los</w:t>
      </w:r>
      <w:r w:rsidR="000C2494" w:rsidRPr="00443421">
        <w:rPr>
          <w:rFonts w:asciiTheme="majorHAnsi" w:eastAsia="Gill Sans" w:hAnsiTheme="majorHAnsi" w:cs="Gill Sans"/>
          <w:lang w:val="es-CO"/>
        </w:rPr>
        <w:t xml:space="preserve"> usuario</w:t>
      </w:r>
      <w:r w:rsidR="00443421" w:rsidRPr="00443421">
        <w:rPr>
          <w:rFonts w:asciiTheme="majorHAnsi" w:eastAsia="Gill Sans" w:hAnsiTheme="majorHAnsi" w:cs="Gill Sans"/>
          <w:lang w:val="es-CO"/>
        </w:rPr>
        <w:t>s</w:t>
      </w:r>
      <w:r w:rsidR="000C2494" w:rsidRPr="00443421">
        <w:rPr>
          <w:rFonts w:asciiTheme="majorHAnsi" w:eastAsia="Gill Sans" w:hAnsiTheme="majorHAnsi" w:cs="Gill Sans"/>
          <w:lang w:val="es-CO"/>
        </w:rPr>
        <w:t xml:space="preserve"> deberá</w:t>
      </w:r>
      <w:r w:rsidR="00443421" w:rsidRPr="00443421">
        <w:rPr>
          <w:rFonts w:asciiTheme="majorHAnsi" w:eastAsia="Gill Sans" w:hAnsiTheme="majorHAnsi" w:cs="Gill Sans"/>
          <w:lang w:val="es-CO"/>
        </w:rPr>
        <w:t>n</w:t>
      </w:r>
      <w:r w:rsidR="000C2494" w:rsidRPr="00443421">
        <w:rPr>
          <w:rFonts w:asciiTheme="majorHAnsi" w:eastAsia="Gill Sans" w:hAnsiTheme="majorHAnsi" w:cs="Gill Sans"/>
          <w:lang w:val="es-CO"/>
        </w:rPr>
        <w:t xml:space="preserve"> seleccionar la opción perfil, dicha ventana presentara un formulario el cual el usuario deberá diligenciar para actualizar su respectiva información personal. El formato de la pantalla perfil (web – móvil) se presenta a continuación:</w:t>
      </w:r>
    </w:p>
    <w:p w14:paraId="5CB9F6FD" w14:textId="77777777" w:rsidR="000C2494" w:rsidRPr="00A7797F" w:rsidRDefault="000C2494" w:rsidP="007D53B7">
      <w:pPr>
        <w:spacing w:line="360" w:lineRule="auto"/>
        <w:rPr>
          <w:rFonts w:asciiTheme="majorHAnsi" w:eastAsia="Gill Sans" w:hAnsiTheme="majorHAnsi" w:cs="Gill Sans"/>
          <w:color w:val="404040"/>
          <w:lang w:val="es-CO"/>
        </w:rPr>
      </w:pPr>
    </w:p>
    <w:p w14:paraId="65452BCA" w14:textId="77777777" w:rsidR="000C2494" w:rsidRPr="00A7797F" w:rsidRDefault="000C2494" w:rsidP="007D53B7">
      <w:pPr>
        <w:spacing w:line="360" w:lineRule="auto"/>
        <w:jc w:val="center"/>
        <w:rPr>
          <w:rFonts w:asciiTheme="majorHAnsi" w:eastAsia="Gill Sans" w:hAnsiTheme="majorHAnsi" w:cs="Gill Sans"/>
          <w:color w:val="404040"/>
          <w:lang w:val="es-CO"/>
        </w:rPr>
      </w:pPr>
      <w:r w:rsidRPr="00A7797F">
        <w:rPr>
          <w:rFonts w:asciiTheme="majorHAnsi" w:eastAsia="Gill Sans" w:hAnsiTheme="majorHAnsi" w:cs="Gill Sans"/>
          <w:noProof/>
          <w:color w:val="404040"/>
          <w:lang w:val="en-US"/>
        </w:rPr>
        <mc:AlternateContent>
          <mc:Choice Requires="wps">
            <w:drawing>
              <wp:anchor distT="0" distB="0" distL="114300" distR="114300" simplePos="0" relativeHeight="251782144" behindDoc="0" locked="0" layoutInCell="1" allowOverlap="1" wp14:anchorId="7CF3E953" wp14:editId="344B107C">
                <wp:simplePos x="0" y="0"/>
                <wp:positionH relativeFrom="column">
                  <wp:posOffset>2171700</wp:posOffset>
                </wp:positionH>
                <wp:positionV relativeFrom="paragraph">
                  <wp:posOffset>195157</wp:posOffset>
                </wp:positionV>
                <wp:extent cx="241300" cy="0"/>
                <wp:effectExtent l="0" t="0" r="0" b="0"/>
                <wp:wrapNone/>
                <wp:docPr id="172" name="Conector recto 172"/>
                <wp:cNvGraphicFramePr/>
                <a:graphic xmlns:a="http://schemas.openxmlformats.org/drawingml/2006/main">
                  <a:graphicData uri="http://schemas.microsoft.com/office/word/2010/wordprocessingShape">
                    <wps:wsp>
                      <wps:cNvCnPr/>
                      <wps:spPr>
                        <a:xfrm>
                          <a:off x="0" y="0"/>
                          <a:ext cx="2413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4DAFEC" id="Conector recto 172"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171pt,15.35pt" to="190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" strokecolor="#ec7216 [3209]" strokeweight=".5pt">
                <v:stroke joinstyle="miter"/>
              </v:line>
            </w:pict>
          </mc:Fallback>
        </mc:AlternateContent>
      </w:r>
      <w:r w:rsidRPr="00A7797F">
        <w:rPr>
          <w:rFonts w:asciiTheme="majorHAnsi" w:eastAsia="Gill Sans" w:hAnsiTheme="majorHAnsi" w:cs="Gill Sans"/>
          <w:noProof/>
          <w:color w:val="404040"/>
          <w:lang w:val="en-US"/>
        </w:rPr>
        <w:drawing>
          <wp:inline distT="0" distB="0" distL="0" distR="0" wp14:anchorId="3EC43E49" wp14:editId="09965D2D">
            <wp:extent cx="6188710" cy="2924810"/>
            <wp:effectExtent l="0" t="0" r="254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2924810"/>
                    </a:xfrm>
                    <a:prstGeom prst="rect">
                      <a:avLst/>
                    </a:prstGeom>
                  </pic:spPr>
                </pic:pic>
              </a:graphicData>
            </a:graphic>
          </wp:inline>
        </w:drawing>
      </w:r>
    </w:p>
    <w:p w14:paraId="29ADC318" w14:textId="77777777" w:rsidR="000C2494" w:rsidRPr="00A7797F" w:rsidRDefault="000C2494" w:rsidP="007D53B7">
      <w:pPr>
        <w:spacing w:line="360" w:lineRule="auto"/>
        <w:jc w:val="center"/>
        <w:rPr>
          <w:rFonts w:asciiTheme="majorHAnsi" w:eastAsia="Gill Sans" w:hAnsiTheme="majorHAnsi" w:cs="Gill Sans"/>
          <w:color w:val="404040"/>
          <w:lang w:val="es-CO"/>
        </w:rPr>
      </w:pPr>
    </w:p>
    <w:p w14:paraId="0A2239FA" w14:textId="77777777" w:rsidR="000C2494" w:rsidRPr="00A7797F" w:rsidRDefault="000C2494" w:rsidP="007D53B7">
      <w:pPr>
        <w:spacing w:line="360" w:lineRule="auto"/>
        <w:jc w:val="center"/>
        <w:rPr>
          <w:rFonts w:asciiTheme="majorHAnsi" w:eastAsia="Gill Sans" w:hAnsiTheme="majorHAnsi" w:cs="Gill Sans"/>
          <w:color w:val="404040"/>
          <w:lang w:val="es-CO"/>
        </w:rPr>
      </w:pPr>
    </w:p>
    <w:p w14:paraId="5E16DF85" w14:textId="77777777" w:rsidR="000C2494" w:rsidRPr="00A7797F" w:rsidRDefault="000C2494" w:rsidP="007D53B7">
      <w:pPr>
        <w:pBdr>
          <w:top w:val="nil"/>
          <w:left w:val="nil"/>
          <w:bottom w:val="nil"/>
          <w:right w:val="nil"/>
          <w:between w:val="nil"/>
        </w:pBdr>
        <w:spacing w:after="200" w:line="360" w:lineRule="auto"/>
        <w:ind w:left="340" w:hanging="340"/>
        <w:rPr>
          <w:rFonts w:asciiTheme="majorHAnsi" w:eastAsia="Gill Sans" w:hAnsiTheme="majorHAnsi" w:cs="Gill Sans"/>
          <w:color w:val="D17405"/>
          <w:sz w:val="25"/>
          <w:szCs w:val="25"/>
          <w:lang w:val="es-CO"/>
        </w:rPr>
      </w:pPr>
      <w:r w:rsidRPr="00A7797F">
        <w:rPr>
          <w:rFonts w:asciiTheme="majorHAnsi" w:eastAsia="Gill Sans" w:hAnsiTheme="majorHAnsi" w:cs="Gill Sans"/>
          <w:color w:val="D17405"/>
          <w:sz w:val="25"/>
          <w:szCs w:val="25"/>
          <w:lang w:val="es-CO"/>
        </w:rPr>
        <w:lastRenderedPageBreak/>
        <w:t xml:space="preserve">Pasos de acceso: </w:t>
      </w:r>
    </w:p>
    <w:p w14:paraId="2E89D7E5" w14:textId="77777777" w:rsidR="000C2494" w:rsidRPr="00A7797F" w:rsidRDefault="000C2494" w:rsidP="007D53B7">
      <w:pPr>
        <w:widowControl w:val="0"/>
        <w:numPr>
          <w:ilvl w:val="0"/>
          <w:numId w:val="41"/>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usuario ingresa al sistema.</w:t>
      </w:r>
    </w:p>
    <w:p w14:paraId="792C3937" w14:textId="77777777" w:rsidR="000C2494" w:rsidRPr="00A7797F" w:rsidRDefault="000C2494" w:rsidP="007D53B7">
      <w:pPr>
        <w:widowControl w:val="0"/>
        <w:numPr>
          <w:ilvl w:val="0"/>
          <w:numId w:val="41"/>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usuario selecciona la opción perfil ubicada en la parte superior del menú.</w:t>
      </w:r>
    </w:p>
    <w:p w14:paraId="309BE8B2" w14:textId="77777777" w:rsidR="000C2494" w:rsidRPr="00A7797F" w:rsidRDefault="000C2494" w:rsidP="007D53B7">
      <w:pPr>
        <w:widowControl w:val="0"/>
        <w:numPr>
          <w:ilvl w:val="0"/>
          <w:numId w:val="41"/>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sistema presenta los campos de identificación, nombre, apellidos, correo electrónico, teléfono y contraseña.</w:t>
      </w:r>
    </w:p>
    <w:p w14:paraId="683AB5ED" w14:textId="77777777" w:rsidR="000C2494" w:rsidRPr="00A7797F" w:rsidRDefault="000C2494" w:rsidP="007D53B7">
      <w:pPr>
        <w:widowControl w:val="0"/>
        <w:numPr>
          <w:ilvl w:val="0"/>
          <w:numId w:val="41"/>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usuario presiona el botón “Actualizar”.</w:t>
      </w:r>
    </w:p>
    <w:p w14:paraId="2F6226F5" w14:textId="77777777" w:rsidR="000C2494" w:rsidRPr="00A7797F" w:rsidRDefault="000C2494" w:rsidP="007D53B7">
      <w:pPr>
        <w:widowControl w:val="0"/>
        <w:numPr>
          <w:ilvl w:val="0"/>
          <w:numId w:val="41"/>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sistema habilitará los campos para su modificación a excepción del número de identificación.</w:t>
      </w:r>
    </w:p>
    <w:p w14:paraId="637D4105" w14:textId="77777777" w:rsidR="000C2494" w:rsidRPr="00A7797F" w:rsidRDefault="000C2494" w:rsidP="007D53B7">
      <w:pPr>
        <w:widowControl w:val="0"/>
        <w:numPr>
          <w:ilvl w:val="0"/>
          <w:numId w:val="41"/>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Si el usuario desea actualizar la contraseña deberá ingresar en dos campos la contraseña</w:t>
      </w:r>
    </w:p>
    <w:p w14:paraId="5734499C" w14:textId="77777777" w:rsidR="000C2494" w:rsidRPr="00A7797F" w:rsidRDefault="000C2494" w:rsidP="007D53B7">
      <w:pPr>
        <w:widowControl w:val="0"/>
        <w:numPr>
          <w:ilvl w:val="0"/>
          <w:numId w:val="41"/>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Cuando el usuario se encuentra actualizando información se habilitará el botón “Guardar”.</w:t>
      </w:r>
    </w:p>
    <w:p w14:paraId="0BF8DBFD" w14:textId="77777777" w:rsidR="000C2494" w:rsidRPr="00A7797F" w:rsidRDefault="000C2494" w:rsidP="007D53B7">
      <w:pPr>
        <w:widowControl w:val="0"/>
        <w:numPr>
          <w:ilvl w:val="0"/>
          <w:numId w:val="41"/>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El usuario presiona el botón guardar para guardar sus datos en el sistema.</w:t>
      </w:r>
    </w:p>
    <w:p w14:paraId="4C160DDD" w14:textId="1BF53226" w:rsidR="00DB6DB4" w:rsidRPr="00237E5C" w:rsidRDefault="000C2494" w:rsidP="007D53B7">
      <w:pPr>
        <w:widowControl w:val="0"/>
        <w:numPr>
          <w:ilvl w:val="0"/>
          <w:numId w:val="41"/>
        </w:numPr>
        <w:pBdr>
          <w:top w:val="nil"/>
          <w:left w:val="nil"/>
          <w:bottom w:val="nil"/>
          <w:right w:val="nil"/>
          <w:between w:val="nil"/>
        </w:pBdr>
        <w:spacing w:line="360" w:lineRule="auto"/>
        <w:rPr>
          <w:rFonts w:asciiTheme="majorHAnsi" w:eastAsia="Gill Sans" w:hAnsiTheme="majorHAnsi" w:cs="Gill Sans"/>
          <w:lang w:val="es-CO"/>
        </w:rPr>
      </w:pPr>
      <w:r w:rsidRPr="00A7797F">
        <w:rPr>
          <w:rFonts w:asciiTheme="majorHAnsi" w:eastAsia="Gill Sans" w:hAnsiTheme="majorHAnsi" w:cs="Gill Sans"/>
          <w:lang w:val="es-CO"/>
        </w:rPr>
        <w:t xml:space="preserve">El sistema presentara un mensaje informando que la actualización se realizó </w:t>
      </w:r>
      <w:proofErr w:type="spellStart"/>
      <w:proofErr w:type="gramStart"/>
      <w:r w:rsidRPr="00A7797F">
        <w:rPr>
          <w:rFonts w:asciiTheme="majorHAnsi" w:eastAsia="Gill Sans" w:hAnsiTheme="majorHAnsi" w:cs="Gill Sans"/>
          <w:lang w:val="es-CO"/>
        </w:rPr>
        <w:t>correctamente.</w:t>
      </w:r>
      <w:r w:rsidR="00502CC3">
        <w:rPr>
          <w:rFonts w:asciiTheme="majorHAnsi" w:eastAsia="Gill Sans" w:hAnsiTheme="majorHAnsi" w:cs="Gill Sans"/>
          <w:lang w:val="es-CO"/>
        </w:rPr>
        <w:t>g</w:t>
      </w:r>
      <w:proofErr w:type="spellEnd"/>
      <w:proofErr w:type="gramEnd"/>
      <w:r w:rsidR="00E44B22" w:rsidRPr="00237E5C">
        <w:rPr>
          <w:rFonts w:asciiTheme="majorHAnsi" w:hAnsiTheme="majorHAnsi"/>
          <w:lang w:val="es-CO"/>
        </w:rPr>
        <w:tab/>
      </w:r>
    </w:p>
    <w:sectPr w:rsidR="00DB6DB4" w:rsidRPr="00237E5C" w:rsidSect="007979C9">
      <w:footerReference w:type="default" r:id="rId62"/>
      <w:footerReference w:type="first" r:id="rId63"/>
      <w:pgSz w:w="11906" w:h="16838" w:code="9"/>
      <w:pgMar w:top="2160" w:right="1080" w:bottom="720" w:left="1080" w:header="648" w:footer="432"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D64641" w16cid:durableId="2365F177"/>
  <w16cid:commentId w16cid:paraId="57E362EC" w16cid:durableId="2365F1D0"/>
  <w16cid:commentId w16cid:paraId="39E41A0E" w16cid:durableId="2365F1EA"/>
  <w16cid:commentId w16cid:paraId="16EEBD05" w16cid:durableId="2365F222"/>
  <w16cid:commentId w16cid:paraId="32D49A06" w16cid:durableId="2365F262"/>
  <w16cid:commentId w16cid:paraId="34F4D4F6" w16cid:durableId="2365F27E"/>
  <w16cid:commentId w16cid:paraId="23B104A7" w16cid:durableId="2365F352"/>
  <w16cid:commentId w16cid:paraId="5D9B282E" w16cid:durableId="2365F382"/>
  <w16cid:commentId w16cid:paraId="2CEB0754" w16cid:durableId="2365F4B0"/>
  <w16cid:commentId w16cid:paraId="3C368E82" w16cid:durableId="2365F544"/>
  <w16cid:commentId w16cid:paraId="497D5464" w16cid:durableId="2365F591"/>
  <w16cid:commentId w16cid:paraId="4DCBA366" w16cid:durableId="2365F5B3"/>
  <w16cid:commentId w16cid:paraId="5C0A63D5" w16cid:durableId="2365F6B9"/>
  <w16cid:commentId w16cid:paraId="7F6CCEB1" w16cid:durableId="2365F62E"/>
  <w16cid:commentId w16cid:paraId="4C882EB1" w16cid:durableId="2365F758"/>
  <w16cid:commentId w16cid:paraId="7B151747" w16cid:durableId="2365FD6F"/>
  <w16cid:commentId w16cid:paraId="0142D0A0" w16cid:durableId="2365FE38"/>
  <w16cid:commentId w16cid:paraId="2BEA318D" w16cid:durableId="2365FE17"/>
  <w16cid:commentId w16cid:paraId="4DB5EA85" w16cid:durableId="2365FEEE"/>
  <w16cid:commentId w16cid:paraId="22E4C64D" w16cid:durableId="236601BF"/>
  <w16cid:commentId w16cid:paraId="09602EF0" w16cid:durableId="23660209"/>
  <w16cid:commentId w16cid:paraId="27359356" w16cid:durableId="236604C4"/>
  <w16cid:commentId w16cid:paraId="42C2BDDA" w16cid:durableId="23660514"/>
  <w16cid:commentId w16cid:paraId="4CCC785A" w16cid:durableId="236692CF"/>
  <w16cid:commentId w16cid:paraId="3F2472D2" w16cid:durableId="236692FF"/>
  <w16cid:commentId w16cid:paraId="7CDBB099" w16cid:durableId="236694A1"/>
  <w16cid:commentId w16cid:paraId="27BCD453" w16cid:durableId="23669560"/>
  <w16cid:commentId w16cid:paraId="6C2AACC4" w16cid:durableId="2366956A"/>
  <w16cid:commentId w16cid:paraId="3E55E97C" w16cid:durableId="23669572"/>
  <w16cid:commentId w16cid:paraId="07EF3F72" w16cid:durableId="2366960B"/>
  <w16cid:commentId w16cid:paraId="63A338AE" w16cid:durableId="23669644"/>
  <w16cid:commentId w16cid:paraId="12BAEA4C" w16cid:durableId="2366970E"/>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4EDE0" w14:textId="77777777" w:rsidR="000E7925" w:rsidRDefault="000E7925" w:rsidP="005A20E2">
      <w:r>
        <w:separator/>
      </w:r>
    </w:p>
    <w:p w14:paraId="0386971A" w14:textId="77777777" w:rsidR="000E7925" w:rsidRDefault="000E7925"/>
    <w:p w14:paraId="5D5F6310" w14:textId="77777777" w:rsidR="000E7925" w:rsidRDefault="000E7925" w:rsidP="009B4773"/>
    <w:p w14:paraId="2F683382" w14:textId="77777777" w:rsidR="000E7925" w:rsidRDefault="000E7925" w:rsidP="00513832"/>
  </w:endnote>
  <w:endnote w:type="continuationSeparator" w:id="0">
    <w:p w14:paraId="710C6196" w14:textId="77777777" w:rsidR="000E7925" w:rsidRDefault="000E7925" w:rsidP="005A20E2">
      <w:r>
        <w:continuationSeparator/>
      </w:r>
    </w:p>
    <w:p w14:paraId="03089C5A" w14:textId="77777777" w:rsidR="000E7925" w:rsidRDefault="000E7925"/>
    <w:p w14:paraId="7C62C8B0" w14:textId="77777777" w:rsidR="000E7925" w:rsidRDefault="000E7925" w:rsidP="009B4773"/>
    <w:p w14:paraId="74B9F748" w14:textId="77777777" w:rsidR="000E7925" w:rsidRDefault="000E7925"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ill Sans MT">
    <w:altName w:val="Microsoft YaHei Light"/>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Gill Sans">
    <w:altName w:val="Calibri"/>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E7DE8" w14:textId="77777777" w:rsidR="00A71D23" w:rsidRDefault="00A71D2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0C70EB" w14:textId="77777777" w:rsidR="00A71D23" w:rsidRPr="00B42DED" w:rsidRDefault="00A71D23">
    <w:pPr>
      <w:pStyle w:val="Piedepgina"/>
      <w:rPr>
        <w:lang w:val="es-CO"/>
      </w:rPr>
    </w:pPr>
    <w:r>
      <w:rPr>
        <w:lang w:val="es-CO"/>
      </w:rPr>
      <w:t>Elaborado por: Equipo Alert Room</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7103238"/>
      <w:docPartObj>
        <w:docPartGallery w:val="Page Numbers (Bottom of Page)"/>
        <w:docPartUnique/>
      </w:docPartObj>
    </w:sdtPr>
    <w:sdtEndPr>
      <w:rPr>
        <w:noProof/>
      </w:rPr>
    </w:sdtEndPr>
    <w:sdtContent>
      <w:sdt>
        <w:sdtPr>
          <w:id w:val="1555349174"/>
          <w:docPartObj>
            <w:docPartGallery w:val="Page Numbers (Bottom of Page)"/>
            <w:docPartUnique/>
          </w:docPartObj>
        </w:sdtPr>
        <w:sdtEndPr>
          <w:rPr>
            <w:noProof/>
          </w:rPr>
        </w:sdtEndPr>
        <w:sdtContent>
          <w:p w14:paraId="6C515E64" w14:textId="77777777" w:rsidR="00A71D23" w:rsidRDefault="00A71D23"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29BC" w14:textId="77777777" w:rsidR="00A71D23" w:rsidRPr="00B42DED" w:rsidRDefault="00A71D23" w:rsidP="001B3A17">
    <w:pPr>
      <w:pStyle w:val="Piedepgina"/>
      <w:rPr>
        <w:lang w:val="es-CO"/>
      </w:rPr>
    </w:pPr>
    <w:r>
      <w:rPr>
        <w:lang w:val="es-CO"/>
      </w:rPr>
      <w:t>Elaborado por: Equipo Alert Room</w:t>
    </w:r>
  </w:p>
  <w:p w14:paraId="242FFC72" w14:textId="7ECCFDA2" w:rsidR="00A71D23" w:rsidRDefault="000E7925" w:rsidP="00D94688">
    <w:pPr>
      <w:pStyle w:val="Piedepgina"/>
      <w:jc w:val="right"/>
    </w:pPr>
    <w:sdt>
      <w:sdtPr>
        <w:id w:val="-1284723433"/>
        <w:docPartObj>
          <w:docPartGallery w:val="Page Numbers (Bottom of Page)"/>
          <w:docPartUnique/>
        </w:docPartObj>
      </w:sdtPr>
      <w:sdtEndPr>
        <w:rPr>
          <w:noProof/>
        </w:rPr>
      </w:sdtEndPr>
      <w:sdtContent>
        <w:sdt>
          <w:sdtPr>
            <w:id w:val="-1366670000"/>
            <w:docPartObj>
              <w:docPartGallery w:val="Page Numbers (Bottom of Page)"/>
              <w:docPartUnique/>
            </w:docPartObj>
          </w:sdtPr>
          <w:sdtEndPr>
            <w:rPr>
              <w:noProof/>
            </w:rPr>
          </w:sdtEndPr>
          <w:sdtContent>
            <w:r w:rsidR="00A71D23" w:rsidRPr="002135FB">
              <w:rPr>
                <w:lang w:bidi="es-ES"/>
              </w:rPr>
              <w:fldChar w:fldCharType="begin"/>
            </w:r>
            <w:r w:rsidR="00A71D23" w:rsidRPr="002135FB">
              <w:rPr>
                <w:lang w:bidi="es-ES"/>
              </w:rPr>
              <w:instrText xml:space="preserve"> PAGE   \* MERGEFORMAT </w:instrText>
            </w:r>
            <w:r w:rsidR="00A71D23" w:rsidRPr="002135FB">
              <w:rPr>
                <w:lang w:bidi="es-ES"/>
              </w:rPr>
              <w:fldChar w:fldCharType="separate"/>
            </w:r>
            <w:r w:rsidR="002806E3">
              <w:rPr>
                <w:noProof/>
                <w:lang w:bidi="es-ES"/>
              </w:rPr>
              <w:t>ii</w:t>
            </w:r>
            <w:r w:rsidR="00A71D23" w:rsidRPr="002135FB">
              <w:rPr>
                <w:noProof/>
                <w:lang w:bidi="es-ES"/>
              </w:rPr>
              <w:fldChar w:fldCharType="end"/>
            </w:r>
          </w:sdtContent>
        </w:sdt>
      </w:sdtContent>
    </w:sdt>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6B7CC" w14:textId="533D411A" w:rsidR="00A71D23" w:rsidRDefault="00A71D23">
    <w:pPr>
      <w:pBdr>
        <w:top w:val="single" w:sz="8" w:space="1" w:color="F0CDA1"/>
        <w:left w:val="nil"/>
        <w:bottom w:val="nil"/>
        <w:right w:val="nil"/>
        <w:between w:val="nil"/>
      </w:pBdr>
      <w:tabs>
        <w:tab w:val="right" w:pos="10080"/>
      </w:tabs>
      <w:spacing w:line="240" w:lineRule="auto"/>
      <w:jc w:val="right"/>
      <w:rPr>
        <w:sz w:val="18"/>
        <w:szCs w:val="18"/>
      </w:rPr>
    </w:pPr>
    <w:r>
      <w:rPr>
        <w:sz w:val="18"/>
        <w:szCs w:val="18"/>
      </w:rPr>
      <w:tab/>
    </w:r>
    <w:r>
      <w:rPr>
        <w:sz w:val="18"/>
        <w:szCs w:val="18"/>
      </w:rPr>
      <w:fldChar w:fldCharType="begin"/>
    </w:r>
    <w:r>
      <w:rPr>
        <w:sz w:val="18"/>
        <w:szCs w:val="18"/>
      </w:rPr>
      <w:instrText>PAGE</w:instrText>
    </w:r>
    <w:r>
      <w:rPr>
        <w:sz w:val="18"/>
        <w:szCs w:val="18"/>
      </w:rPr>
      <w:fldChar w:fldCharType="separate"/>
    </w:r>
    <w:r w:rsidR="002806E3">
      <w:rPr>
        <w:noProof/>
        <w:sz w:val="18"/>
        <w:szCs w:val="18"/>
      </w:rPr>
      <w:t>9</w:t>
    </w:r>
    <w:r>
      <w:rPr>
        <w:sz w:val="18"/>
        <w:szCs w:val="18"/>
      </w:rPr>
      <w:fldChar w:fldCharType="end"/>
    </w:r>
  </w:p>
  <w:p w14:paraId="4075D258" w14:textId="77777777" w:rsidR="00A71D23" w:rsidRDefault="00A71D23">
    <w:pPr>
      <w:widowControl w:val="0"/>
      <w:pBdr>
        <w:top w:val="nil"/>
        <w:left w:val="nil"/>
        <w:bottom w:val="nil"/>
        <w:right w:val="nil"/>
        <w:between w:val="nil"/>
      </w:pBdr>
      <w:spacing w:line="276" w:lineRule="auto"/>
      <w:rPr>
        <w:sz w:val="18"/>
        <w:szCs w:val="18"/>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9188BD" w14:textId="029E5E70" w:rsidR="00A71D23" w:rsidRPr="00F8411A" w:rsidRDefault="00A71D23"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2806E3">
      <w:rPr>
        <w:noProof/>
        <w:lang w:bidi="es-ES"/>
      </w:rPr>
      <w:t>36</w:t>
    </w:r>
    <w:r w:rsidRPr="00F8411A">
      <w:rPr>
        <w:lang w:bidi="es-ES"/>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319A5C9D" w14:textId="77777777" w:rsidR="00A71D23" w:rsidRDefault="00A71D23"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09DFD100" w14:textId="77777777" w:rsidR="00A71D23" w:rsidRDefault="000E7925"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99987E" w14:textId="77777777" w:rsidR="000E7925" w:rsidRDefault="000E7925" w:rsidP="005A20E2">
      <w:r>
        <w:separator/>
      </w:r>
    </w:p>
    <w:p w14:paraId="3A7BF1F7" w14:textId="77777777" w:rsidR="000E7925" w:rsidRDefault="000E7925"/>
    <w:p w14:paraId="3FFE628D" w14:textId="77777777" w:rsidR="000E7925" w:rsidRDefault="000E7925" w:rsidP="009B4773"/>
    <w:p w14:paraId="1D17A28D" w14:textId="77777777" w:rsidR="000E7925" w:rsidRDefault="000E7925" w:rsidP="00513832"/>
  </w:footnote>
  <w:footnote w:type="continuationSeparator" w:id="0">
    <w:p w14:paraId="26D7DAC2" w14:textId="77777777" w:rsidR="000E7925" w:rsidRDefault="000E7925" w:rsidP="005A20E2">
      <w:r>
        <w:continuationSeparator/>
      </w:r>
    </w:p>
    <w:p w14:paraId="41F00969" w14:textId="77777777" w:rsidR="000E7925" w:rsidRDefault="000E7925"/>
    <w:p w14:paraId="30A5DF2E" w14:textId="77777777" w:rsidR="000E7925" w:rsidRDefault="000E7925" w:rsidP="009B4773"/>
    <w:p w14:paraId="666FBFF9" w14:textId="77777777" w:rsidR="000E7925" w:rsidRDefault="000E7925" w:rsidP="0051383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8C7A2" w14:textId="77777777" w:rsidR="00A71D23" w:rsidRDefault="00A71D2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EEA5E7" w14:textId="77777777" w:rsidR="00A71D23" w:rsidRDefault="00A71D23" w:rsidP="005A20E2">
    <w:pPr>
      <w:pStyle w:val="Encabezado"/>
      <w:tabs>
        <w:tab w:val="right" w:pos="11057"/>
      </w:tabs>
      <w:ind w:left="-1134" w:right="-1085"/>
    </w:pPr>
    <w:r>
      <w:rPr>
        <w:noProof/>
        <w:lang w:val="en-US"/>
      </w:rPr>
      <w:drawing>
        <wp:anchor distT="0" distB="0" distL="114300" distR="114300" simplePos="0" relativeHeight="251670528" behindDoc="1" locked="0" layoutInCell="1" allowOverlap="1" wp14:anchorId="71A07720" wp14:editId="3406F6DE">
          <wp:simplePos x="0" y="0"/>
          <wp:positionH relativeFrom="page">
            <wp:align>center</wp:align>
          </wp:positionH>
          <wp:positionV relativeFrom="page">
            <wp:align>center</wp:align>
          </wp:positionV>
          <wp:extent cx="7132320" cy="9427464"/>
          <wp:effectExtent l="0" t="0" r="0" b="2540"/>
          <wp:wrapNone/>
          <wp:docPr id="175" name="Imagen 175" descr="Mujer con portátil y documentos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ttyImages-731742045_super.jpg"/>
                  <pic:cNvPicPr preferRelativeResize="0"/>
                </pic:nvPicPr>
                <pic:blipFill rotWithShape="1">
                  <a:blip r:embed="rId1">
                    <a:extLst>
                      <a:ext uri="{28A0092B-C50C-407E-A947-70E740481C1C}">
                        <a14:useLocalDpi xmlns:a14="http://schemas.microsoft.com/office/drawing/2010/main" val="0"/>
                      </a:ext>
                    </a:extLst>
                  </a:blip>
                  <a:srcRect l="37008" t="5698" r="27787" b="24543"/>
                  <a:stretch/>
                </pic:blipFill>
                <pic:spPr bwMode="auto">
                  <a:xfrm>
                    <a:off x="0" y="0"/>
                    <a:ext cx="7132320"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F616A" w14:textId="77777777" w:rsidR="00A71D23" w:rsidRDefault="00A71D2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A540D" w14:textId="77777777" w:rsidR="00A71D23" w:rsidRDefault="00A71D23">
    <w:r>
      <w:rPr>
        <w:noProof/>
        <w:lang w:val="en-US"/>
      </w:rPr>
      <w:drawing>
        <wp:anchor distT="0" distB="0" distL="114300" distR="114300" simplePos="0" relativeHeight="251675648" behindDoc="1" locked="0" layoutInCell="1" allowOverlap="1" wp14:anchorId="0A398063" wp14:editId="5AFF125B">
          <wp:simplePos x="0" y="0"/>
          <wp:positionH relativeFrom="page">
            <wp:posOffset>347345</wp:posOffset>
          </wp:positionH>
          <wp:positionV relativeFrom="page">
            <wp:align>center</wp:align>
          </wp:positionV>
          <wp:extent cx="3300984" cy="9427464"/>
          <wp:effectExtent l="0" t="0" r="0" b="2540"/>
          <wp:wrapNone/>
          <wp:docPr id="176" name="Imagen 176" descr="Mujer con algunos doc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47115" t="11270" r="35057" b="12436"/>
                  <a:stretch/>
                </pic:blipFill>
                <pic:spPr bwMode="auto">
                  <a:xfrm flipH="1">
                    <a:off x="0" y="0"/>
                    <a:ext cx="3300984"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38F19" w14:textId="77777777" w:rsidR="00A71D23" w:rsidRDefault="00A71D23">
    <w:pPr>
      <w:pBdr>
        <w:top w:val="nil"/>
        <w:left w:val="nil"/>
        <w:bottom w:val="nil"/>
        <w:right w:val="nil"/>
        <w:between w:val="nil"/>
      </w:pBdr>
      <w:jc w:val="center"/>
      <w:rPr>
        <w:rFonts w:ascii="Gill Sans" w:eastAsia="Gill Sans" w:hAnsi="Gill Sans" w:cs="Gill Sans"/>
        <w:b/>
        <w:smallCaps/>
        <w:color w:val="107082"/>
        <w:sz w:val="28"/>
        <w:szCs w:val="28"/>
      </w:rPr>
    </w:pPr>
    <w:r>
      <w:rPr>
        <w:rFonts w:ascii="Gill Sans" w:eastAsia="Gill Sans" w:hAnsi="Gill Sans" w:cs="Gill Sans"/>
        <w:b/>
        <w:smallCaps/>
        <w:noProof/>
        <w:color w:val="107082"/>
        <w:sz w:val="28"/>
        <w:szCs w:val="28"/>
        <w:lang w:val="en-US"/>
      </w:rPr>
      <w:drawing>
        <wp:inline distT="0" distB="0" distL="0" distR="0" wp14:anchorId="06701656" wp14:editId="15159C97">
          <wp:extent cx="1069220" cy="425333"/>
          <wp:effectExtent l="0" t="0" r="0" b="0"/>
          <wp:docPr id="1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069220" cy="425333"/>
                  </a:xfrm>
                  <a:prstGeom prst="rect">
                    <a:avLst/>
                  </a:prstGeom>
                  <a:ln/>
                </pic:spPr>
              </pic:pic>
            </a:graphicData>
          </a:graphic>
        </wp:inline>
      </w:drawing>
    </w:r>
    <w:r>
      <w:rPr>
        <w:rFonts w:ascii="Gill Sans" w:eastAsia="Gill Sans" w:hAnsi="Gill Sans" w:cs="Gill Sans"/>
        <w:b/>
        <w:smallCaps/>
        <w:noProof/>
        <w:color w:val="107082"/>
        <w:sz w:val="28"/>
        <w:szCs w:val="28"/>
        <w:lang w:val="en-US"/>
      </w:rPr>
      <mc:AlternateContent>
        <mc:Choice Requires="wps">
          <w:drawing>
            <wp:anchor distT="0" distB="0" distL="0" distR="0" simplePos="0" relativeHeight="251679744" behindDoc="1" locked="0" layoutInCell="1" hidden="0" allowOverlap="1" wp14:anchorId="7924FAEF" wp14:editId="1ABB97DD">
              <wp:simplePos x="0" y="0"/>
              <wp:positionH relativeFrom="page">
                <wp:posOffset>0</wp:posOffset>
              </wp:positionH>
              <wp:positionV relativeFrom="page">
                <wp:posOffset>0</wp:posOffset>
              </wp:positionV>
              <wp:extent cx="10677525" cy="1005840"/>
              <wp:effectExtent l="0" t="0" r="9525" b="3810"/>
              <wp:wrapNone/>
              <wp:docPr id="173" name="Cuadro de texto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rgbClr val="F0CDA1">
                          <a:alpha val="50000"/>
                        </a:srgbClr>
                      </a:solidFill>
                      <a:ln w="9525">
                        <a:noFill/>
                        <a:miter lim="800000"/>
                        <a:headEnd/>
                        <a:tailEnd/>
                      </a:ln>
                    </wps:spPr>
                    <wps:txbx>
                      <w:txbxContent>
                        <w:p w14:paraId="3424053F" w14:textId="77777777" w:rsidR="00A71D23" w:rsidRDefault="00A71D23" w:rsidP="00D64618"/>
                      </w:txbxContent>
                    </wps:txbx>
                    <wps:bodyPr rot="0" vert="horz" wrap="square" lIns="720000" tIns="288000" rIns="91440" bIns="45720" anchor="ctr" anchorCtr="0">
                      <a:noAutofit/>
                    </wps:bodyPr>
                  </wps:wsp>
                </a:graphicData>
              </a:graphic>
            </wp:anchor>
          </w:drawing>
        </mc:Choice>
        <mc:Fallback>
          <w:pict>
            <v:shapetype w14:anchorId="7924FAEF" id="_x0000_t202" coordsize="21600,21600" o:spt="202" path="m,l,21600r21600,l21600,xe">
              <v:stroke joinstyle="miter"/>
              <v:path gradientshapeok="t" o:connecttype="rect"/>
            </v:shapetype>
            <v:shape id="Cuadro de texto 173" o:spid="_x0000_s1075" type="#_x0000_t202" style="position:absolute;left:0;text-align:left;margin-left:0;margin-top:0;width:840.75pt;height:79.2pt;z-index:-25163673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" fillcolor="#f0cda1" stroked="f">
              <v:fill opacity="32896f"/>
              <v:textbox inset="20mm,8mm">
                <w:txbxContent>
                  <w:p w14:paraId="3424053F" w14:textId="77777777" w:rsidR="00A71D23" w:rsidRDefault="00A71D23" w:rsidP="00D64618"/>
                </w:txbxContent>
              </v:textbox>
              <w10:wrap anchorx="page" anchory="page"/>
            </v:shape>
          </w:pict>
        </mc:Fallback>
      </mc:AlternateContent>
    </w:r>
  </w:p>
  <w:p w14:paraId="66858A1F" w14:textId="77777777" w:rsidR="00A71D23" w:rsidRDefault="00A71D23">
    <w:pPr>
      <w:pBdr>
        <w:top w:val="nil"/>
        <w:left w:val="nil"/>
        <w:bottom w:val="nil"/>
        <w:right w:val="nil"/>
        <w:between w:val="nil"/>
      </w:pBdr>
      <w:rPr>
        <w:i/>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1" w15:restartNumberingAfterBreak="0">
    <w:nsid w:val="002C512F"/>
    <w:multiLevelType w:val="multilevel"/>
    <w:tmpl w:val="91D07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95CA4"/>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9662E02"/>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E2403D"/>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FA298E"/>
    <w:multiLevelType w:val="multilevel"/>
    <w:tmpl w:val="E03844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2574313"/>
    <w:multiLevelType w:val="hybridMultilevel"/>
    <w:tmpl w:val="39E2E1F8"/>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0759A"/>
    <w:multiLevelType w:val="hybridMultilevel"/>
    <w:tmpl w:val="4FB43DB2"/>
    <w:lvl w:ilvl="0" w:tplc="3D70490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577DA2"/>
    <w:multiLevelType w:val="multilevel"/>
    <w:tmpl w:val="153E2D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4A94E6C"/>
    <w:multiLevelType w:val="hybridMultilevel"/>
    <w:tmpl w:val="7E120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C46972"/>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63E7CFB"/>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833D2B"/>
    <w:multiLevelType w:val="multilevel"/>
    <w:tmpl w:val="A9FCA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0FA4A52"/>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555761C"/>
    <w:multiLevelType w:val="hybridMultilevel"/>
    <w:tmpl w:val="E834B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087718"/>
    <w:multiLevelType w:val="multilevel"/>
    <w:tmpl w:val="616A76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451574C"/>
    <w:multiLevelType w:val="multilevel"/>
    <w:tmpl w:val="A28AF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49D35D9"/>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DE6CEC"/>
    <w:multiLevelType w:val="multilevel"/>
    <w:tmpl w:val="E3642B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5A5464C"/>
    <w:multiLevelType w:val="hybridMultilevel"/>
    <w:tmpl w:val="C57A9400"/>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8467AC"/>
    <w:multiLevelType w:val="hybridMultilevel"/>
    <w:tmpl w:val="39E2E1F8"/>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3508E4"/>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BF6B34"/>
    <w:multiLevelType w:val="multilevel"/>
    <w:tmpl w:val="EDC05C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E2D4DE8"/>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8730A8"/>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06163C2"/>
    <w:multiLevelType w:val="hybridMultilevel"/>
    <w:tmpl w:val="39E2E1F8"/>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E05183"/>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22396F"/>
    <w:multiLevelType w:val="multilevel"/>
    <w:tmpl w:val="1E50367E"/>
    <w:lvl w:ilvl="0">
      <w:start w:val="1"/>
      <w:numFmt w:val="decimal"/>
      <w:lvlText w:val="%1."/>
      <w:lvlJc w:val="left"/>
      <w:pPr>
        <w:ind w:left="1080" w:hanging="72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BB047A3"/>
    <w:multiLevelType w:val="multilevel"/>
    <w:tmpl w:val="E230F3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CB2540A"/>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D848C2"/>
    <w:multiLevelType w:val="multilevel"/>
    <w:tmpl w:val="D9FAD6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208756A"/>
    <w:multiLevelType w:val="hybridMultilevel"/>
    <w:tmpl w:val="5CB8785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844CB9"/>
    <w:multiLevelType w:val="multilevel"/>
    <w:tmpl w:val="612C4E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D101D07"/>
    <w:multiLevelType w:val="hybridMultilevel"/>
    <w:tmpl w:val="C57A9400"/>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2A5022"/>
    <w:multiLevelType w:val="multilevel"/>
    <w:tmpl w:val="F3CC66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9"/>
  </w:num>
  <w:num w:numId="3">
    <w:abstractNumId w:val="15"/>
  </w:num>
  <w:num w:numId="4">
    <w:abstractNumId w:val="3"/>
  </w:num>
  <w:num w:numId="5">
    <w:abstractNumId w:val="19"/>
  </w:num>
  <w:num w:numId="6">
    <w:abstractNumId w:val="2"/>
  </w:num>
  <w:num w:numId="7">
    <w:abstractNumId w:val="32"/>
  </w:num>
  <w:num w:numId="8">
    <w:abstractNumId w:val="0"/>
  </w:num>
  <w:num w:numId="9">
    <w:abstractNumId w:val="12"/>
  </w:num>
  <w:num w:numId="10">
    <w:abstractNumId w:val="38"/>
  </w:num>
  <w:num w:numId="11">
    <w:abstractNumId w:val="25"/>
  </w:num>
  <w:num w:numId="12">
    <w:abstractNumId w:val="6"/>
  </w:num>
  <w:num w:numId="13">
    <w:abstractNumId w:val="35"/>
  </w:num>
  <w:num w:numId="14">
    <w:abstractNumId w:val="7"/>
  </w:num>
  <w:num w:numId="15">
    <w:abstractNumId w:val="29"/>
  </w:num>
  <w:num w:numId="16">
    <w:abstractNumId w:val="31"/>
  </w:num>
  <w:num w:numId="17">
    <w:abstractNumId w:val="18"/>
  </w:num>
  <w:num w:numId="18">
    <w:abstractNumId w:val="22"/>
  </w:num>
  <w:num w:numId="19">
    <w:abstractNumId w:val="17"/>
  </w:num>
  <w:num w:numId="20">
    <w:abstractNumId w:val="10"/>
  </w:num>
  <w:num w:numId="21">
    <w:abstractNumId w:val="37"/>
  </w:num>
  <w:num w:numId="22">
    <w:abstractNumId w:val="13"/>
  </w:num>
  <w:num w:numId="23">
    <w:abstractNumId w:val="28"/>
  </w:num>
  <w:num w:numId="24">
    <w:abstractNumId w:val="5"/>
  </w:num>
  <w:num w:numId="25">
    <w:abstractNumId w:val="9"/>
  </w:num>
  <w:num w:numId="26">
    <w:abstractNumId w:val="30"/>
  </w:num>
  <w:num w:numId="27">
    <w:abstractNumId w:val="14"/>
  </w:num>
  <w:num w:numId="28">
    <w:abstractNumId w:val="26"/>
  </w:num>
  <w:num w:numId="29">
    <w:abstractNumId w:val="27"/>
  </w:num>
  <w:num w:numId="30">
    <w:abstractNumId w:val="16"/>
  </w:num>
  <w:num w:numId="31">
    <w:abstractNumId w:val="33"/>
  </w:num>
  <w:num w:numId="32">
    <w:abstractNumId w:val="8"/>
  </w:num>
  <w:num w:numId="33">
    <w:abstractNumId w:val="1"/>
  </w:num>
  <w:num w:numId="34">
    <w:abstractNumId w:val="36"/>
  </w:num>
  <w:num w:numId="35">
    <w:abstractNumId w:val="34"/>
  </w:num>
  <w:num w:numId="36">
    <w:abstractNumId w:val="20"/>
  </w:num>
  <w:num w:numId="37">
    <w:abstractNumId w:val="21"/>
  </w:num>
  <w:num w:numId="38">
    <w:abstractNumId w:val="40"/>
  </w:num>
  <w:num w:numId="39">
    <w:abstractNumId w:val="11"/>
  </w:num>
  <w:num w:numId="40">
    <w:abstractNumId w:val="23"/>
  </w:num>
  <w:num w:numId="41">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3E1"/>
    <w:rsid w:val="0000092E"/>
    <w:rsid w:val="00012A83"/>
    <w:rsid w:val="00017C3C"/>
    <w:rsid w:val="00020B90"/>
    <w:rsid w:val="00021F2E"/>
    <w:rsid w:val="00023F87"/>
    <w:rsid w:val="00024324"/>
    <w:rsid w:val="00026EAE"/>
    <w:rsid w:val="000275EA"/>
    <w:rsid w:val="0003123C"/>
    <w:rsid w:val="00032A10"/>
    <w:rsid w:val="000379BA"/>
    <w:rsid w:val="000433CB"/>
    <w:rsid w:val="00043FFE"/>
    <w:rsid w:val="00044074"/>
    <w:rsid w:val="0004430C"/>
    <w:rsid w:val="0005128B"/>
    <w:rsid w:val="00051F9E"/>
    <w:rsid w:val="00054C5D"/>
    <w:rsid w:val="00057D6C"/>
    <w:rsid w:val="000602DF"/>
    <w:rsid w:val="00061596"/>
    <w:rsid w:val="0006230C"/>
    <w:rsid w:val="00065503"/>
    <w:rsid w:val="00066DE2"/>
    <w:rsid w:val="00072AC1"/>
    <w:rsid w:val="00077931"/>
    <w:rsid w:val="00080FAC"/>
    <w:rsid w:val="00081776"/>
    <w:rsid w:val="00084E91"/>
    <w:rsid w:val="00086E47"/>
    <w:rsid w:val="000900B6"/>
    <w:rsid w:val="000904CB"/>
    <w:rsid w:val="000912C8"/>
    <w:rsid w:val="00097B38"/>
    <w:rsid w:val="000A2E1D"/>
    <w:rsid w:val="000A649E"/>
    <w:rsid w:val="000A7626"/>
    <w:rsid w:val="000A7A51"/>
    <w:rsid w:val="000B0BDB"/>
    <w:rsid w:val="000B2910"/>
    <w:rsid w:val="000B33C3"/>
    <w:rsid w:val="000B5DA2"/>
    <w:rsid w:val="000B6148"/>
    <w:rsid w:val="000C1C28"/>
    <w:rsid w:val="000C2494"/>
    <w:rsid w:val="000C5872"/>
    <w:rsid w:val="000D2848"/>
    <w:rsid w:val="000D3894"/>
    <w:rsid w:val="000D3AB4"/>
    <w:rsid w:val="000D62F1"/>
    <w:rsid w:val="000E0979"/>
    <w:rsid w:val="000E1544"/>
    <w:rsid w:val="000E4607"/>
    <w:rsid w:val="000E4AD7"/>
    <w:rsid w:val="000E770F"/>
    <w:rsid w:val="000E7925"/>
    <w:rsid w:val="000F09D5"/>
    <w:rsid w:val="000F21FC"/>
    <w:rsid w:val="000F3DE3"/>
    <w:rsid w:val="000F6E5D"/>
    <w:rsid w:val="0010556F"/>
    <w:rsid w:val="00110D35"/>
    <w:rsid w:val="001155CE"/>
    <w:rsid w:val="00120179"/>
    <w:rsid w:val="001225D9"/>
    <w:rsid w:val="00122B7F"/>
    <w:rsid w:val="00124370"/>
    <w:rsid w:val="00132DAC"/>
    <w:rsid w:val="00135611"/>
    <w:rsid w:val="00145C4C"/>
    <w:rsid w:val="0015339F"/>
    <w:rsid w:val="00157370"/>
    <w:rsid w:val="00160306"/>
    <w:rsid w:val="00160392"/>
    <w:rsid w:val="001639EC"/>
    <w:rsid w:val="00164282"/>
    <w:rsid w:val="00174655"/>
    <w:rsid w:val="00175722"/>
    <w:rsid w:val="00182AF0"/>
    <w:rsid w:val="00183F62"/>
    <w:rsid w:val="0018425C"/>
    <w:rsid w:val="001919D5"/>
    <w:rsid w:val="00197A38"/>
    <w:rsid w:val="001A5429"/>
    <w:rsid w:val="001A636A"/>
    <w:rsid w:val="001B1DAF"/>
    <w:rsid w:val="001B3A17"/>
    <w:rsid w:val="001B7748"/>
    <w:rsid w:val="001C7F44"/>
    <w:rsid w:val="001D1C22"/>
    <w:rsid w:val="001D1F6C"/>
    <w:rsid w:val="001D4373"/>
    <w:rsid w:val="001D4C2D"/>
    <w:rsid w:val="001D67CF"/>
    <w:rsid w:val="001D74C9"/>
    <w:rsid w:val="001E11F1"/>
    <w:rsid w:val="001E1E58"/>
    <w:rsid w:val="001F40EA"/>
    <w:rsid w:val="001F5E9D"/>
    <w:rsid w:val="00205ACD"/>
    <w:rsid w:val="00206719"/>
    <w:rsid w:val="00212B1B"/>
    <w:rsid w:val="00232004"/>
    <w:rsid w:val="0023424E"/>
    <w:rsid w:val="002355F3"/>
    <w:rsid w:val="00237E5C"/>
    <w:rsid w:val="00240312"/>
    <w:rsid w:val="00247B17"/>
    <w:rsid w:val="00247B1E"/>
    <w:rsid w:val="00252E4A"/>
    <w:rsid w:val="0025483C"/>
    <w:rsid w:val="00262B07"/>
    <w:rsid w:val="002642A8"/>
    <w:rsid w:val="00265160"/>
    <w:rsid w:val="0026637B"/>
    <w:rsid w:val="00271E45"/>
    <w:rsid w:val="00273FFE"/>
    <w:rsid w:val="00277907"/>
    <w:rsid w:val="002806E3"/>
    <w:rsid w:val="002848C4"/>
    <w:rsid w:val="0028777E"/>
    <w:rsid w:val="00290F2B"/>
    <w:rsid w:val="00292AC2"/>
    <w:rsid w:val="0029406B"/>
    <w:rsid w:val="00296C10"/>
    <w:rsid w:val="0029760A"/>
    <w:rsid w:val="002A137B"/>
    <w:rsid w:val="002A2286"/>
    <w:rsid w:val="002B23F2"/>
    <w:rsid w:val="002B3CF8"/>
    <w:rsid w:val="002B425C"/>
    <w:rsid w:val="002C2215"/>
    <w:rsid w:val="002C2B98"/>
    <w:rsid w:val="002C2C53"/>
    <w:rsid w:val="002C5CD9"/>
    <w:rsid w:val="002D0AAF"/>
    <w:rsid w:val="002D3DC2"/>
    <w:rsid w:val="002E75D1"/>
    <w:rsid w:val="002E7D08"/>
    <w:rsid w:val="002E7E6C"/>
    <w:rsid w:val="0031130D"/>
    <w:rsid w:val="00314A6F"/>
    <w:rsid w:val="003223FB"/>
    <w:rsid w:val="00324805"/>
    <w:rsid w:val="0033055B"/>
    <w:rsid w:val="003311F8"/>
    <w:rsid w:val="00334306"/>
    <w:rsid w:val="00334394"/>
    <w:rsid w:val="003343BA"/>
    <w:rsid w:val="00345880"/>
    <w:rsid w:val="00347AF5"/>
    <w:rsid w:val="00357421"/>
    <w:rsid w:val="00360F98"/>
    <w:rsid w:val="00362478"/>
    <w:rsid w:val="00364DD9"/>
    <w:rsid w:val="00366FA3"/>
    <w:rsid w:val="003720BB"/>
    <w:rsid w:val="003739BA"/>
    <w:rsid w:val="00374421"/>
    <w:rsid w:val="0037458B"/>
    <w:rsid w:val="00375D77"/>
    <w:rsid w:val="00376971"/>
    <w:rsid w:val="00376A69"/>
    <w:rsid w:val="00385B9D"/>
    <w:rsid w:val="00385D4D"/>
    <w:rsid w:val="00392EAF"/>
    <w:rsid w:val="003A1AC1"/>
    <w:rsid w:val="003A51A5"/>
    <w:rsid w:val="003B2CFE"/>
    <w:rsid w:val="003B5758"/>
    <w:rsid w:val="003C0114"/>
    <w:rsid w:val="003C13F0"/>
    <w:rsid w:val="003C6E3D"/>
    <w:rsid w:val="003D04F0"/>
    <w:rsid w:val="003D59A7"/>
    <w:rsid w:val="003D6A0D"/>
    <w:rsid w:val="003E041F"/>
    <w:rsid w:val="003E068F"/>
    <w:rsid w:val="003E0FB3"/>
    <w:rsid w:val="003E78A7"/>
    <w:rsid w:val="003F0714"/>
    <w:rsid w:val="003F13B0"/>
    <w:rsid w:val="003F5F4A"/>
    <w:rsid w:val="003F641C"/>
    <w:rsid w:val="003F7258"/>
    <w:rsid w:val="00400698"/>
    <w:rsid w:val="00403423"/>
    <w:rsid w:val="00403B5B"/>
    <w:rsid w:val="00413FC2"/>
    <w:rsid w:val="004211AF"/>
    <w:rsid w:val="00421412"/>
    <w:rsid w:val="00421BF0"/>
    <w:rsid w:val="00423A18"/>
    <w:rsid w:val="0042540D"/>
    <w:rsid w:val="00425709"/>
    <w:rsid w:val="004262DD"/>
    <w:rsid w:val="0042646F"/>
    <w:rsid w:val="0043304E"/>
    <w:rsid w:val="00435096"/>
    <w:rsid w:val="00435B03"/>
    <w:rsid w:val="00440BF7"/>
    <w:rsid w:val="004411FB"/>
    <w:rsid w:val="00443212"/>
    <w:rsid w:val="00443421"/>
    <w:rsid w:val="00447C03"/>
    <w:rsid w:val="004567E6"/>
    <w:rsid w:val="0046279E"/>
    <w:rsid w:val="00473502"/>
    <w:rsid w:val="00474A84"/>
    <w:rsid w:val="00482918"/>
    <w:rsid w:val="00491098"/>
    <w:rsid w:val="00493EC0"/>
    <w:rsid w:val="00495909"/>
    <w:rsid w:val="0049781E"/>
    <w:rsid w:val="004A0F55"/>
    <w:rsid w:val="004A3042"/>
    <w:rsid w:val="004A4D8C"/>
    <w:rsid w:val="004A4DD8"/>
    <w:rsid w:val="004B0FF2"/>
    <w:rsid w:val="004B13E2"/>
    <w:rsid w:val="004B5251"/>
    <w:rsid w:val="004C16B6"/>
    <w:rsid w:val="004C1F0A"/>
    <w:rsid w:val="004C4627"/>
    <w:rsid w:val="004C7B3E"/>
    <w:rsid w:val="004D2388"/>
    <w:rsid w:val="004D342D"/>
    <w:rsid w:val="00502CC3"/>
    <w:rsid w:val="0050309F"/>
    <w:rsid w:val="005101F1"/>
    <w:rsid w:val="00513832"/>
    <w:rsid w:val="005160F7"/>
    <w:rsid w:val="00516695"/>
    <w:rsid w:val="00526C37"/>
    <w:rsid w:val="0053017F"/>
    <w:rsid w:val="0053060B"/>
    <w:rsid w:val="005329DE"/>
    <w:rsid w:val="00533047"/>
    <w:rsid w:val="005379A9"/>
    <w:rsid w:val="00541067"/>
    <w:rsid w:val="00550646"/>
    <w:rsid w:val="0055124A"/>
    <w:rsid w:val="00556C9A"/>
    <w:rsid w:val="00556EBD"/>
    <w:rsid w:val="005578FB"/>
    <w:rsid w:val="00560299"/>
    <w:rsid w:val="005619B1"/>
    <w:rsid w:val="00563A1B"/>
    <w:rsid w:val="0056598E"/>
    <w:rsid w:val="00567BB7"/>
    <w:rsid w:val="00576122"/>
    <w:rsid w:val="00577B45"/>
    <w:rsid w:val="00582502"/>
    <w:rsid w:val="005825D7"/>
    <w:rsid w:val="00586402"/>
    <w:rsid w:val="005919AF"/>
    <w:rsid w:val="00591ECA"/>
    <w:rsid w:val="00594DE0"/>
    <w:rsid w:val="00597736"/>
    <w:rsid w:val="005A20E2"/>
    <w:rsid w:val="005A7C11"/>
    <w:rsid w:val="005B5B61"/>
    <w:rsid w:val="005B6A1A"/>
    <w:rsid w:val="005C00F0"/>
    <w:rsid w:val="005C3A09"/>
    <w:rsid w:val="005C7835"/>
    <w:rsid w:val="005D0624"/>
    <w:rsid w:val="005D2146"/>
    <w:rsid w:val="005D2BC6"/>
    <w:rsid w:val="005D783E"/>
    <w:rsid w:val="005E131E"/>
    <w:rsid w:val="005E45ED"/>
    <w:rsid w:val="005E5B95"/>
    <w:rsid w:val="005F5A54"/>
    <w:rsid w:val="005F6388"/>
    <w:rsid w:val="00603D36"/>
    <w:rsid w:val="006050AC"/>
    <w:rsid w:val="00606577"/>
    <w:rsid w:val="00610276"/>
    <w:rsid w:val="00614293"/>
    <w:rsid w:val="00614452"/>
    <w:rsid w:val="0061447C"/>
    <w:rsid w:val="00614A79"/>
    <w:rsid w:val="006167F3"/>
    <w:rsid w:val="00620F35"/>
    <w:rsid w:val="00622782"/>
    <w:rsid w:val="00626999"/>
    <w:rsid w:val="006329E1"/>
    <w:rsid w:val="00633E73"/>
    <w:rsid w:val="00643442"/>
    <w:rsid w:val="00647428"/>
    <w:rsid w:val="00655308"/>
    <w:rsid w:val="00664450"/>
    <w:rsid w:val="0067025D"/>
    <w:rsid w:val="00670EB1"/>
    <w:rsid w:val="00672BB0"/>
    <w:rsid w:val="00677ABD"/>
    <w:rsid w:val="006802FA"/>
    <w:rsid w:val="006804C8"/>
    <w:rsid w:val="006833BC"/>
    <w:rsid w:val="00684597"/>
    <w:rsid w:val="006903C5"/>
    <w:rsid w:val="00692767"/>
    <w:rsid w:val="006936EB"/>
    <w:rsid w:val="006959B6"/>
    <w:rsid w:val="006B2383"/>
    <w:rsid w:val="006C0CAE"/>
    <w:rsid w:val="006C54A7"/>
    <w:rsid w:val="006C5AC2"/>
    <w:rsid w:val="006D0144"/>
    <w:rsid w:val="006D3F49"/>
    <w:rsid w:val="006D510F"/>
    <w:rsid w:val="006D7CF6"/>
    <w:rsid w:val="006E1831"/>
    <w:rsid w:val="006E3FC8"/>
    <w:rsid w:val="006E51FB"/>
    <w:rsid w:val="006E523A"/>
    <w:rsid w:val="006F35BA"/>
    <w:rsid w:val="00701F28"/>
    <w:rsid w:val="00703346"/>
    <w:rsid w:val="007049F1"/>
    <w:rsid w:val="00707756"/>
    <w:rsid w:val="0071336D"/>
    <w:rsid w:val="007157EF"/>
    <w:rsid w:val="00724D21"/>
    <w:rsid w:val="0073084F"/>
    <w:rsid w:val="0073095E"/>
    <w:rsid w:val="00730BAF"/>
    <w:rsid w:val="00730BC3"/>
    <w:rsid w:val="007320D8"/>
    <w:rsid w:val="00735046"/>
    <w:rsid w:val="0073670F"/>
    <w:rsid w:val="00740FCE"/>
    <w:rsid w:val="00752FA1"/>
    <w:rsid w:val="00753E67"/>
    <w:rsid w:val="00754A26"/>
    <w:rsid w:val="00754E98"/>
    <w:rsid w:val="0076219A"/>
    <w:rsid w:val="00762D72"/>
    <w:rsid w:val="007633EA"/>
    <w:rsid w:val="00770649"/>
    <w:rsid w:val="00777C3A"/>
    <w:rsid w:val="007815CD"/>
    <w:rsid w:val="00791717"/>
    <w:rsid w:val="0079677C"/>
    <w:rsid w:val="00797455"/>
    <w:rsid w:val="007979C9"/>
    <w:rsid w:val="007A0484"/>
    <w:rsid w:val="007A5E86"/>
    <w:rsid w:val="007B14B3"/>
    <w:rsid w:val="007B17C4"/>
    <w:rsid w:val="007B1F5A"/>
    <w:rsid w:val="007B3AB6"/>
    <w:rsid w:val="007B54F3"/>
    <w:rsid w:val="007B5AFF"/>
    <w:rsid w:val="007C136F"/>
    <w:rsid w:val="007C273A"/>
    <w:rsid w:val="007C3751"/>
    <w:rsid w:val="007C59F3"/>
    <w:rsid w:val="007C5AF4"/>
    <w:rsid w:val="007C5C33"/>
    <w:rsid w:val="007C6F03"/>
    <w:rsid w:val="007D53B7"/>
    <w:rsid w:val="007D5767"/>
    <w:rsid w:val="007E13CD"/>
    <w:rsid w:val="007F30FF"/>
    <w:rsid w:val="007F66DD"/>
    <w:rsid w:val="007F793B"/>
    <w:rsid w:val="008030CB"/>
    <w:rsid w:val="00807B66"/>
    <w:rsid w:val="00810816"/>
    <w:rsid w:val="00810DF6"/>
    <w:rsid w:val="008112B9"/>
    <w:rsid w:val="00813EC8"/>
    <w:rsid w:val="00817F8C"/>
    <w:rsid w:val="00825B01"/>
    <w:rsid w:val="00826255"/>
    <w:rsid w:val="0083025A"/>
    <w:rsid w:val="0083264A"/>
    <w:rsid w:val="0083428B"/>
    <w:rsid w:val="00836782"/>
    <w:rsid w:val="008429D8"/>
    <w:rsid w:val="00861746"/>
    <w:rsid w:val="00866AF1"/>
    <w:rsid w:val="00870B66"/>
    <w:rsid w:val="0087226F"/>
    <w:rsid w:val="00876718"/>
    <w:rsid w:val="00876F99"/>
    <w:rsid w:val="008770AF"/>
    <w:rsid w:val="00877A44"/>
    <w:rsid w:val="008820B3"/>
    <w:rsid w:val="008842A4"/>
    <w:rsid w:val="00886169"/>
    <w:rsid w:val="0089222B"/>
    <w:rsid w:val="008925FC"/>
    <w:rsid w:val="00894455"/>
    <w:rsid w:val="00894DB2"/>
    <w:rsid w:val="008965F6"/>
    <w:rsid w:val="008A2B5E"/>
    <w:rsid w:val="008B7171"/>
    <w:rsid w:val="008C1D90"/>
    <w:rsid w:val="008C79F1"/>
    <w:rsid w:val="008D3386"/>
    <w:rsid w:val="008D3518"/>
    <w:rsid w:val="008E0088"/>
    <w:rsid w:val="008E2B6B"/>
    <w:rsid w:val="008E6377"/>
    <w:rsid w:val="008F00C1"/>
    <w:rsid w:val="008F0ABB"/>
    <w:rsid w:val="008F4B15"/>
    <w:rsid w:val="008F4F4B"/>
    <w:rsid w:val="008F704C"/>
    <w:rsid w:val="0090206C"/>
    <w:rsid w:val="00902998"/>
    <w:rsid w:val="0090341C"/>
    <w:rsid w:val="0090716A"/>
    <w:rsid w:val="00911CD0"/>
    <w:rsid w:val="00912C1B"/>
    <w:rsid w:val="00917A5D"/>
    <w:rsid w:val="0092125E"/>
    <w:rsid w:val="009220C7"/>
    <w:rsid w:val="00924319"/>
    <w:rsid w:val="00927633"/>
    <w:rsid w:val="00930744"/>
    <w:rsid w:val="009321F9"/>
    <w:rsid w:val="00935ED5"/>
    <w:rsid w:val="00945C49"/>
    <w:rsid w:val="009528FE"/>
    <w:rsid w:val="00952A7A"/>
    <w:rsid w:val="00956A83"/>
    <w:rsid w:val="00963F19"/>
    <w:rsid w:val="00965A0B"/>
    <w:rsid w:val="00965E69"/>
    <w:rsid w:val="00974BF8"/>
    <w:rsid w:val="00980C27"/>
    <w:rsid w:val="00995140"/>
    <w:rsid w:val="00996FCE"/>
    <w:rsid w:val="009A2B3D"/>
    <w:rsid w:val="009A3B33"/>
    <w:rsid w:val="009A45A0"/>
    <w:rsid w:val="009B35B5"/>
    <w:rsid w:val="009B4773"/>
    <w:rsid w:val="009C018F"/>
    <w:rsid w:val="009C03BE"/>
    <w:rsid w:val="009C7291"/>
    <w:rsid w:val="009D2443"/>
    <w:rsid w:val="009D2556"/>
    <w:rsid w:val="009D7D94"/>
    <w:rsid w:val="009E55E1"/>
    <w:rsid w:val="009E5A29"/>
    <w:rsid w:val="009F177E"/>
    <w:rsid w:val="009F2CBD"/>
    <w:rsid w:val="00A01887"/>
    <w:rsid w:val="00A01938"/>
    <w:rsid w:val="00A06F99"/>
    <w:rsid w:val="00A147F1"/>
    <w:rsid w:val="00A239CD"/>
    <w:rsid w:val="00A259F4"/>
    <w:rsid w:val="00A34F68"/>
    <w:rsid w:val="00A440CD"/>
    <w:rsid w:val="00A44856"/>
    <w:rsid w:val="00A44EEF"/>
    <w:rsid w:val="00A55B80"/>
    <w:rsid w:val="00A5708E"/>
    <w:rsid w:val="00A57462"/>
    <w:rsid w:val="00A630FD"/>
    <w:rsid w:val="00A63BE3"/>
    <w:rsid w:val="00A67C41"/>
    <w:rsid w:val="00A71D23"/>
    <w:rsid w:val="00A7299D"/>
    <w:rsid w:val="00A74550"/>
    <w:rsid w:val="00A74908"/>
    <w:rsid w:val="00A7797F"/>
    <w:rsid w:val="00A85A23"/>
    <w:rsid w:val="00A86EC3"/>
    <w:rsid w:val="00A9020A"/>
    <w:rsid w:val="00A91213"/>
    <w:rsid w:val="00A95A89"/>
    <w:rsid w:val="00A960DC"/>
    <w:rsid w:val="00A9621B"/>
    <w:rsid w:val="00AA29B1"/>
    <w:rsid w:val="00AA4161"/>
    <w:rsid w:val="00AA4322"/>
    <w:rsid w:val="00AA54BC"/>
    <w:rsid w:val="00AA66D7"/>
    <w:rsid w:val="00AA732D"/>
    <w:rsid w:val="00AB26C7"/>
    <w:rsid w:val="00AC23FE"/>
    <w:rsid w:val="00AC3653"/>
    <w:rsid w:val="00AD2090"/>
    <w:rsid w:val="00AD4D66"/>
    <w:rsid w:val="00AE0241"/>
    <w:rsid w:val="00AE277E"/>
    <w:rsid w:val="00AE5008"/>
    <w:rsid w:val="00AE6092"/>
    <w:rsid w:val="00AF144C"/>
    <w:rsid w:val="00B103C1"/>
    <w:rsid w:val="00B20014"/>
    <w:rsid w:val="00B20CEB"/>
    <w:rsid w:val="00B26302"/>
    <w:rsid w:val="00B3019B"/>
    <w:rsid w:val="00B309B2"/>
    <w:rsid w:val="00B34FD7"/>
    <w:rsid w:val="00B3719F"/>
    <w:rsid w:val="00B37B3B"/>
    <w:rsid w:val="00B40BC9"/>
    <w:rsid w:val="00B410CB"/>
    <w:rsid w:val="00B41BD4"/>
    <w:rsid w:val="00B42DED"/>
    <w:rsid w:val="00B44C47"/>
    <w:rsid w:val="00B46770"/>
    <w:rsid w:val="00B524A3"/>
    <w:rsid w:val="00B54D15"/>
    <w:rsid w:val="00B5571D"/>
    <w:rsid w:val="00B561E6"/>
    <w:rsid w:val="00B56ED9"/>
    <w:rsid w:val="00B57756"/>
    <w:rsid w:val="00B57F4F"/>
    <w:rsid w:val="00B62A3C"/>
    <w:rsid w:val="00B65D22"/>
    <w:rsid w:val="00B70485"/>
    <w:rsid w:val="00B7636D"/>
    <w:rsid w:val="00B77D45"/>
    <w:rsid w:val="00B77F17"/>
    <w:rsid w:val="00B80CF1"/>
    <w:rsid w:val="00B9345A"/>
    <w:rsid w:val="00B94801"/>
    <w:rsid w:val="00B953D4"/>
    <w:rsid w:val="00B961CD"/>
    <w:rsid w:val="00BA0A57"/>
    <w:rsid w:val="00BA1EAA"/>
    <w:rsid w:val="00BA2A38"/>
    <w:rsid w:val="00BA31C4"/>
    <w:rsid w:val="00BA3E51"/>
    <w:rsid w:val="00BA5D31"/>
    <w:rsid w:val="00BB02E6"/>
    <w:rsid w:val="00BB16FA"/>
    <w:rsid w:val="00BB18F7"/>
    <w:rsid w:val="00BB35A6"/>
    <w:rsid w:val="00BB36AE"/>
    <w:rsid w:val="00BC43FB"/>
    <w:rsid w:val="00BC57E8"/>
    <w:rsid w:val="00BD0C60"/>
    <w:rsid w:val="00BD2C9B"/>
    <w:rsid w:val="00BD6674"/>
    <w:rsid w:val="00BE17DC"/>
    <w:rsid w:val="00BE32A4"/>
    <w:rsid w:val="00BE4C18"/>
    <w:rsid w:val="00C01781"/>
    <w:rsid w:val="00C0249F"/>
    <w:rsid w:val="00C02FD5"/>
    <w:rsid w:val="00C07341"/>
    <w:rsid w:val="00C13F49"/>
    <w:rsid w:val="00C16D26"/>
    <w:rsid w:val="00C1711A"/>
    <w:rsid w:val="00C17BCF"/>
    <w:rsid w:val="00C26A24"/>
    <w:rsid w:val="00C3157B"/>
    <w:rsid w:val="00C3246A"/>
    <w:rsid w:val="00C35E3E"/>
    <w:rsid w:val="00C41567"/>
    <w:rsid w:val="00C516D7"/>
    <w:rsid w:val="00C52360"/>
    <w:rsid w:val="00C57AC5"/>
    <w:rsid w:val="00C62511"/>
    <w:rsid w:val="00C65564"/>
    <w:rsid w:val="00C67CDD"/>
    <w:rsid w:val="00C726F7"/>
    <w:rsid w:val="00C83882"/>
    <w:rsid w:val="00C84EEB"/>
    <w:rsid w:val="00C85C9A"/>
    <w:rsid w:val="00C87C16"/>
    <w:rsid w:val="00C92EC1"/>
    <w:rsid w:val="00CA1561"/>
    <w:rsid w:val="00CA1713"/>
    <w:rsid w:val="00CA1BB2"/>
    <w:rsid w:val="00CA223E"/>
    <w:rsid w:val="00CA61D8"/>
    <w:rsid w:val="00CC5284"/>
    <w:rsid w:val="00CC6CC8"/>
    <w:rsid w:val="00CD1D98"/>
    <w:rsid w:val="00CD3DD4"/>
    <w:rsid w:val="00CD4387"/>
    <w:rsid w:val="00CD584D"/>
    <w:rsid w:val="00CE2E8D"/>
    <w:rsid w:val="00CE4CD5"/>
    <w:rsid w:val="00CE6252"/>
    <w:rsid w:val="00CE7287"/>
    <w:rsid w:val="00CF1267"/>
    <w:rsid w:val="00CF1744"/>
    <w:rsid w:val="00CF3920"/>
    <w:rsid w:val="00CF4E7D"/>
    <w:rsid w:val="00CF61A2"/>
    <w:rsid w:val="00D00A82"/>
    <w:rsid w:val="00D043E1"/>
    <w:rsid w:val="00D05A96"/>
    <w:rsid w:val="00D13200"/>
    <w:rsid w:val="00D14E6F"/>
    <w:rsid w:val="00D17D42"/>
    <w:rsid w:val="00D22735"/>
    <w:rsid w:val="00D26769"/>
    <w:rsid w:val="00D271A6"/>
    <w:rsid w:val="00D27AF8"/>
    <w:rsid w:val="00D27B82"/>
    <w:rsid w:val="00D41595"/>
    <w:rsid w:val="00D637D5"/>
    <w:rsid w:val="00D64618"/>
    <w:rsid w:val="00D64D9A"/>
    <w:rsid w:val="00D6543F"/>
    <w:rsid w:val="00D711CC"/>
    <w:rsid w:val="00D72406"/>
    <w:rsid w:val="00D73E89"/>
    <w:rsid w:val="00D74E0C"/>
    <w:rsid w:val="00D75602"/>
    <w:rsid w:val="00D76515"/>
    <w:rsid w:val="00D769FF"/>
    <w:rsid w:val="00D7721B"/>
    <w:rsid w:val="00D81379"/>
    <w:rsid w:val="00D86A0A"/>
    <w:rsid w:val="00D94688"/>
    <w:rsid w:val="00DA022F"/>
    <w:rsid w:val="00DA5F19"/>
    <w:rsid w:val="00DB0996"/>
    <w:rsid w:val="00DB50AE"/>
    <w:rsid w:val="00DB5A2E"/>
    <w:rsid w:val="00DB6DB4"/>
    <w:rsid w:val="00DC0528"/>
    <w:rsid w:val="00DC1104"/>
    <w:rsid w:val="00DC3A45"/>
    <w:rsid w:val="00DC4EE0"/>
    <w:rsid w:val="00DC7137"/>
    <w:rsid w:val="00DC7466"/>
    <w:rsid w:val="00DC7E1C"/>
    <w:rsid w:val="00DE07A6"/>
    <w:rsid w:val="00DE39CF"/>
    <w:rsid w:val="00DE65A2"/>
    <w:rsid w:val="00DE7E1F"/>
    <w:rsid w:val="00DF04E6"/>
    <w:rsid w:val="00DF2DCC"/>
    <w:rsid w:val="00E01D0E"/>
    <w:rsid w:val="00E044EE"/>
    <w:rsid w:val="00E05220"/>
    <w:rsid w:val="00E10DE0"/>
    <w:rsid w:val="00E13E04"/>
    <w:rsid w:val="00E1487E"/>
    <w:rsid w:val="00E14D02"/>
    <w:rsid w:val="00E16215"/>
    <w:rsid w:val="00E2108F"/>
    <w:rsid w:val="00E224A3"/>
    <w:rsid w:val="00E22716"/>
    <w:rsid w:val="00E2726C"/>
    <w:rsid w:val="00E31650"/>
    <w:rsid w:val="00E35169"/>
    <w:rsid w:val="00E358BE"/>
    <w:rsid w:val="00E404DF"/>
    <w:rsid w:val="00E4154F"/>
    <w:rsid w:val="00E42DAF"/>
    <w:rsid w:val="00E44B22"/>
    <w:rsid w:val="00E44C16"/>
    <w:rsid w:val="00E53724"/>
    <w:rsid w:val="00E55195"/>
    <w:rsid w:val="00E552C8"/>
    <w:rsid w:val="00E56D23"/>
    <w:rsid w:val="00E57A1F"/>
    <w:rsid w:val="00E609BF"/>
    <w:rsid w:val="00E621F8"/>
    <w:rsid w:val="00E676C4"/>
    <w:rsid w:val="00E75006"/>
    <w:rsid w:val="00E75058"/>
    <w:rsid w:val="00E757A0"/>
    <w:rsid w:val="00E84350"/>
    <w:rsid w:val="00E857E2"/>
    <w:rsid w:val="00E85863"/>
    <w:rsid w:val="00E9063E"/>
    <w:rsid w:val="00E91AE4"/>
    <w:rsid w:val="00EA1775"/>
    <w:rsid w:val="00EA3BD2"/>
    <w:rsid w:val="00EA431D"/>
    <w:rsid w:val="00EB3517"/>
    <w:rsid w:val="00EB3FFF"/>
    <w:rsid w:val="00EB47F9"/>
    <w:rsid w:val="00EC4BCD"/>
    <w:rsid w:val="00EC6DE6"/>
    <w:rsid w:val="00EC7FE0"/>
    <w:rsid w:val="00ED1D63"/>
    <w:rsid w:val="00ED4358"/>
    <w:rsid w:val="00EF0C49"/>
    <w:rsid w:val="00EF5846"/>
    <w:rsid w:val="00EF7A92"/>
    <w:rsid w:val="00F014B7"/>
    <w:rsid w:val="00F03039"/>
    <w:rsid w:val="00F110F9"/>
    <w:rsid w:val="00F20CA8"/>
    <w:rsid w:val="00F25604"/>
    <w:rsid w:val="00F273EA"/>
    <w:rsid w:val="00F27FA1"/>
    <w:rsid w:val="00F31141"/>
    <w:rsid w:val="00F33F5E"/>
    <w:rsid w:val="00F5111B"/>
    <w:rsid w:val="00F51E8F"/>
    <w:rsid w:val="00F5214C"/>
    <w:rsid w:val="00F5241B"/>
    <w:rsid w:val="00F52420"/>
    <w:rsid w:val="00F53A40"/>
    <w:rsid w:val="00F60840"/>
    <w:rsid w:val="00F621F0"/>
    <w:rsid w:val="00F65B51"/>
    <w:rsid w:val="00F65EE1"/>
    <w:rsid w:val="00F75B86"/>
    <w:rsid w:val="00F77933"/>
    <w:rsid w:val="00F77C64"/>
    <w:rsid w:val="00F8001B"/>
    <w:rsid w:val="00F81DB1"/>
    <w:rsid w:val="00F828E6"/>
    <w:rsid w:val="00F8411A"/>
    <w:rsid w:val="00F86A4D"/>
    <w:rsid w:val="00F909F4"/>
    <w:rsid w:val="00F91D59"/>
    <w:rsid w:val="00F96F8F"/>
    <w:rsid w:val="00FA0D95"/>
    <w:rsid w:val="00FA1973"/>
    <w:rsid w:val="00FA4B5E"/>
    <w:rsid w:val="00FA5974"/>
    <w:rsid w:val="00FA6C06"/>
    <w:rsid w:val="00FB3E48"/>
    <w:rsid w:val="00FB6AFF"/>
    <w:rsid w:val="00FC0B42"/>
    <w:rsid w:val="00FC1405"/>
    <w:rsid w:val="00FC51DF"/>
    <w:rsid w:val="00FC6FA2"/>
    <w:rsid w:val="00FC76F0"/>
    <w:rsid w:val="00FD13C2"/>
    <w:rsid w:val="00FD3314"/>
    <w:rsid w:val="00FD5793"/>
    <w:rsid w:val="00FE6A89"/>
    <w:rsid w:val="00FF0913"/>
    <w:rsid w:val="00FF1083"/>
    <w:rsid w:val="00FF3CC4"/>
    <w:rsid w:val="00FF7CA3"/>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D5E4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7907"/>
    <w:pPr>
      <w:spacing w:before="0" w:after="0"/>
    </w:pPr>
    <w:rPr>
      <w:sz w:val="23"/>
    </w:rPr>
  </w:style>
  <w:style w:type="paragraph" w:styleId="Ttulo1">
    <w:name w:val="heading 1"/>
    <w:basedOn w:val="Normal"/>
    <w:next w:val="Normal"/>
    <w:link w:val="Ttulo1Car"/>
    <w:uiPriority w:val="9"/>
    <w:qFormat/>
    <w:rsid w:val="00E404DF"/>
    <w:pPr>
      <w:keepNext/>
      <w:keepLines/>
      <w:pageBreakBefore/>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Ttulo2">
    <w:name w:val="heading 2"/>
    <w:basedOn w:val="Normal"/>
    <w:next w:val="Normal"/>
    <w:link w:val="Ttulo2Car"/>
    <w:uiPriority w:val="9"/>
    <w:qFormat/>
    <w:rsid w:val="009D2443"/>
    <w:pPr>
      <w:spacing w:after="60" w:line="240" w:lineRule="auto"/>
      <w:outlineLvl w:val="1"/>
    </w:pPr>
    <w:rPr>
      <w:rFonts w:asciiTheme="majorHAnsi" w:hAnsiTheme="majorHAnsi"/>
      <w:b/>
      <w:color w:val="D17406" w:themeColor="accent5" w:themeShade="BF"/>
      <w:sz w:val="26"/>
      <w:szCs w:val="36"/>
    </w:rPr>
  </w:style>
  <w:style w:type="paragraph" w:styleId="Ttulo3">
    <w:name w:val="heading 3"/>
    <w:basedOn w:val="Normal"/>
    <w:next w:val="Normal"/>
    <w:link w:val="Ttulo3Car"/>
    <w:uiPriority w:val="9"/>
    <w:semiHidden/>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semiHidden/>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E404DF"/>
    <w:rPr>
      <w:rFonts w:asciiTheme="majorHAnsi" w:eastAsiaTheme="majorEastAsia" w:hAnsiTheme="majorHAnsi" w:cstheme="majorBidi"/>
      <w:b/>
      <w:caps/>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semiHidden/>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9D2443"/>
    <w:rPr>
      <w:rFonts w:asciiTheme="majorHAnsi" w:hAnsiTheme="majorHAnsi"/>
      <w:b/>
      <w:color w:val="D17406" w:themeColor="accent5" w:themeShade="BF"/>
      <w:sz w:val="26"/>
      <w:szCs w:val="36"/>
    </w:rPr>
  </w:style>
  <w:style w:type="character" w:customStyle="1" w:styleId="Ttulo3Car">
    <w:name w:val="Título 3 Car"/>
    <w:basedOn w:val="Fuentedeprrafopredeter"/>
    <w:link w:val="Ttulo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semiHidden/>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ind w:left="340" w:hanging="340"/>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semiHidden/>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styleId="Textoindependiente">
    <w:name w:val="Body Text"/>
    <w:basedOn w:val="Normal"/>
    <w:link w:val="TextoindependienteCar"/>
    <w:uiPriority w:val="99"/>
    <w:unhideWhenUsed/>
    <w:rsid w:val="00591ECA"/>
    <w:pPr>
      <w:spacing w:after="120" w:line="259" w:lineRule="auto"/>
    </w:pPr>
    <w:rPr>
      <w:color w:val="auto"/>
      <w:sz w:val="22"/>
      <w:szCs w:val="22"/>
      <w:lang w:val="es-CO"/>
    </w:rPr>
  </w:style>
  <w:style w:type="character" w:customStyle="1" w:styleId="TextoindependienteCar">
    <w:name w:val="Texto independiente Car"/>
    <w:basedOn w:val="Fuentedeprrafopredeter"/>
    <w:link w:val="Textoindependiente"/>
    <w:uiPriority w:val="99"/>
    <w:rsid w:val="00591ECA"/>
    <w:rPr>
      <w:color w:val="auto"/>
      <w:sz w:val="22"/>
      <w:szCs w:val="22"/>
      <w:lang w:val="es-CO"/>
    </w:rPr>
  </w:style>
  <w:style w:type="paragraph" w:styleId="Textocomentario">
    <w:name w:val="annotation text"/>
    <w:basedOn w:val="Normal"/>
    <w:link w:val="TextocomentarioCar"/>
    <w:uiPriority w:val="99"/>
    <w:semiHidden/>
    <w:unhideWhenUsed/>
    <w:rsid w:val="00D17D42"/>
    <w:pPr>
      <w:spacing w:line="240" w:lineRule="auto"/>
    </w:pPr>
    <w:rPr>
      <w:rFonts w:ascii="Arial" w:eastAsia="Arial" w:hAnsi="Arial" w:cs="Arial"/>
      <w:color w:val="595959"/>
      <w:sz w:val="20"/>
      <w:szCs w:val="20"/>
      <w:lang w:eastAsia="es-CO"/>
    </w:rPr>
  </w:style>
  <w:style w:type="character" w:customStyle="1" w:styleId="TextocomentarioCar">
    <w:name w:val="Texto comentario Car"/>
    <w:basedOn w:val="Fuentedeprrafopredeter"/>
    <w:link w:val="Textocomentario"/>
    <w:uiPriority w:val="99"/>
    <w:semiHidden/>
    <w:rsid w:val="00D17D42"/>
    <w:rPr>
      <w:rFonts w:ascii="Arial" w:eastAsia="Arial" w:hAnsi="Arial" w:cs="Arial"/>
      <w:color w:val="595959"/>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8E6377"/>
    <w:rPr>
      <w:rFonts w:asciiTheme="minorHAnsi" w:eastAsiaTheme="minorHAnsi" w:hAnsiTheme="minorHAnsi" w:cstheme="minorBidi"/>
      <w:b/>
      <w:bCs/>
      <w:color w:val="595959" w:themeColor="text1" w:themeTint="A6"/>
      <w:lang w:eastAsia="en-US"/>
    </w:rPr>
  </w:style>
  <w:style w:type="character" w:customStyle="1" w:styleId="AsuntodelcomentarioCar">
    <w:name w:val="Asunto del comentario Car"/>
    <w:basedOn w:val="TextocomentarioCar"/>
    <w:link w:val="Asuntodelcomentario"/>
    <w:uiPriority w:val="99"/>
    <w:semiHidden/>
    <w:rsid w:val="008E6377"/>
    <w:rPr>
      <w:rFonts w:ascii="Arial" w:eastAsia="Arial" w:hAnsi="Arial" w:cs="Arial"/>
      <w:b/>
      <w:bCs/>
      <w:color w:val="595959"/>
      <w:sz w:val="20"/>
      <w:szCs w:val="20"/>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7.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hyperlink" Target="http://www.alertRoom.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69" Type="http://schemas.microsoft.com/office/2016/09/relationships/commentsIds" Target="commentsIds.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5.xml"/><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rtatil\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BE2EAA0E74545BCBC2487C0B9F2A786"/>
        <w:category>
          <w:name w:val="General"/>
          <w:gallery w:val="placeholder"/>
        </w:category>
        <w:types>
          <w:type w:val="bbPlcHdr"/>
        </w:types>
        <w:behaviors>
          <w:behavior w:val="content"/>
        </w:behaviors>
        <w:guid w:val="{B12C033E-54DA-46E4-93C0-0C4D4324C610}"/>
      </w:docPartPr>
      <w:docPartBody>
        <w:p w:rsidR="0025338E" w:rsidRDefault="00900754">
          <w:pPr>
            <w:pStyle w:val="CBE2EAA0E74545BCBC2487C0B9F2A786"/>
          </w:pPr>
          <w:r w:rsidRPr="00C16D26">
            <w:rPr>
              <w:rStyle w:val="TtuloCar"/>
              <w:b w:val="0"/>
              <w:noProof/>
              <w:lang w:bidi="es-ES"/>
            </w:rPr>
            <w:t>SERVICIOS PROFESIONALES</w:t>
          </w:r>
        </w:p>
      </w:docPartBody>
    </w:docPart>
    <w:docPart>
      <w:docPartPr>
        <w:name w:val="9C151B48B5B04FEB9578CE46D65BD050"/>
        <w:category>
          <w:name w:val="General"/>
          <w:gallery w:val="placeholder"/>
        </w:category>
        <w:types>
          <w:type w:val="bbPlcHdr"/>
        </w:types>
        <w:behaviors>
          <w:behavior w:val="content"/>
        </w:behaviors>
        <w:guid w:val="{776EF3B5-7D27-42E9-BFBF-C9CC6DF0480B}"/>
      </w:docPartPr>
      <w:docPartBody>
        <w:p w:rsidR="0025338E" w:rsidRDefault="00900754">
          <w:pPr>
            <w:pStyle w:val="9C151B48B5B04FEB9578CE46D65BD050"/>
          </w:pPr>
          <w:r w:rsidRPr="00C16D26">
            <w:rPr>
              <w:noProof/>
              <w:lang w:bidi="es-ES"/>
            </w:rPr>
            <w:t>Plan de negocios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ill Sans MT">
    <w:altName w:val="Microsoft YaHei Light"/>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Gill Sans">
    <w:altName w:val="Calibri"/>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754"/>
    <w:rsid w:val="0003593D"/>
    <w:rsid w:val="000E5649"/>
    <w:rsid w:val="001D4616"/>
    <w:rsid w:val="0025338E"/>
    <w:rsid w:val="003104DF"/>
    <w:rsid w:val="003B3319"/>
    <w:rsid w:val="004B56A5"/>
    <w:rsid w:val="00603056"/>
    <w:rsid w:val="006903DE"/>
    <w:rsid w:val="007F4EB4"/>
    <w:rsid w:val="0081641D"/>
    <w:rsid w:val="00900754"/>
    <w:rsid w:val="009B5614"/>
    <w:rsid w:val="00B31CF4"/>
    <w:rsid w:val="00DB3ACE"/>
    <w:rsid w:val="00EF4C66"/>
    <w:rsid w:val="00FF2B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rPr>
  </w:style>
  <w:style w:type="character" w:customStyle="1" w:styleId="TtuloCar">
    <w:name w:val="Título Car"/>
    <w:basedOn w:val="Fuentedeprrafopredeter"/>
    <w:link w:val="Ttulo"/>
    <w:uiPriority w:val="10"/>
    <w:rPr>
      <w:rFonts w:asciiTheme="majorHAnsi" w:eastAsiaTheme="majorEastAsia" w:hAnsiTheme="majorHAnsi" w:cstheme="majorBidi"/>
      <w:b/>
      <w:color w:val="FFFFFF" w:themeColor="background1"/>
      <w:spacing w:val="-10"/>
      <w:kern w:val="28"/>
      <w:sz w:val="96"/>
      <w:szCs w:val="56"/>
      <w:lang w:val="es-ES"/>
    </w:rPr>
  </w:style>
  <w:style w:type="paragraph" w:customStyle="1" w:styleId="CBE2EAA0E74545BCBC2487C0B9F2A786">
    <w:name w:val="CBE2EAA0E74545BCBC2487C0B9F2A786"/>
  </w:style>
  <w:style w:type="paragraph" w:customStyle="1" w:styleId="9C151B48B5B04FEB9578CE46D65BD050">
    <w:name w:val="9C151B48B5B04FEB9578CE46D65BD050"/>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7f9b5e87859ce6d7eedbdc6e4e4205c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a5e0075ee7624d6a846e01eb6183742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2B731-8FA9-4B63-AFAA-3A0B4B7E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4D5E024B-D8FC-4E44-A95D-DE209A349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36</Pages>
  <Words>4140</Words>
  <Characters>23598</Characters>
  <Application>Microsoft Office Word</Application>
  <DocSecurity>0</DocSecurity>
  <Lines>196</Lines>
  <Paragraphs>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MANUAL DE USUARIO</dc:subject>
  <dc:creator/>
  <cp:keywords/>
  <dc:description/>
  <cp:lastModifiedBy/>
  <cp:revision>1</cp:revision>
  <dcterms:created xsi:type="dcterms:W3CDTF">2020-11-30T21:56:00Z</dcterms:created>
  <dcterms:modified xsi:type="dcterms:W3CDTF">2020-12-09T02:52:00Z</dcterms:modified>
  <cp:contentStatus>2020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